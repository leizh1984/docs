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id w:val="353004858"/>
        <w:docPartObj>
          <w:docPartGallery w:val="Cover Pages"/>
          <w:docPartUnique/>
        </w:docPartObj>
      </w:sdtPr>
      <w:sdtEndPr>
        <w:rPr>
          <w:rFonts w:ascii="Consolas" w:eastAsiaTheme="minorEastAsia" w:hAnsi="Consolas" w:cstheme="minorBidi"/>
          <w:color w:val="auto"/>
          <w:sz w:val="18"/>
          <w:szCs w:val="18"/>
        </w:rPr>
      </w:sdtEndPr>
      <w:sdtContent>
        <w:p w:rsidR="002D43BC" w:rsidRDefault="002D07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031273" wp14:editId="06E7A6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2ACD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E5981" w:rsidRDefault="001E5981" w:rsidP="002020E2">
          <w:pPr>
            <w:rPr>
              <w:noProof/>
            </w:rPr>
          </w:pPr>
        </w:p>
        <w:p w:rsidR="00372676" w:rsidRDefault="00372676" w:rsidP="00372676"/>
        <w:p w:rsidR="005E3C09" w:rsidRDefault="006F461B" w:rsidP="00372676"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7FDA7705" wp14:editId="7B14F86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7200900</wp:posOffset>
                    </wp:positionV>
                    <wp:extent cx="7315200" cy="100965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Author"/>
                                  <w:id w:val="-1217281128"/>
                                </w:sdtPr>
                                <w:sdtEndPr/>
                                <w:sdtContent>
                                  <w:p w:rsidR="009F4B5D" w:rsidRDefault="009F4B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John Harrison</w:t>
                                    </w:r>
                                  </w:p>
                                  <w:p w:rsidR="009F4B5D" w:rsidRDefault="009F4B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Barry Silliman</w:t>
                                    </w:r>
                                  </w:p>
                                </w:sdtContent>
                              </w:sdt>
                              <w:p w:rsidR="009F4B5D" w:rsidRPr="00FC21D3" w:rsidRDefault="009F4B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Email"/>
                                  <w:tag w:val="Email"/>
                                  <w:id w:val="126284099"/>
                                </w:sdtPr>
                                <w:sdtEndPr/>
                                <w:sdtContent>
                                  <w:p w:rsidR="009F4B5D" w:rsidRDefault="00273CD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hyperlink r:id="rId10" w:history="1">
                                      <w:r w:rsidR="009F4B5D" w:rsidRPr="00A47DC1">
                                        <w:rPr>
                                          <w:rStyle w:val="Hyperlink"/>
                                          <w:sz w:val="24"/>
                                          <w:szCs w:val="24"/>
                                        </w:rPr>
                                        <w:t>jharriso@us.ibm.com</w:t>
                                      </w:r>
                                    </w:hyperlink>
                                  </w:p>
                                  <w:p w:rsidR="009F4B5D" w:rsidRDefault="00273CD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="009F4B5D" w:rsidRPr="00A47DC1">
                                        <w:rPr>
                                          <w:rStyle w:val="Hyperlink"/>
                                          <w:sz w:val="24"/>
                                          <w:szCs w:val="24"/>
                                        </w:rPr>
                                        <w:t>silliman@us.ibm.com</w:t>
                                      </w:r>
                                    </w:hyperlink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A77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567pt;width:8in;height:79.5pt;z-index:251658239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Author"/>
                            <w:id w:val="-1217281128"/>
                          </w:sdtPr>
                          <w:sdtEndPr/>
                          <w:sdtContent>
                            <w:p w:rsidR="009F4B5D" w:rsidRDefault="009F4B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John Harrison</w:t>
                              </w:r>
                            </w:p>
                            <w:p w:rsidR="009F4B5D" w:rsidRDefault="009F4B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Barry Silliman</w:t>
                              </w:r>
                            </w:p>
                          </w:sdtContent>
                        </w:sdt>
                        <w:p w:rsidR="009F4B5D" w:rsidRPr="00FC21D3" w:rsidRDefault="009F4B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Email"/>
                            <w:tag w:val="Email"/>
                            <w:id w:val="126284099"/>
                          </w:sdtPr>
                          <w:sdtEndPr/>
                          <w:sdtContent>
                            <w:p w:rsidR="009F4B5D" w:rsidRDefault="00273CD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hyperlink r:id="rId12" w:history="1">
                                <w:r w:rsidR="009F4B5D" w:rsidRPr="00A47DC1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jharriso@us.ibm.com</w:t>
                                </w:r>
                              </w:hyperlink>
                            </w:p>
                            <w:p w:rsidR="009F4B5D" w:rsidRDefault="00273CD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9F4B5D" w:rsidRPr="00A47DC1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silliman@us.ibm.com</w:t>
                                </w:r>
                              </w:hyperlink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E5981" w:rsidRPr="001E598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E8A2503" wp14:editId="44BADAB4">
                <wp:simplePos x="0" y="0"/>
                <wp:positionH relativeFrom="column">
                  <wp:posOffset>5248300</wp:posOffset>
                </wp:positionH>
                <wp:positionV relativeFrom="paragraph">
                  <wp:posOffset>1179119</wp:posOffset>
                </wp:positionV>
                <wp:extent cx="848995" cy="373964"/>
                <wp:effectExtent l="0" t="0" r="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372" b="10426"/>
                        <a:stretch/>
                      </pic:blipFill>
                      <pic:spPr bwMode="auto">
                        <a:xfrm>
                          <a:off x="0" y="0"/>
                          <a:ext cx="848995" cy="373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59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64F38C" wp14:editId="6EE018A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3166252</wp:posOffset>
                    </wp:positionV>
                    <wp:extent cx="7315200" cy="2627924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279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4B5D" w:rsidRPr="00075E26" w:rsidRDefault="00273CD0">
                                <w:pPr>
                                  <w:jc w:val="right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2144110560"/>
                                    <w:placeholder>
                                      <w:docPart w:val="FD20A6B86F024058AC63DAE7F38D857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F4B5D" w:rsidRPr="00075E26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Building </w:t>
                                    </w:r>
                                    <w:proofErr w:type="spellStart"/>
                                    <w:r w:rsidR="009F4B5D" w:rsidRPr="00075E26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Hyperledger</w:t>
                                    </w:r>
                                    <w:proofErr w:type="spellEnd"/>
                                    <w:r w:rsidR="009F4B5D" w:rsidRPr="00075E26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 Fabric for Linux on z Systems</w:t>
                                    </w:r>
                                  </w:sdtContent>
                                </w:sdt>
                                <w:r w:rsidR="009F4B5D" w:rsidRPr="00075E26"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17214258"/>
                                  <w:placeholder>
                                    <w:docPart w:val="D7BE005147E44BBBB15C5CB3081EC59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4B5D" w:rsidRDefault="009F4B5D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Red Hat Enterprise Linux Distribution</w:t>
                                    </w:r>
                                  </w:p>
                                </w:sdtContent>
                              </w:sdt>
                              <w:p w:rsidR="009F4B5D" w:rsidRPr="00075E26" w:rsidRDefault="009F4B5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075E26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v0</w:t>
                                </w:r>
                                <w:r w:rsidR="00331D5C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075E26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8315A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347AA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Pr="00075E26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-16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64F38C" id="Text Box 154" o:spid="_x0000_s1027" type="#_x0000_t202" style="position:absolute;left:0;text-align:left;margin-left:0;margin-top:249.3pt;width:8in;height:206.9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" filled="f" stroked="f" strokeweight=".5pt">
                    <v:textbox inset="126pt,0,54pt,0">
                      <w:txbxContent>
                        <w:p w:rsidR="009F4B5D" w:rsidRPr="00075E26" w:rsidRDefault="00273CD0">
                          <w:pPr>
                            <w:jc w:val="right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2144110560"/>
                              <w:placeholder>
                                <w:docPart w:val="FD20A6B86F024058AC63DAE7F38D85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F4B5D" w:rsidRPr="00075E26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Building </w:t>
                              </w:r>
                              <w:proofErr w:type="spellStart"/>
                              <w:r w:rsidR="009F4B5D" w:rsidRPr="00075E26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Hyperledger</w:t>
                              </w:r>
                              <w:proofErr w:type="spellEnd"/>
                              <w:r w:rsidR="009F4B5D" w:rsidRPr="00075E26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 Fabric for Linux on z Systems</w:t>
                              </w:r>
                            </w:sdtContent>
                          </w:sdt>
                          <w:r w:rsidR="009F4B5D" w:rsidRPr="00075E26"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17214258"/>
                            <w:placeholder>
                              <w:docPart w:val="D7BE005147E44BBBB15C5CB3081EC591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F4B5D" w:rsidRDefault="009F4B5D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Red Hat Enterprise Linux Distribution</w:t>
                              </w:r>
                            </w:p>
                          </w:sdtContent>
                        </w:sdt>
                        <w:p w:rsidR="009F4B5D" w:rsidRPr="00075E26" w:rsidRDefault="009F4B5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075E26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v0</w:t>
                          </w:r>
                          <w:r w:rsidR="00331D5C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5</w:t>
                          </w:r>
                          <w:r w:rsidRPr="00075E26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-</w:t>
                          </w:r>
                          <w:r w:rsidR="0008315A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="001347AA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7</w:t>
                          </w:r>
                          <w:r w:rsidRPr="00075E26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-16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D43BC">
            <w:br w:type="page"/>
          </w:r>
        </w:p>
        <w:p w:rsidR="00372676" w:rsidRDefault="00372676" w:rsidP="00372676">
          <w:pPr>
            <w:sectPr w:rsidR="00372676" w:rsidSect="005E3C09">
              <w:headerReference w:type="default" r:id="rId15"/>
              <w:footerReference w:type="default" r:id="rId16"/>
              <w:headerReference w:type="first" r:id="rId17"/>
              <w:pgSz w:w="12240" w:h="15840"/>
              <w:pgMar w:top="1440" w:right="1080" w:bottom="1440" w:left="1080" w:header="720" w:footer="432" w:gutter="0"/>
              <w:pgNumType w:start="0"/>
              <w:cols w:space="720"/>
              <w:titlePg/>
              <w:docGrid w:linePitch="360"/>
            </w:sectPr>
          </w:pPr>
          <w:bookmarkStart w:id="1" w:name="_Ref447909882"/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1"/>
            </w:rPr>
            <w:id w:val="-203887654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72676" w:rsidRDefault="00372676">
              <w:pPr>
                <w:pStyle w:val="TOCHeading"/>
              </w:pPr>
              <w:r>
                <w:t>Contents</w:t>
              </w:r>
            </w:p>
            <w:p w:rsidR="006F461B" w:rsidRDefault="00372676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51280635" w:history="1">
                <w:r w:rsidR="006F461B" w:rsidRPr="00AE1F5F">
                  <w:rPr>
                    <w:rStyle w:val="Hyperlink"/>
                    <w:noProof/>
                  </w:rPr>
                  <w:t>1</w:t>
                </w:r>
                <w:r w:rsidR="006F461B">
                  <w:rPr>
                    <w:noProof/>
                    <w:szCs w:val="22"/>
                  </w:rPr>
                  <w:tab/>
                </w:r>
                <w:r w:rsidR="006F461B" w:rsidRPr="00AE1F5F">
                  <w:rPr>
                    <w:rStyle w:val="Hyperlink"/>
                    <w:noProof/>
                  </w:rPr>
                  <w:t>Overview</w:t>
                </w:r>
                <w:r w:rsidR="006F461B">
                  <w:rPr>
                    <w:noProof/>
                    <w:webHidden/>
                  </w:rPr>
                  <w:tab/>
                </w:r>
                <w:r w:rsidR="006F461B">
                  <w:rPr>
                    <w:noProof/>
                    <w:webHidden/>
                  </w:rPr>
                  <w:fldChar w:fldCharType="begin"/>
                </w:r>
                <w:r w:rsidR="006F461B">
                  <w:rPr>
                    <w:noProof/>
                    <w:webHidden/>
                  </w:rPr>
                  <w:instrText xml:space="preserve"> PAGEREF _Toc451280635 \h </w:instrText>
                </w:r>
                <w:r w:rsidR="006F461B">
                  <w:rPr>
                    <w:noProof/>
                    <w:webHidden/>
                  </w:rPr>
                </w:r>
                <w:r w:rsidR="006F461B"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</w:t>
                </w:r>
                <w:r w:rsidR="006F461B"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36" w:history="1">
                <w:r w:rsidRPr="00AE1F5F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Building Golang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37" w:history="1">
                <w:r w:rsidRPr="00AE1F5F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Cross-Compiling the Bootstrap Tool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38" w:history="1">
                <w:r w:rsidRPr="00AE1F5F">
                  <w:rPr>
                    <w:rStyle w:val="Hyperlink"/>
                    <w:noProof/>
                  </w:rPr>
                  <w:t>2.2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Building the Golang Toolchain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39" w:history="1">
                <w:r w:rsidRPr="00AE1F5F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0" w:history="1">
                <w:r w:rsidRPr="00AE1F5F">
                  <w:rPr>
                    <w:rStyle w:val="Hyperlink"/>
                    <w:noProof/>
                  </w:rPr>
                  <w:t>3.1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Installing the Docker Client / Daemon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1" w:history="1">
                <w:r w:rsidRPr="00AE1F5F">
                  <w:rPr>
                    <w:rStyle w:val="Hyperlink"/>
                    <w:noProof/>
                  </w:rPr>
                  <w:t>3.2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Building the Docker Registry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2" w:history="1">
                <w:r w:rsidRPr="00AE1F5F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 and Install RocksDB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3" w:history="1">
                <w:r w:rsidRPr="00AE1F5F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 the Hyperledger Fabric Core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4" w:history="1">
                <w:r w:rsidRPr="00AE1F5F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 a Golang Toolchain Docker Image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5" w:history="1">
                <w:r w:rsidRPr="00AE1F5F">
                  <w:rPr>
                    <w:rStyle w:val="Hyperlink"/>
                    <w:noProof/>
                  </w:rPr>
                  <w:t>6.1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 a Base RHEL Docker Image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6" w:history="1">
                <w:r w:rsidRPr="00AE1F5F">
                  <w:rPr>
                    <w:rStyle w:val="Hyperlink"/>
                    <w:noProof/>
                  </w:rPr>
                  <w:t>6.2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 a Golang Toolchain Docker Image from the Base RHEL Docker Image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7" w:history="1">
                <w:r w:rsidRPr="00AE1F5F">
                  <w:rPr>
                    <w:rStyle w:val="Hyperlink"/>
                    <w:noProof/>
                  </w:rPr>
                  <w:t>6.3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Build Hyperledger Fabric Docker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8" w:history="1">
                <w:r w:rsidRPr="00AE1F5F">
                  <w:rPr>
                    <w:rStyle w:val="Hyperlink"/>
                    <w:noProof/>
                  </w:rPr>
                  <w:t>7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49" w:history="1">
                <w:r w:rsidRPr="00AE1F5F">
                  <w:rPr>
                    <w:rStyle w:val="Hyperlink"/>
                    <w:noProof/>
                  </w:rPr>
                  <w:t>7.1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Test File Changes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461B" w:rsidRDefault="006F461B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650" w:history="1">
                <w:r w:rsidRPr="00AE1F5F">
                  <w:rPr>
                    <w:rStyle w:val="Hyperlink"/>
                    <w:noProof/>
                  </w:rPr>
                  <w:t>7.2</w:t>
                </w:r>
                <w:r>
                  <w:rPr>
                    <w:noProof/>
                    <w:szCs w:val="22"/>
                  </w:rPr>
                  <w:tab/>
                </w:r>
                <w:r w:rsidRPr="00AE1F5F">
                  <w:rPr>
                    <w:rStyle w:val="Hyperlink"/>
                    <w:noProof/>
                  </w:rPr>
                  <w:t>Running the 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35711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2676" w:rsidRDefault="003726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72676" w:rsidRDefault="00372676" w:rsidP="00372676">
          <w:pPr>
            <w:sectPr w:rsidR="00372676" w:rsidSect="00584925">
              <w:footerReference w:type="first" r:id="rId18"/>
              <w:pgSz w:w="12240" w:h="15840"/>
              <w:pgMar w:top="1440" w:right="1080" w:bottom="1440" w:left="1080" w:header="720" w:footer="432" w:gutter="0"/>
              <w:pgNumType w:fmt="lowerRoman" w:start="1"/>
              <w:cols w:space="720"/>
              <w:titlePg/>
              <w:docGrid w:linePitch="360"/>
            </w:sectPr>
          </w:pPr>
        </w:p>
        <w:p w:rsidR="005464F1" w:rsidRPr="00D52080" w:rsidRDefault="00D52080" w:rsidP="008411BD">
          <w:pPr>
            <w:pStyle w:val="Heading1"/>
          </w:pPr>
          <w:bookmarkStart w:id="2" w:name="_Ref448338284"/>
          <w:bookmarkStart w:id="3" w:name="_Toc451280635"/>
          <w:r>
            <w:lastRenderedPageBreak/>
            <w:t>Overview</w:t>
          </w:r>
        </w:p>
      </w:sdtContent>
    </w:sdt>
    <w:bookmarkEnd w:id="3" w:displacedByCustomXml="prev"/>
    <w:bookmarkEnd w:id="2" w:displacedByCustomXml="prev"/>
    <w:bookmarkEnd w:id="1" w:displacedByCustomXml="prev"/>
    <w:p w:rsidR="003235B7" w:rsidRDefault="00BA6432" w:rsidP="00980087">
      <w:r>
        <w:t>This document describes the steps to build</w:t>
      </w:r>
      <w:r w:rsidR="00341BEA">
        <w:t>, configure and install</w:t>
      </w:r>
      <w:r>
        <w:t xml:space="preserve"> the infrastructure components associated with I</w:t>
      </w:r>
      <w:r w:rsidR="00C14E78">
        <w:t xml:space="preserve">BM’s Open </w:t>
      </w:r>
      <w:proofErr w:type="spellStart"/>
      <w:r w:rsidR="00C14E78">
        <w:t>Blockchain</w:t>
      </w:r>
      <w:proofErr w:type="spellEnd"/>
      <w:r w:rsidR="00C14E78">
        <w:t xml:space="preserve"> technology</w:t>
      </w:r>
      <w:r w:rsidR="00CB69C4">
        <w:t xml:space="preserve">, </w:t>
      </w:r>
      <w:proofErr w:type="spellStart"/>
      <w:r w:rsidR="00C14E78">
        <w:t>Hyperledger</w:t>
      </w:r>
      <w:proofErr w:type="spellEnd"/>
      <w:r w:rsidR="00C14E78">
        <w:t xml:space="preserve"> Fabric</w:t>
      </w:r>
      <w:r w:rsidR="00CB69C4">
        <w:t>, on the Linux on z Systems platform.</w:t>
      </w:r>
      <w:r>
        <w:t xml:space="preserve">  </w:t>
      </w:r>
    </w:p>
    <w:p w:rsidR="0081748C" w:rsidRDefault="00BC54C2" w:rsidP="0081748C">
      <w:r w:rsidRPr="00BC54C2">
        <w:t xml:space="preserve">More importantly, </w:t>
      </w:r>
      <w:r w:rsidR="003235B7">
        <w:t>you</w:t>
      </w:r>
      <w:r w:rsidRPr="00BC54C2">
        <w:t xml:space="preserve"> will create the Docker artifacts using the base RHEL 7.x system on which </w:t>
      </w:r>
      <w:r w:rsidR="003235B7">
        <w:t>you</w:t>
      </w:r>
      <w:r w:rsidRPr="00BC54C2">
        <w:t xml:space="preserve"> will deploy.  The base </w:t>
      </w:r>
      <w:r>
        <w:t>D</w:t>
      </w:r>
      <w:r w:rsidRPr="00BC54C2">
        <w:t xml:space="preserve">ocker image will be RHEL 7.x based and have access to the same yum repositories as the system on which you deploy.  </w:t>
      </w:r>
      <w:r w:rsidR="0081748C" w:rsidRPr="00BC54C2">
        <w:t>This eliminates the need</w:t>
      </w:r>
      <w:r w:rsidR="0081748C">
        <w:t xml:space="preserve"> to download</w:t>
      </w:r>
      <w:r w:rsidR="0081748C" w:rsidRPr="00BC54C2">
        <w:t xml:space="preserve"> any pre-built Docker images from the public </w:t>
      </w:r>
      <w:r w:rsidR="0081748C">
        <w:t xml:space="preserve">Docker </w:t>
      </w:r>
      <w:r w:rsidR="0081748C" w:rsidRPr="00BC54C2">
        <w:t>repository</w:t>
      </w:r>
      <w:r w:rsidR="0081748C">
        <w:t xml:space="preserve">, eliminating one potential security exposure.  The Docker images you create </w:t>
      </w:r>
      <w:r w:rsidR="0081748C" w:rsidRPr="00BC54C2">
        <w:t xml:space="preserve">will be kept in a repository </w:t>
      </w:r>
      <w:r w:rsidR="0081748C">
        <w:t>that you</w:t>
      </w:r>
      <w:r w:rsidR="0081748C" w:rsidRPr="00BC54C2">
        <w:t xml:space="preserve"> create</w:t>
      </w:r>
      <w:r w:rsidR="0081748C">
        <w:t>, thus remaining within your control.</w:t>
      </w:r>
    </w:p>
    <w:p w:rsidR="00BA6432" w:rsidRDefault="00BA6432" w:rsidP="00980087">
      <w:r>
        <w:t>The major components include:</w:t>
      </w:r>
    </w:p>
    <w:p w:rsidR="00BA6432" w:rsidRDefault="009F4B5D" w:rsidP="00BA6432">
      <w:pPr>
        <w:pStyle w:val="ListParagraph"/>
        <w:numPr>
          <w:ilvl w:val="0"/>
          <w:numId w:val="11"/>
        </w:numPr>
      </w:pPr>
      <w:proofErr w:type="spellStart"/>
      <w:r>
        <w:t>Golang</w:t>
      </w:r>
      <w:proofErr w:type="spellEnd"/>
      <w:r w:rsidR="002803DE">
        <w:t xml:space="preserve"> programming language</w:t>
      </w:r>
    </w:p>
    <w:p w:rsidR="00BA6432" w:rsidRDefault="00BA6432" w:rsidP="00BA6432">
      <w:pPr>
        <w:pStyle w:val="ListParagraph"/>
        <w:numPr>
          <w:ilvl w:val="0"/>
          <w:numId w:val="11"/>
        </w:numPr>
      </w:pPr>
      <w:r>
        <w:t>Docker client and daemon</w:t>
      </w:r>
    </w:p>
    <w:p w:rsidR="00BA6432" w:rsidRDefault="00BA6432" w:rsidP="00BA6432">
      <w:pPr>
        <w:pStyle w:val="ListParagraph"/>
        <w:numPr>
          <w:ilvl w:val="0"/>
          <w:numId w:val="11"/>
        </w:numPr>
      </w:pPr>
      <w:r>
        <w:t>Docker registry</w:t>
      </w:r>
    </w:p>
    <w:p w:rsidR="009024A0" w:rsidRDefault="009024A0" w:rsidP="00BA6432">
      <w:pPr>
        <w:pStyle w:val="ListParagraph"/>
        <w:numPr>
          <w:ilvl w:val="0"/>
          <w:numId w:val="11"/>
        </w:numPr>
      </w:pPr>
      <w:proofErr w:type="spellStart"/>
      <w:r>
        <w:t>Hyperledger</w:t>
      </w:r>
      <w:proofErr w:type="spellEnd"/>
      <w:r>
        <w:t xml:space="preserve"> Fabric</w:t>
      </w:r>
    </w:p>
    <w:p w:rsidR="00BA6432" w:rsidRDefault="00EA7DE7" w:rsidP="009024A0">
      <w:pPr>
        <w:pStyle w:val="ListParagraph"/>
        <w:numPr>
          <w:ilvl w:val="1"/>
          <w:numId w:val="11"/>
        </w:numPr>
      </w:pPr>
      <w:r>
        <w:t>Peer</w:t>
      </w:r>
    </w:p>
    <w:p w:rsidR="00EA7DE7" w:rsidRDefault="009024A0" w:rsidP="009024A0">
      <w:pPr>
        <w:pStyle w:val="ListParagraph"/>
        <w:numPr>
          <w:ilvl w:val="1"/>
          <w:numId w:val="11"/>
        </w:numPr>
      </w:pPr>
      <w:r>
        <w:t>M</w:t>
      </w:r>
      <w:r w:rsidR="00EA7DE7">
        <w:t xml:space="preserve">embership </w:t>
      </w:r>
      <w:r w:rsidR="009F4B5D">
        <w:t xml:space="preserve">and Security </w:t>
      </w:r>
      <w:r>
        <w:t>S</w:t>
      </w:r>
      <w:r w:rsidR="00EA7DE7">
        <w:t>ervices</w:t>
      </w:r>
    </w:p>
    <w:p w:rsidR="002B1688" w:rsidRDefault="002B1688" w:rsidP="00980087">
      <w:r>
        <w:t xml:space="preserve">Once all of the major components are built, custom Docker images are created for the </w:t>
      </w:r>
      <w:proofErr w:type="spellStart"/>
      <w:r w:rsidR="009F4B5D">
        <w:t>Golang</w:t>
      </w:r>
      <w:proofErr w:type="spellEnd"/>
      <w:r>
        <w:t xml:space="preserve"> </w:t>
      </w:r>
      <w:r w:rsidR="00265D29">
        <w:t xml:space="preserve">programming </w:t>
      </w:r>
      <w:r>
        <w:t xml:space="preserve">language, </w:t>
      </w:r>
      <w:proofErr w:type="spellStart"/>
      <w:r w:rsidR="009024A0">
        <w:t>Hyperledger</w:t>
      </w:r>
      <w:proofErr w:type="spellEnd"/>
      <w:r w:rsidR="009024A0">
        <w:t xml:space="preserve"> Fabric</w:t>
      </w:r>
      <w:r>
        <w:t xml:space="preserve"> </w:t>
      </w:r>
      <w:r w:rsidR="009024A0">
        <w:t>P</w:t>
      </w:r>
      <w:r>
        <w:t xml:space="preserve">eer, and </w:t>
      </w:r>
      <w:proofErr w:type="spellStart"/>
      <w:r w:rsidR="009024A0">
        <w:t>Hyperledger</w:t>
      </w:r>
      <w:proofErr w:type="spellEnd"/>
      <w:r w:rsidR="009024A0">
        <w:t xml:space="preserve"> Fabric</w:t>
      </w:r>
      <w:r>
        <w:t xml:space="preserve"> </w:t>
      </w:r>
      <w:r w:rsidR="009024A0">
        <w:t>M</w:t>
      </w:r>
      <w:r>
        <w:t>embership</w:t>
      </w:r>
      <w:r w:rsidR="009F4B5D">
        <w:t xml:space="preserve"> and Security</w:t>
      </w:r>
      <w:r>
        <w:t xml:space="preserve"> </w:t>
      </w:r>
      <w:r w:rsidR="009024A0">
        <w:t>S</w:t>
      </w:r>
      <w:r>
        <w:t>ervices.</w:t>
      </w:r>
      <w:r w:rsidR="00265D29">
        <w:t xml:space="preserve">  This allows for a fully </w:t>
      </w:r>
      <w:proofErr w:type="spellStart"/>
      <w:r w:rsidR="00265D29" w:rsidRPr="00265D29">
        <w:rPr>
          <w:i/>
        </w:rPr>
        <w:t>dockerized</w:t>
      </w:r>
      <w:proofErr w:type="spellEnd"/>
      <w:r w:rsidR="00265D29">
        <w:t xml:space="preserve"> development or proof-of-concept </w:t>
      </w:r>
      <w:proofErr w:type="spellStart"/>
      <w:r w:rsidR="00265D29">
        <w:t>Hyperledger</w:t>
      </w:r>
      <w:proofErr w:type="spellEnd"/>
      <w:r w:rsidR="00265D29">
        <w:t xml:space="preserve"> Fabric environment</w:t>
      </w:r>
      <w:r w:rsidR="00180656">
        <w:t>.</w:t>
      </w:r>
    </w:p>
    <w:p w:rsidR="00BA6432" w:rsidRDefault="00341BEA" w:rsidP="00980087">
      <w:r>
        <w:t xml:space="preserve">The procedures in this guide </w:t>
      </w:r>
      <w:r w:rsidR="00FB1A87">
        <w:t>are tailored for</w:t>
      </w:r>
      <w:r>
        <w:t xml:space="preserve"> Red Hat Enterprise Edition (RHEL) 7.x.  Due to the ongoing development activity within the </w:t>
      </w:r>
      <w:proofErr w:type="spellStart"/>
      <w:r>
        <w:t>Hyperledger</w:t>
      </w:r>
      <w:proofErr w:type="spellEnd"/>
      <w:r>
        <w:t xml:space="preserve"> project, there is a chance that portions of this document may become obsolete or out of date.</w:t>
      </w:r>
    </w:p>
    <w:p w:rsidR="00B61F5A" w:rsidRDefault="00B61F5A" w:rsidP="00980087">
      <w:r>
        <w:t xml:space="preserve">For more information about the </w:t>
      </w:r>
      <w:proofErr w:type="spellStart"/>
      <w:r>
        <w:t>Hyperledger</w:t>
      </w:r>
      <w:proofErr w:type="spellEnd"/>
      <w:r>
        <w:t xml:space="preserve"> Fabric project, see </w:t>
      </w:r>
      <w:hyperlink r:id="rId19" w:history="1">
        <w:r w:rsidRPr="00A47DC1">
          <w:rPr>
            <w:rStyle w:val="Hyperlink"/>
          </w:rPr>
          <w:t>https://github.com/hyperledger/fabric</w:t>
        </w:r>
      </w:hyperlink>
      <w:r>
        <w:t>.</w:t>
      </w:r>
    </w:p>
    <w:p w:rsidR="00B61F5A" w:rsidRDefault="00B61F5A" w:rsidP="00980087"/>
    <w:p w:rsidR="00B61F5A" w:rsidRDefault="00B61F5A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BA6432" w:rsidRDefault="00BC0FA8" w:rsidP="00BA6432">
      <w:pPr>
        <w:pStyle w:val="Heading1"/>
      </w:pPr>
      <w:bookmarkStart w:id="4" w:name="_Ref447909806"/>
      <w:bookmarkStart w:id="5" w:name="_Toc451280636"/>
      <w:r>
        <w:lastRenderedPageBreak/>
        <w:t xml:space="preserve">Building </w:t>
      </w:r>
      <w:proofErr w:type="spellStart"/>
      <w:r w:rsidR="009F4B5D">
        <w:t>Golang</w:t>
      </w:r>
      <w:bookmarkEnd w:id="4"/>
      <w:bookmarkEnd w:id="5"/>
      <w:proofErr w:type="spellEnd"/>
    </w:p>
    <w:p w:rsidR="00BA6432" w:rsidRPr="00BA6432" w:rsidRDefault="00426D9E" w:rsidP="0093367B">
      <w:r>
        <w:t xml:space="preserve">The </w:t>
      </w:r>
      <w:proofErr w:type="spellStart"/>
      <w:r>
        <w:t>Hyperledger</w:t>
      </w:r>
      <w:proofErr w:type="spellEnd"/>
      <w:r>
        <w:t xml:space="preserve"> Fabric</w:t>
      </w:r>
      <w:r w:rsidR="00BC0FA8">
        <w:t xml:space="preserve"> and the Docker Registry </w:t>
      </w:r>
      <w:r>
        <w:t>are</w:t>
      </w:r>
      <w:r w:rsidR="00BC0FA8">
        <w:t xml:space="preserve"> written using the </w:t>
      </w:r>
      <w:proofErr w:type="spellStart"/>
      <w:r w:rsidR="009F4B5D">
        <w:t>Golang</w:t>
      </w:r>
      <w:proofErr w:type="spellEnd"/>
      <w:r w:rsidR="002803DE">
        <w:t xml:space="preserve"> programming</w:t>
      </w:r>
      <w:r w:rsidR="00BC0FA8">
        <w:t xml:space="preserve"> language.  </w:t>
      </w:r>
      <w:r>
        <w:t>Therefore, a</w:t>
      </w:r>
      <w:r w:rsidR="00BC0FA8">
        <w:t xml:space="preserve"> </w:t>
      </w:r>
      <w:proofErr w:type="spellStart"/>
      <w:r w:rsidR="009F4B5D">
        <w:t>Golang</w:t>
      </w:r>
      <w:proofErr w:type="spellEnd"/>
      <w:r w:rsidR="00BC0FA8">
        <w:t xml:space="preserve"> compiler needs to be built in order </w:t>
      </w:r>
      <w:r w:rsidR="008929C2">
        <w:t xml:space="preserve">to </w:t>
      </w:r>
      <w:r w:rsidR="00BC0FA8">
        <w:t xml:space="preserve">compile the </w:t>
      </w:r>
      <w:proofErr w:type="spellStart"/>
      <w:r w:rsidR="00BC0FA8">
        <w:t>Hyperledger</w:t>
      </w:r>
      <w:proofErr w:type="spellEnd"/>
      <w:r w:rsidR="00BC0FA8">
        <w:t xml:space="preserve"> Fabric and Docker Registry source code.</w:t>
      </w:r>
    </w:p>
    <w:p w:rsidR="002803DE" w:rsidRDefault="002803DE" w:rsidP="002803DE">
      <w:r>
        <w:t xml:space="preserve">Building </w:t>
      </w:r>
      <w:proofErr w:type="spellStart"/>
      <w:r w:rsidR="009F4B5D">
        <w:t>Golang</w:t>
      </w:r>
      <w:proofErr w:type="spellEnd"/>
      <w:r>
        <w:t xml:space="preserve"> for Linux on z Systems is a two-</w:t>
      </w:r>
      <w:r w:rsidR="008929C2">
        <w:t>step</w:t>
      </w:r>
      <w:r>
        <w:t xml:space="preserve"> process:</w:t>
      </w:r>
    </w:p>
    <w:p w:rsidR="002803DE" w:rsidRDefault="002803DE" w:rsidP="002803DE">
      <w:pPr>
        <w:pStyle w:val="ListParagraph"/>
        <w:numPr>
          <w:ilvl w:val="0"/>
          <w:numId w:val="12"/>
        </w:numPr>
      </w:pPr>
      <w:r>
        <w:t xml:space="preserve">Cross-compile the </w:t>
      </w:r>
      <w:proofErr w:type="spellStart"/>
      <w:r w:rsidR="009F4B5D">
        <w:t>Golang</w:t>
      </w:r>
      <w:proofErr w:type="spellEnd"/>
      <w:r>
        <w:t xml:space="preserve"> bootstrap tool on an Intel/AMD-based machine running an up-to-date version of Linux.</w:t>
      </w:r>
    </w:p>
    <w:p w:rsidR="002803DE" w:rsidRDefault="002803DE" w:rsidP="0035331C">
      <w:pPr>
        <w:pStyle w:val="ListParagraph"/>
        <w:numPr>
          <w:ilvl w:val="0"/>
          <w:numId w:val="12"/>
        </w:numPr>
      </w:pPr>
      <w:r>
        <w:t xml:space="preserve">Build the </w:t>
      </w:r>
      <w:proofErr w:type="spellStart"/>
      <w:r w:rsidR="009F4B5D">
        <w:t>Golang</w:t>
      </w:r>
      <w:proofErr w:type="spellEnd"/>
      <w:r>
        <w:t xml:space="preserve"> toolchain on Linux on z Systems </w:t>
      </w:r>
      <w:r w:rsidR="008929C2">
        <w:t>using</w:t>
      </w:r>
      <w:r w:rsidR="000A4D93">
        <w:t xml:space="preserve"> the bootstrap tool created in step 1.</w:t>
      </w:r>
    </w:p>
    <w:p w:rsidR="00F815EA" w:rsidRDefault="005521F7" w:rsidP="00813488">
      <w:pPr>
        <w:pStyle w:val="Note"/>
        <w:ind w:left="648"/>
      </w:pPr>
      <w:r w:rsidRPr="005521F7">
        <w:rPr>
          <w:b/>
        </w:rPr>
        <w:t>N</w:t>
      </w:r>
      <w:r w:rsidR="00F41DE0">
        <w:rPr>
          <w:b/>
        </w:rPr>
        <w:t>OTE</w:t>
      </w:r>
      <w:r w:rsidRPr="005521F7">
        <w:rPr>
          <w:b/>
        </w:rPr>
        <w:t xml:space="preserve">: </w:t>
      </w:r>
      <w:r>
        <w:t xml:space="preserve"> </w:t>
      </w:r>
      <w:r w:rsidR="008B0F25" w:rsidRPr="008B0F25">
        <w:t>The instructions contained in this document assume that you are using a non-root user with</w:t>
      </w:r>
      <w:r w:rsidR="008B0F25">
        <w:t xml:space="preserve"> </w:t>
      </w:r>
      <w:proofErr w:type="spellStart"/>
      <w:r w:rsidR="008B0F25">
        <w:t>sudo</w:t>
      </w:r>
      <w:proofErr w:type="spellEnd"/>
      <w:r w:rsidR="008B0F25">
        <w:t xml:space="preserve"> authority and that the non-root user has been added to the </w:t>
      </w:r>
      <w:r w:rsidR="008B0F25" w:rsidRPr="00075E26">
        <w:rPr>
          <w:rStyle w:val="Comand"/>
        </w:rPr>
        <w:t>wheel</w:t>
      </w:r>
      <w:r w:rsidR="008B0F25">
        <w:t xml:space="preserve"> group.  In addition, update the </w:t>
      </w:r>
      <w:r w:rsidR="008B0F25" w:rsidRPr="00DF3679">
        <w:rPr>
          <w:rStyle w:val="Comand"/>
        </w:rPr>
        <w:t>/</w:t>
      </w:r>
      <w:proofErr w:type="spellStart"/>
      <w:r w:rsidR="008B0F25" w:rsidRPr="00DF3679">
        <w:rPr>
          <w:rStyle w:val="Comand"/>
        </w:rPr>
        <w:t>etc</w:t>
      </w:r>
      <w:proofErr w:type="spellEnd"/>
      <w:r w:rsidR="008B0F25" w:rsidRPr="00DF3679">
        <w:rPr>
          <w:rStyle w:val="Comand"/>
        </w:rPr>
        <w:t>/</w:t>
      </w:r>
      <w:proofErr w:type="spellStart"/>
      <w:r w:rsidR="008B0F25" w:rsidRPr="00DF3679">
        <w:rPr>
          <w:rStyle w:val="Comand"/>
        </w:rPr>
        <w:t>sudoers</w:t>
      </w:r>
      <w:proofErr w:type="spellEnd"/>
      <w:r w:rsidR="008B0F25">
        <w:t xml:space="preserve"> file to enable the </w:t>
      </w:r>
      <w:r w:rsidR="008B0F25" w:rsidRPr="00A55924">
        <w:rPr>
          <w:rStyle w:val="Comand"/>
        </w:rPr>
        <w:t>wheel</w:t>
      </w:r>
      <w:r w:rsidR="008B0F25">
        <w:t xml:space="preserve"> group w</w:t>
      </w:r>
      <w:r w:rsidR="007422F6">
        <w:t xml:space="preserve">ith no password access, and append </w:t>
      </w:r>
      <w:r w:rsidR="008B0F25" w:rsidRPr="00DF3679">
        <w:rPr>
          <w:rStyle w:val="Comand"/>
        </w:rPr>
        <w:t>/</w:t>
      </w:r>
      <w:proofErr w:type="spellStart"/>
      <w:r w:rsidR="008B0F25" w:rsidRPr="00DF3679">
        <w:rPr>
          <w:rStyle w:val="Comand"/>
        </w:rPr>
        <w:t>usr</w:t>
      </w:r>
      <w:proofErr w:type="spellEnd"/>
      <w:r w:rsidR="008B0F25" w:rsidRPr="00DF3679">
        <w:rPr>
          <w:rStyle w:val="Comand"/>
        </w:rPr>
        <w:t>/local/bin</w:t>
      </w:r>
      <w:r w:rsidR="008B0F25">
        <w:t xml:space="preserve"> and the </w:t>
      </w:r>
      <w:r w:rsidR="007422F6">
        <w:t xml:space="preserve">targeted </w:t>
      </w:r>
      <w:r w:rsidR="008B0F25">
        <w:t xml:space="preserve">directory </w:t>
      </w:r>
      <w:r w:rsidR="007422F6">
        <w:t xml:space="preserve">that will </w:t>
      </w:r>
      <w:r w:rsidR="008B0F25">
        <w:t xml:space="preserve">contain the </w:t>
      </w:r>
      <w:r w:rsidR="007422F6" w:rsidRPr="007422F6">
        <w:rPr>
          <w:rStyle w:val="Comand"/>
        </w:rPr>
        <w:t>go</w:t>
      </w:r>
      <w:r w:rsidR="007422F6">
        <w:t xml:space="preserve"> executable to the </w:t>
      </w:r>
      <w:proofErr w:type="spellStart"/>
      <w:r w:rsidR="007422F6" w:rsidRPr="007422F6">
        <w:rPr>
          <w:rStyle w:val="Comand"/>
        </w:rPr>
        <w:t>secure_path</w:t>
      </w:r>
      <w:proofErr w:type="spellEnd"/>
      <w:r w:rsidR="007422F6">
        <w:t xml:space="preserve"> variable.</w:t>
      </w:r>
      <w:r w:rsidR="00F83287">
        <w:t xml:space="preserve">  </w:t>
      </w:r>
      <w:r w:rsidR="00075E26">
        <w:t xml:space="preserve">The targeted directory is set in step </w:t>
      </w:r>
      <w:r w:rsidR="00075E26" w:rsidRPr="006F461B">
        <w:rPr>
          <w:rStyle w:val="IntenseReference"/>
        </w:rPr>
        <w:fldChar w:fldCharType="begin"/>
      </w:r>
      <w:r w:rsidR="00075E26" w:rsidRPr="006F461B">
        <w:rPr>
          <w:rStyle w:val="IntenseReference"/>
        </w:rPr>
        <w:instrText xml:space="preserve"> REF _Ref447966526 \r \h </w:instrText>
      </w:r>
      <w:r w:rsidR="0023432C" w:rsidRPr="006F461B">
        <w:rPr>
          <w:rStyle w:val="IntenseReference"/>
        </w:rPr>
        <w:instrText xml:space="preserve"> \* MERGEFORMAT </w:instrText>
      </w:r>
      <w:r w:rsidR="00075E26" w:rsidRPr="006F461B">
        <w:rPr>
          <w:rStyle w:val="IntenseReference"/>
        </w:rPr>
      </w:r>
      <w:r w:rsidR="00075E26" w:rsidRPr="006F461B">
        <w:rPr>
          <w:rStyle w:val="IntenseReference"/>
        </w:rPr>
        <w:fldChar w:fldCharType="separate"/>
      </w:r>
      <w:r w:rsidR="00C35711">
        <w:rPr>
          <w:rStyle w:val="IntenseReference"/>
        </w:rPr>
        <w:t>4</w:t>
      </w:r>
      <w:r w:rsidR="00075E26" w:rsidRPr="006F461B">
        <w:rPr>
          <w:rStyle w:val="IntenseReference"/>
        </w:rPr>
        <w:fldChar w:fldCharType="end"/>
      </w:r>
      <w:r w:rsidR="00075E26">
        <w:t xml:space="preserve"> of </w:t>
      </w:r>
      <w:r w:rsidR="00075E26" w:rsidRPr="006F461B">
        <w:rPr>
          <w:rStyle w:val="IntenseReference"/>
        </w:rPr>
        <w:fldChar w:fldCharType="begin"/>
      </w:r>
      <w:r w:rsidR="00075E26" w:rsidRPr="006F461B">
        <w:rPr>
          <w:rStyle w:val="IntenseReference"/>
        </w:rPr>
        <w:instrText xml:space="preserve"> REF _Ref447966277 \h </w:instrText>
      </w:r>
      <w:r w:rsidR="00075E26" w:rsidRPr="006F461B">
        <w:rPr>
          <w:rStyle w:val="IntenseReference"/>
        </w:rPr>
      </w:r>
      <w:r w:rsidR="00075E26" w:rsidRPr="006F461B">
        <w:rPr>
          <w:rStyle w:val="IntenseReference"/>
        </w:rPr>
        <w:fldChar w:fldCharType="separate"/>
      </w:r>
      <w:r w:rsidR="00C35711">
        <w:t xml:space="preserve">Building the </w:t>
      </w:r>
      <w:proofErr w:type="spellStart"/>
      <w:r w:rsidR="00C35711">
        <w:t>Golang</w:t>
      </w:r>
      <w:proofErr w:type="spellEnd"/>
      <w:r w:rsidR="00C35711">
        <w:t xml:space="preserve"> Toolchain</w:t>
      </w:r>
      <w:r w:rsidR="00075E26" w:rsidRPr="006F461B">
        <w:rPr>
          <w:rStyle w:val="IntenseReference"/>
        </w:rPr>
        <w:fldChar w:fldCharType="end"/>
      </w:r>
      <w:r w:rsidR="00075E26">
        <w:t xml:space="preserve">.  </w:t>
      </w:r>
      <w:r w:rsidR="00F83287">
        <w:t>Otherwise, if you have root access… Great!</w:t>
      </w:r>
      <w:r w:rsidR="00A55924">
        <w:t xml:space="preserve"> </w:t>
      </w:r>
      <w:r w:rsidR="0023432C">
        <w:t xml:space="preserve"> </w:t>
      </w:r>
      <w:r w:rsidR="00A55924">
        <w:t>No need to worry about this.</w:t>
      </w:r>
      <w:r w:rsidR="00F83287">
        <w:t xml:space="preserve"> </w:t>
      </w:r>
      <w:r w:rsidR="00F83287">
        <w:sym w:font="Wingdings" w:char="F04A"/>
      </w:r>
    </w:p>
    <w:p w:rsidR="008B0F25" w:rsidRDefault="008B0F25" w:rsidP="008B0F25">
      <w:r w:rsidRPr="008B0F25">
        <w:t xml:space="preserve">For information on how the </w:t>
      </w:r>
      <w:proofErr w:type="spellStart"/>
      <w:r w:rsidR="009F4B5D">
        <w:t>Golang</w:t>
      </w:r>
      <w:proofErr w:type="spellEnd"/>
      <w:r w:rsidRPr="008B0F25">
        <w:t xml:space="preserve"> bootstrapping process works, see the blog entry at </w:t>
      </w:r>
      <w:hyperlink r:id="rId20" w:history="1">
        <w:r w:rsidRPr="00612154">
          <w:rPr>
            <w:rStyle w:val="Hyperlink"/>
          </w:rPr>
          <w:t>http://dave.cheney.net/2015/10/16/bootstrapping-go-1-5-on-non-intel-platforms</w:t>
        </w:r>
      </w:hyperlink>
      <w:r w:rsidRPr="008B0F25">
        <w:t>.</w:t>
      </w:r>
    </w:p>
    <w:p w:rsidR="002803DE" w:rsidRDefault="0067580E" w:rsidP="00B45B1B">
      <w:pPr>
        <w:pStyle w:val="Heading2"/>
      </w:pPr>
      <w:bookmarkStart w:id="6" w:name="_Cross-Compiling_the_Bootstrap"/>
      <w:bookmarkStart w:id="7" w:name="_Ref447908636"/>
      <w:bookmarkStart w:id="8" w:name="_Toc451280637"/>
      <w:bookmarkEnd w:id="6"/>
      <w:r>
        <w:t>Cross-Compiling the Bootstrap Tool</w:t>
      </w:r>
      <w:bookmarkEnd w:id="7"/>
      <w:bookmarkEnd w:id="8"/>
    </w:p>
    <w:p w:rsidR="0067580E" w:rsidRDefault="00906A57" w:rsidP="0067580E">
      <w:r w:rsidRPr="00906A57">
        <w:t xml:space="preserve">To build the </w:t>
      </w:r>
      <w:proofErr w:type="spellStart"/>
      <w:r w:rsidR="009F4B5D">
        <w:t>Golang</w:t>
      </w:r>
      <w:proofErr w:type="spellEnd"/>
      <w:r w:rsidRPr="00906A57">
        <w:t xml:space="preserve"> bootstrap tool you will need to use an Intel/AMD-based machine running</w:t>
      </w:r>
      <w:r>
        <w:t xml:space="preserve"> an up-to-date version of Linux, </w:t>
      </w:r>
      <w:r w:rsidR="00C022ED">
        <w:t>e.g</w:t>
      </w:r>
      <w:r>
        <w:t xml:space="preserve">., </w:t>
      </w:r>
      <w:r w:rsidR="00DA469F">
        <w:t xml:space="preserve">RHEL </w:t>
      </w:r>
      <w:r>
        <w:t>7.x.</w:t>
      </w:r>
    </w:p>
    <w:p w:rsidR="00F41DE0" w:rsidRDefault="00F41DE0" w:rsidP="00813488">
      <w:pPr>
        <w:pStyle w:val="Note"/>
        <w:ind w:left="648"/>
      </w:pPr>
      <w:r w:rsidRPr="00813488">
        <w:rPr>
          <w:b/>
        </w:rPr>
        <w:t>NOTE:</w:t>
      </w:r>
      <w:r>
        <w:t xml:space="preserve">  </w:t>
      </w:r>
      <w:r w:rsidR="005F7211">
        <w:t>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="005F7211">
        <w:t>used in t</w:t>
      </w:r>
      <w:r w:rsidRPr="00AC41FC">
        <w:t>hese instructions</w:t>
      </w:r>
      <w:r w:rsidR="005F7211">
        <w:t xml:space="preserve"> represent</w:t>
      </w:r>
      <w:r w:rsidR="00526DD7">
        <w:t>s</w:t>
      </w:r>
      <w:r w:rsidRPr="00AC41FC">
        <w:t xml:space="preserve"> a temporary writeable directory </w:t>
      </w:r>
      <w:r w:rsidR="005F7211">
        <w:t>of your choice.</w:t>
      </w:r>
    </w:p>
    <w:p w:rsidR="00906A57" w:rsidRDefault="0020518F" w:rsidP="00C277DF">
      <w:pPr>
        <w:pStyle w:val="ListParagraph"/>
        <w:numPr>
          <w:ilvl w:val="0"/>
          <w:numId w:val="13"/>
        </w:numPr>
      </w:pPr>
      <w:r>
        <w:t>Install the dependencies</w:t>
      </w:r>
      <w:r w:rsidR="00C83C7D">
        <w:t>:</w:t>
      </w:r>
    </w:p>
    <w:p w:rsidR="00C277DF" w:rsidRDefault="00217973" w:rsidP="0035331C">
      <w:pPr>
        <w:pStyle w:val="Code-indent"/>
      </w:pPr>
      <w:proofErr w:type="spellStart"/>
      <w:r w:rsidRPr="00217973">
        <w:t>sudo</w:t>
      </w:r>
      <w:proofErr w:type="spellEnd"/>
      <w:r w:rsidRPr="00217973">
        <w:t xml:space="preserve"> yum install -y </w:t>
      </w:r>
      <w:proofErr w:type="spellStart"/>
      <w:r w:rsidRPr="00217973">
        <w:t>git</w:t>
      </w:r>
      <w:proofErr w:type="spellEnd"/>
      <w:r w:rsidRPr="00217973">
        <w:t xml:space="preserve"> </w:t>
      </w:r>
      <w:proofErr w:type="spellStart"/>
      <w:r w:rsidRPr="00217973">
        <w:t>wget</w:t>
      </w:r>
      <w:proofErr w:type="spellEnd"/>
      <w:r w:rsidRPr="00217973">
        <w:t xml:space="preserve"> tar </w:t>
      </w:r>
      <w:proofErr w:type="spellStart"/>
      <w:r w:rsidRPr="00217973">
        <w:t>gcc</w:t>
      </w:r>
      <w:proofErr w:type="spellEnd"/>
      <w:r w:rsidR="000A4D93">
        <w:t xml:space="preserve"> bzip2</w:t>
      </w:r>
    </w:p>
    <w:p w:rsidR="0020518F" w:rsidRDefault="0020518F" w:rsidP="00217973">
      <w:pPr>
        <w:pStyle w:val="ListParagraph"/>
        <w:numPr>
          <w:ilvl w:val="0"/>
          <w:numId w:val="13"/>
        </w:numPr>
      </w:pPr>
      <w:r w:rsidRPr="0020518F">
        <w:t xml:space="preserve">Create a directory for the amd64 version of the </w:t>
      </w:r>
      <w:proofErr w:type="spellStart"/>
      <w:r w:rsidR="009F4B5D">
        <w:t>Golang</w:t>
      </w:r>
      <w:proofErr w:type="spellEnd"/>
      <w:r w:rsidRPr="0020518F">
        <w:t xml:space="preserve"> toolchain:</w:t>
      </w:r>
    </w:p>
    <w:p w:rsidR="00217973" w:rsidRDefault="00C277DF" w:rsidP="00217973">
      <w:pPr>
        <w:pStyle w:val="Code-indent"/>
      </w:pPr>
      <w:proofErr w:type="spellStart"/>
      <w:r>
        <w:t>m</w:t>
      </w:r>
      <w:r w:rsidR="00217973">
        <w:t>kdir</w:t>
      </w:r>
      <w:proofErr w:type="spellEnd"/>
      <w:r w:rsidR="002B3803">
        <w:t xml:space="preserve"> -p</w:t>
      </w:r>
      <w:r w:rsidR="00217973">
        <w:t xml:space="preserve"> </w:t>
      </w:r>
      <w:r w:rsidR="00F41DE0">
        <w:t>/</w:t>
      </w:r>
      <w:r w:rsidR="002B3803">
        <w:t>&lt;</w:t>
      </w:r>
      <w:proofErr w:type="spellStart"/>
      <w:r w:rsidR="00F41DE0">
        <w:t>work_dir</w:t>
      </w:r>
      <w:proofErr w:type="spellEnd"/>
      <w:r w:rsidR="002B3803">
        <w:t>&gt;</w:t>
      </w:r>
      <w:r w:rsidR="00217973">
        <w:t>/go1.5.2</w:t>
      </w:r>
    </w:p>
    <w:p w:rsidR="00C277DF" w:rsidRDefault="00217973" w:rsidP="0035331C">
      <w:pPr>
        <w:pStyle w:val="Code-indent"/>
      </w:pPr>
      <w:r>
        <w:t xml:space="preserve">cd </w:t>
      </w:r>
      <w:r w:rsidR="00F41DE0">
        <w:t>/</w:t>
      </w:r>
      <w:r w:rsidR="002B3803">
        <w:t>&lt;</w:t>
      </w:r>
      <w:proofErr w:type="spellStart"/>
      <w:r w:rsidR="00F41DE0">
        <w:t>work_dir</w:t>
      </w:r>
      <w:proofErr w:type="spellEnd"/>
      <w:r w:rsidR="002B3803">
        <w:t>&gt;</w:t>
      </w:r>
      <w:r>
        <w:t>/go1.5.2</w:t>
      </w:r>
    </w:p>
    <w:p w:rsidR="0020518F" w:rsidRDefault="0020518F" w:rsidP="00C277DF">
      <w:pPr>
        <w:pStyle w:val="ListParagraph"/>
        <w:numPr>
          <w:ilvl w:val="0"/>
          <w:numId w:val="13"/>
        </w:numPr>
      </w:pPr>
      <w:r w:rsidRPr="0020518F">
        <w:t xml:space="preserve">Download the amd64 </w:t>
      </w:r>
      <w:proofErr w:type="spellStart"/>
      <w:r w:rsidR="009F4B5D">
        <w:t>Golang</w:t>
      </w:r>
      <w:proofErr w:type="spellEnd"/>
      <w:r w:rsidRPr="0020518F">
        <w:t xml:space="preserve"> toolchain binary and extract it:</w:t>
      </w:r>
    </w:p>
    <w:p w:rsidR="00C277DF" w:rsidRDefault="00C277DF" w:rsidP="00C277DF">
      <w:pPr>
        <w:pStyle w:val="Code-indent"/>
      </w:pPr>
      <w:proofErr w:type="spellStart"/>
      <w:r>
        <w:t>wget</w:t>
      </w:r>
      <w:proofErr w:type="spellEnd"/>
      <w:r>
        <w:t xml:space="preserve"> https://storage.googleapis.com/golang/go1.5.2.linux-amd64.tar.gz</w:t>
      </w:r>
    </w:p>
    <w:p w:rsidR="00C277DF" w:rsidRDefault="00C277DF" w:rsidP="0035331C">
      <w:pPr>
        <w:pStyle w:val="Code-indent"/>
      </w:pPr>
      <w:r>
        <w:t xml:space="preserve">tar </w:t>
      </w:r>
      <w:r w:rsidR="00682B9A">
        <w:t>-</w:t>
      </w:r>
      <w:proofErr w:type="spellStart"/>
      <w:r w:rsidR="00481FD3">
        <w:t>xvf</w:t>
      </w:r>
      <w:proofErr w:type="spellEnd"/>
      <w:r>
        <w:t xml:space="preserve"> go1.5.2.linux-amd64.tar.gz</w:t>
      </w:r>
    </w:p>
    <w:p w:rsidR="00481FD3" w:rsidRDefault="00481FD3" w:rsidP="007A4482">
      <w:pPr>
        <w:pStyle w:val="Note"/>
        <w:ind w:left="1584"/>
      </w:pPr>
      <w:r w:rsidRPr="00481FD3">
        <w:rPr>
          <w:b/>
        </w:rPr>
        <w:t>NOTE:</w:t>
      </w:r>
      <w:r>
        <w:t xml:space="preserve">  Even though the file name indicates that it is a </w:t>
      </w:r>
      <w:proofErr w:type="spellStart"/>
      <w:r w:rsidRPr="00E55934">
        <w:rPr>
          <w:i/>
        </w:rPr>
        <w:t>gzipped</w:t>
      </w:r>
      <w:proofErr w:type="spellEnd"/>
      <w:r>
        <w:t xml:space="preserve"> file, it is just a regular tar file.  There is no need to use the </w:t>
      </w:r>
      <w:r w:rsidRPr="00481FD3">
        <w:rPr>
          <w:rStyle w:val="Comand"/>
        </w:rPr>
        <w:t>z</w:t>
      </w:r>
      <w:r>
        <w:t xml:space="preserve"> tar flag.</w:t>
      </w:r>
    </w:p>
    <w:p w:rsidR="00217973" w:rsidRDefault="00217973" w:rsidP="00C277DF">
      <w:pPr>
        <w:pStyle w:val="ListParagraph"/>
        <w:numPr>
          <w:ilvl w:val="0"/>
          <w:numId w:val="13"/>
        </w:numPr>
      </w:pPr>
      <w:r w:rsidRPr="00217973">
        <w:lastRenderedPageBreak/>
        <w:t xml:space="preserve">Clone the source code </w:t>
      </w:r>
      <w:r w:rsidR="00CB2BC0">
        <w:t>for</w:t>
      </w:r>
      <w:r w:rsidRPr="00217973">
        <w:t xml:space="preserve"> the z Systems port of </w:t>
      </w:r>
      <w:proofErr w:type="spellStart"/>
      <w:r w:rsidR="009F4B5D">
        <w:t>Golang</w:t>
      </w:r>
      <w:proofErr w:type="spellEnd"/>
      <w:r w:rsidRPr="00217973">
        <w:t>:</w:t>
      </w:r>
    </w:p>
    <w:p w:rsidR="00C277DF" w:rsidRDefault="00C277DF" w:rsidP="00C277DF">
      <w:pPr>
        <w:pStyle w:val="Code-indent"/>
      </w:pPr>
      <w:r>
        <w:t xml:space="preserve">cd </w:t>
      </w:r>
      <w:r w:rsidR="00F41DE0">
        <w:t>/</w:t>
      </w:r>
      <w:r w:rsidR="00F603EC">
        <w:t>&lt;</w:t>
      </w:r>
      <w:proofErr w:type="spellStart"/>
      <w:r w:rsidR="00F41DE0">
        <w:t>work_dir</w:t>
      </w:r>
      <w:proofErr w:type="spellEnd"/>
      <w:r w:rsidR="00F603EC">
        <w:t>&gt;</w:t>
      </w:r>
      <w:r w:rsidR="0035331C">
        <w:t>/</w:t>
      </w:r>
    </w:p>
    <w:p w:rsidR="00C277DF" w:rsidRDefault="00C277DF" w:rsidP="0035331C">
      <w:pPr>
        <w:pStyle w:val="Code-indent"/>
      </w:pPr>
      <w:proofErr w:type="spellStart"/>
      <w:r>
        <w:t>git</w:t>
      </w:r>
      <w:proofErr w:type="spellEnd"/>
      <w:r>
        <w:t xml:space="preserve"> clone </w:t>
      </w:r>
      <w:r w:rsidR="00E55934" w:rsidRPr="00871601">
        <w:t>http</w:t>
      </w:r>
      <w:r w:rsidR="0083164E">
        <w:t>s</w:t>
      </w:r>
      <w:r w:rsidR="00E55934" w:rsidRPr="00871601">
        <w:t>://github.com/linux-on-ibm-z/go.git</w:t>
      </w:r>
    </w:p>
    <w:p w:rsidR="00217973" w:rsidRDefault="00217973" w:rsidP="00F603EC">
      <w:pPr>
        <w:pStyle w:val="ListParagraph"/>
        <w:numPr>
          <w:ilvl w:val="0"/>
          <w:numId w:val="13"/>
        </w:numPr>
      </w:pPr>
      <w:r w:rsidRPr="00217973">
        <w:t>Build the bootstrap tool:</w:t>
      </w:r>
    </w:p>
    <w:p w:rsidR="00F603EC" w:rsidRDefault="00F603EC" w:rsidP="00F603EC">
      <w:pPr>
        <w:pStyle w:val="Code-indent"/>
      </w:pPr>
      <w:r>
        <w:t>export GOROOT_BOOTSTRAP=</w:t>
      </w:r>
      <w:r w:rsidR="00F41DE0">
        <w:t>/</w:t>
      </w:r>
      <w:r>
        <w:t>&lt;</w:t>
      </w:r>
      <w:proofErr w:type="spellStart"/>
      <w:r w:rsidR="00F41DE0">
        <w:t>work_dir</w:t>
      </w:r>
      <w:proofErr w:type="spellEnd"/>
      <w:r>
        <w:t>&gt;/go1.5.2/go</w:t>
      </w:r>
    </w:p>
    <w:p w:rsidR="00F603EC" w:rsidRDefault="00F603EC" w:rsidP="00F603EC">
      <w:pPr>
        <w:pStyle w:val="Code-indent"/>
      </w:pPr>
      <w:r>
        <w:t xml:space="preserve">cd </w:t>
      </w:r>
      <w:r w:rsidR="00F41DE0">
        <w:t>/</w:t>
      </w:r>
      <w:r>
        <w:t>&lt;</w:t>
      </w:r>
      <w:proofErr w:type="spellStart"/>
      <w:r w:rsidR="00F41DE0">
        <w:t>work_dir</w:t>
      </w:r>
      <w:proofErr w:type="spellEnd"/>
      <w:r>
        <w:t>&gt;/go/</w:t>
      </w:r>
      <w:proofErr w:type="spellStart"/>
      <w:r>
        <w:t>src</w:t>
      </w:r>
      <w:proofErr w:type="spellEnd"/>
    </w:p>
    <w:p w:rsidR="00F603EC" w:rsidRDefault="00F603EC" w:rsidP="00F603EC">
      <w:pPr>
        <w:pStyle w:val="Code-indent"/>
      </w:pPr>
      <w:r>
        <w:t>GOOS=</w:t>
      </w:r>
      <w:proofErr w:type="spellStart"/>
      <w:r>
        <w:t>linux</w:t>
      </w:r>
      <w:proofErr w:type="spellEnd"/>
      <w:r>
        <w:t xml:space="preserve"> GOARCH=s390x ./</w:t>
      </w:r>
      <w:proofErr w:type="spellStart"/>
      <w:r>
        <w:t>bootstrap.bash</w:t>
      </w:r>
      <w:proofErr w:type="spellEnd"/>
    </w:p>
    <w:p w:rsidR="00A63298" w:rsidRDefault="00800BB3" w:rsidP="00A63298">
      <w:r>
        <w:t>T</w:t>
      </w:r>
      <w:r w:rsidR="00A63298" w:rsidRPr="00A63298">
        <w:t>he bootstrap tool</w:t>
      </w:r>
      <w:r w:rsidR="00A63298">
        <w:t xml:space="preserve"> is </w:t>
      </w:r>
      <w:r w:rsidR="00650EFA">
        <w:t xml:space="preserve">placed </w:t>
      </w:r>
      <w:r w:rsidR="00A63298" w:rsidRPr="00A63298">
        <w:t xml:space="preserve">into a </w:t>
      </w:r>
      <w:proofErr w:type="spellStart"/>
      <w:r w:rsidR="00A63298" w:rsidRPr="00A63298">
        <w:t>bzip</w:t>
      </w:r>
      <w:proofErr w:type="spellEnd"/>
      <w:r w:rsidR="00A63298" w:rsidRPr="00A63298">
        <w:t xml:space="preserve"> </w:t>
      </w:r>
      <w:proofErr w:type="spellStart"/>
      <w:r w:rsidR="00A63298" w:rsidRPr="00A63298">
        <w:t>tarball</w:t>
      </w:r>
      <w:proofErr w:type="spellEnd"/>
      <w:r w:rsidR="00A63298" w:rsidRPr="00A63298">
        <w:t xml:space="preserve"> named </w:t>
      </w:r>
      <w:proofErr w:type="gramStart"/>
      <w:r w:rsidR="00A63298" w:rsidRPr="00A63298">
        <w:rPr>
          <w:rStyle w:val="Comand"/>
        </w:rPr>
        <w:t>go-linux-s390x-bootstrap</w:t>
      </w:r>
      <w:r w:rsidR="00A63298">
        <w:rPr>
          <w:rStyle w:val="Comand"/>
        </w:rPr>
        <w:t>.tbz</w:t>
      </w:r>
      <w:r w:rsidR="00A63298">
        <w:t xml:space="preserve">  located</w:t>
      </w:r>
      <w:proofErr w:type="gramEnd"/>
      <w:r w:rsidR="00A63298">
        <w:t xml:space="preserve"> in </w:t>
      </w:r>
      <w:r w:rsidR="00F41DE0">
        <w:t>/</w:t>
      </w:r>
      <w:r w:rsidR="00A63298" w:rsidRPr="00A63298">
        <w:rPr>
          <w:rStyle w:val="Comand"/>
        </w:rPr>
        <w:t>&lt;</w:t>
      </w:r>
      <w:proofErr w:type="spellStart"/>
      <w:r w:rsidR="00F41DE0">
        <w:rPr>
          <w:rStyle w:val="Comand"/>
        </w:rPr>
        <w:t>work_dir</w:t>
      </w:r>
      <w:proofErr w:type="spellEnd"/>
      <w:r w:rsidR="00A63298" w:rsidRPr="00A63298">
        <w:rPr>
          <w:rStyle w:val="Comand"/>
        </w:rPr>
        <w:t>&gt;</w:t>
      </w:r>
      <w:r w:rsidR="00F41DE0">
        <w:rPr>
          <w:rStyle w:val="Comand"/>
        </w:rPr>
        <w:t>/</w:t>
      </w:r>
      <w:r w:rsidR="00A63298">
        <w:t xml:space="preserve"> and is used in the next step to compile the </w:t>
      </w:r>
      <w:proofErr w:type="spellStart"/>
      <w:r w:rsidR="009F4B5D">
        <w:t>Golang</w:t>
      </w:r>
      <w:proofErr w:type="spellEnd"/>
      <w:r w:rsidR="00A63298">
        <w:t xml:space="preserve"> programming language source code on Linux on z Systems.</w:t>
      </w:r>
    </w:p>
    <w:p w:rsidR="00B45B1B" w:rsidRDefault="00B45B1B" w:rsidP="00B45B1B">
      <w:pPr>
        <w:pStyle w:val="Heading2"/>
      </w:pPr>
      <w:bookmarkStart w:id="9" w:name="_Ref447966277"/>
      <w:bookmarkStart w:id="10" w:name="_Ref447966310"/>
      <w:bookmarkStart w:id="11" w:name="_Ref447966603"/>
      <w:bookmarkStart w:id="12" w:name="_Ref447966626"/>
      <w:bookmarkStart w:id="13" w:name="_Toc451280638"/>
      <w:r>
        <w:t xml:space="preserve">Building the </w:t>
      </w:r>
      <w:proofErr w:type="spellStart"/>
      <w:r w:rsidR="009F4B5D">
        <w:t>Golang</w:t>
      </w:r>
      <w:proofErr w:type="spellEnd"/>
      <w:r>
        <w:t xml:space="preserve"> Tool</w:t>
      </w:r>
      <w:r w:rsidR="007354F0">
        <w:t>c</w:t>
      </w:r>
      <w:r>
        <w:t>hain</w:t>
      </w:r>
      <w:bookmarkEnd w:id="9"/>
      <w:bookmarkEnd w:id="10"/>
      <w:bookmarkEnd w:id="11"/>
      <w:bookmarkEnd w:id="12"/>
      <w:bookmarkEnd w:id="13"/>
    </w:p>
    <w:p w:rsidR="005D7F8D" w:rsidRDefault="002F6C5C" w:rsidP="002F6C5C">
      <w:r>
        <w:t xml:space="preserve">To build the </w:t>
      </w:r>
      <w:proofErr w:type="spellStart"/>
      <w:r w:rsidR="009F4B5D">
        <w:t>Golang</w:t>
      </w:r>
      <w:proofErr w:type="spellEnd"/>
      <w:r>
        <w:t xml:space="preserve"> toolchain you need to have successfully built the </w:t>
      </w:r>
      <w:proofErr w:type="spellStart"/>
      <w:r w:rsidR="009F4B5D">
        <w:t>Golang</w:t>
      </w:r>
      <w:proofErr w:type="spellEnd"/>
      <w:r>
        <w:t xml:space="preserve"> bootstrap tool outlined in</w:t>
      </w:r>
      <w:r w:rsidR="006B27C9">
        <w:t xml:space="preserve"> the</w:t>
      </w:r>
      <w:r>
        <w:t xml:space="preserve"> </w:t>
      </w:r>
      <w:r w:rsidR="00A1340D" w:rsidRPr="006F461B">
        <w:rPr>
          <w:rStyle w:val="IntenseReference"/>
        </w:rPr>
        <w:fldChar w:fldCharType="begin"/>
      </w:r>
      <w:r w:rsidR="00A1340D" w:rsidRPr="006F461B">
        <w:rPr>
          <w:rStyle w:val="IntenseReference"/>
        </w:rPr>
        <w:instrText xml:space="preserve"> REF _Ref447908636 \h </w:instrText>
      </w:r>
      <w:r w:rsidR="00A1340D" w:rsidRPr="006F461B">
        <w:rPr>
          <w:rStyle w:val="IntenseReference"/>
        </w:rPr>
      </w:r>
      <w:r w:rsidR="00A1340D" w:rsidRPr="006F461B">
        <w:rPr>
          <w:rStyle w:val="IntenseReference"/>
        </w:rPr>
        <w:fldChar w:fldCharType="separate"/>
      </w:r>
      <w:r w:rsidR="00C35711">
        <w:t>Cross-Compiling the Bootstrap Tool</w:t>
      </w:r>
      <w:r w:rsidR="00A1340D" w:rsidRPr="006F461B">
        <w:rPr>
          <w:rStyle w:val="IntenseReference"/>
        </w:rPr>
        <w:fldChar w:fldCharType="end"/>
      </w:r>
      <w:r w:rsidR="00A1340D">
        <w:t xml:space="preserve"> section of this document</w:t>
      </w:r>
      <w:r>
        <w:t>.</w:t>
      </w:r>
      <w:r w:rsidR="00BC67E1">
        <w:t xml:space="preserve">  </w:t>
      </w:r>
      <w:r w:rsidR="00A1340D">
        <w:t>After building the bootstrap tool, l</w:t>
      </w:r>
      <w:r w:rsidR="00BC67E1">
        <w:t xml:space="preserve">ogin to </w:t>
      </w:r>
      <w:r w:rsidR="00A1340D">
        <w:t>your Linux on z Systems machine and perform the steps</w:t>
      </w:r>
      <w:r w:rsidR="00B4107E">
        <w:t xml:space="preserve"> below.</w:t>
      </w:r>
    </w:p>
    <w:p w:rsidR="00732EB9" w:rsidRDefault="00732EB9" w:rsidP="00732EB9">
      <w:pPr>
        <w:pStyle w:val="ListParagraph"/>
        <w:numPr>
          <w:ilvl w:val="0"/>
          <w:numId w:val="14"/>
        </w:numPr>
      </w:pPr>
      <w:r w:rsidRPr="00705FE6">
        <w:t>Install the dependencies.</w:t>
      </w:r>
    </w:p>
    <w:p w:rsidR="00732EB9" w:rsidRDefault="00732EB9" w:rsidP="00732EB9">
      <w:pPr>
        <w:pStyle w:val="Code-indent"/>
      </w:pPr>
      <w:proofErr w:type="spellStart"/>
      <w:r w:rsidRPr="00705FE6">
        <w:t>sudo</w:t>
      </w:r>
      <w:proofErr w:type="spellEnd"/>
      <w:r w:rsidRPr="00705FE6">
        <w:t xml:space="preserve"> yum install -y </w:t>
      </w:r>
      <w:proofErr w:type="spellStart"/>
      <w:r w:rsidRPr="00705FE6">
        <w:t>git</w:t>
      </w:r>
      <w:proofErr w:type="spellEnd"/>
      <w:r w:rsidRPr="00705FE6">
        <w:t xml:space="preserve"> </w:t>
      </w:r>
      <w:proofErr w:type="spellStart"/>
      <w:r w:rsidRPr="00705FE6">
        <w:t>gcc</w:t>
      </w:r>
      <w:proofErr w:type="spellEnd"/>
    </w:p>
    <w:p w:rsidR="00B45B1B" w:rsidRDefault="002F6C5C" w:rsidP="00BC67E1">
      <w:pPr>
        <w:pStyle w:val="ListParagraph"/>
        <w:numPr>
          <w:ilvl w:val="0"/>
          <w:numId w:val="14"/>
        </w:numPr>
      </w:pPr>
      <w:r>
        <w:t>If you do not have a home directory that is shared (e.g.</w:t>
      </w:r>
      <w:r w:rsidR="00C858E3">
        <w:t>,</w:t>
      </w:r>
      <w:r>
        <w:t xml:space="preserve"> via NFS) with the AMD64</w:t>
      </w:r>
      <w:r w:rsidR="00BC67E1">
        <w:t>/Intel</w:t>
      </w:r>
      <w:r>
        <w:t xml:space="preserve"> machine, then </w:t>
      </w:r>
      <w:proofErr w:type="spellStart"/>
      <w:r>
        <w:t>scp</w:t>
      </w:r>
      <w:proofErr w:type="spellEnd"/>
      <w:r>
        <w:t xml:space="preserve"> or ftp </w:t>
      </w:r>
      <w:r w:rsidR="00F41DE0">
        <w:rPr>
          <w:rStyle w:val="Comand"/>
        </w:rPr>
        <w:t>/&lt;</w:t>
      </w:r>
      <w:proofErr w:type="spellStart"/>
      <w:r w:rsidR="00F41DE0">
        <w:rPr>
          <w:rStyle w:val="Comand"/>
        </w:rPr>
        <w:t>work_dir</w:t>
      </w:r>
      <w:proofErr w:type="spellEnd"/>
      <w:r w:rsidRPr="00BC67E1">
        <w:rPr>
          <w:rStyle w:val="Comand"/>
        </w:rPr>
        <w:t>&gt;/go-linux-s390x-bootstrap.tbz</w:t>
      </w:r>
      <w:r>
        <w:t xml:space="preserve"> </w:t>
      </w:r>
      <w:r w:rsidR="00C858E3">
        <w:t xml:space="preserve">from the AMD64/Intel machine </w:t>
      </w:r>
      <w:r>
        <w:t xml:space="preserve">to </w:t>
      </w:r>
      <w:r w:rsidR="00F41DE0">
        <w:rPr>
          <w:rStyle w:val="Comand"/>
        </w:rPr>
        <w:t>/&lt;</w:t>
      </w:r>
      <w:proofErr w:type="spellStart"/>
      <w:r w:rsidR="00F41DE0">
        <w:rPr>
          <w:rStyle w:val="Comand"/>
        </w:rPr>
        <w:t>work_dir</w:t>
      </w:r>
      <w:proofErr w:type="spellEnd"/>
      <w:r w:rsidRPr="00BC67E1">
        <w:rPr>
          <w:rStyle w:val="Comand"/>
        </w:rPr>
        <w:t>&gt;</w:t>
      </w:r>
      <w:r w:rsidR="006F7DBC">
        <w:rPr>
          <w:rStyle w:val="Comand"/>
        </w:rPr>
        <w:t>/</w:t>
      </w:r>
      <w:r>
        <w:t xml:space="preserve"> on the Linux on z Systems machine, and clone the source again:</w:t>
      </w:r>
    </w:p>
    <w:p w:rsidR="00B32C55" w:rsidRDefault="00B32C55" w:rsidP="001978B5">
      <w:pPr>
        <w:pStyle w:val="Code-indent"/>
      </w:pPr>
      <w:proofErr w:type="spellStart"/>
      <w:r>
        <w:t>mkdir</w:t>
      </w:r>
      <w:proofErr w:type="spellEnd"/>
      <w:r>
        <w:t xml:space="preserve"> </w:t>
      </w:r>
      <w:r w:rsidR="006F7DBC">
        <w:t>/</w:t>
      </w:r>
      <w:r>
        <w:t>&lt;</w:t>
      </w:r>
      <w:proofErr w:type="spellStart"/>
      <w:r w:rsidR="00F41DE0">
        <w:t>work_dir</w:t>
      </w:r>
      <w:proofErr w:type="spellEnd"/>
      <w:r>
        <w:t>&gt;</w:t>
      </w:r>
      <w:r w:rsidR="006F7DBC">
        <w:t>/</w:t>
      </w:r>
    </w:p>
    <w:p w:rsidR="00BC67E1" w:rsidRDefault="00BC67E1" w:rsidP="001978B5">
      <w:pPr>
        <w:pStyle w:val="Code-indent"/>
      </w:pPr>
      <w:r>
        <w:t xml:space="preserve">cd </w:t>
      </w:r>
      <w:r w:rsidR="006F7DBC">
        <w:t>/</w:t>
      </w:r>
      <w:r>
        <w:t>&lt;</w:t>
      </w:r>
      <w:proofErr w:type="spellStart"/>
      <w:r w:rsidR="00F41DE0">
        <w:t>work_dir</w:t>
      </w:r>
      <w:proofErr w:type="spellEnd"/>
      <w:r>
        <w:t>&gt;</w:t>
      </w:r>
      <w:r w:rsidR="006F7DBC">
        <w:t>/</w:t>
      </w:r>
    </w:p>
    <w:p w:rsidR="00B43222" w:rsidRDefault="00B43222" w:rsidP="001978B5">
      <w:pPr>
        <w:pStyle w:val="Code-indent"/>
      </w:pPr>
      <w:r>
        <w:t xml:space="preserve"># </w:t>
      </w:r>
      <w:proofErr w:type="spellStart"/>
      <w:r>
        <w:t>scp</w:t>
      </w:r>
      <w:proofErr w:type="spellEnd"/>
      <w:r>
        <w:t xml:space="preserve">/ftp </w:t>
      </w:r>
      <w:r w:rsidRPr="00B43222">
        <w:t>/&lt;</w:t>
      </w:r>
      <w:proofErr w:type="spellStart"/>
      <w:r w:rsidRPr="00B43222">
        <w:t>work_dir</w:t>
      </w:r>
      <w:proofErr w:type="spellEnd"/>
      <w:r w:rsidRPr="00B43222">
        <w:t>&gt;/go-linux-s390x-bootstrap.tbz</w:t>
      </w:r>
      <w:r>
        <w:t xml:space="preserve"> from the AMD64/Intel system</w:t>
      </w:r>
    </w:p>
    <w:p w:rsidR="00D8199B" w:rsidRDefault="00D8199B" w:rsidP="001978B5">
      <w:pPr>
        <w:pStyle w:val="Code-indent"/>
      </w:pPr>
      <w:r>
        <w:t>tar -</w:t>
      </w:r>
      <w:proofErr w:type="spellStart"/>
      <w:r>
        <w:t>xf</w:t>
      </w:r>
      <w:proofErr w:type="spellEnd"/>
      <w:r>
        <w:t xml:space="preserve"> </w:t>
      </w:r>
      <w:r w:rsidRPr="00D8199B">
        <w:t>go-linux-s390x-bootstrap.tbz</w:t>
      </w:r>
    </w:p>
    <w:p w:rsidR="00F2216E" w:rsidRDefault="00BC67E1" w:rsidP="001978B5">
      <w:pPr>
        <w:pStyle w:val="Code-indent"/>
      </w:pPr>
      <w:proofErr w:type="spellStart"/>
      <w:r>
        <w:t>git</w:t>
      </w:r>
      <w:proofErr w:type="spellEnd"/>
      <w:r>
        <w:t xml:space="preserve"> clone </w:t>
      </w:r>
      <w:r w:rsidR="00F2216E" w:rsidRPr="00F2216E">
        <w:t>http</w:t>
      </w:r>
      <w:r w:rsidR="00970BE0">
        <w:t>s</w:t>
      </w:r>
      <w:r w:rsidR="00F2216E" w:rsidRPr="00F2216E">
        <w:t>://github.com/linux-on-ibm-z/go.git</w:t>
      </w:r>
    </w:p>
    <w:p w:rsidR="00705FE6" w:rsidRDefault="00705FE6" w:rsidP="00705FE6">
      <w:pPr>
        <w:pStyle w:val="ListParagraph"/>
        <w:numPr>
          <w:ilvl w:val="0"/>
          <w:numId w:val="14"/>
        </w:numPr>
      </w:pPr>
      <w:r w:rsidRPr="00705FE6">
        <w:t xml:space="preserve">Build the </w:t>
      </w:r>
      <w:proofErr w:type="spellStart"/>
      <w:r w:rsidR="009F4B5D">
        <w:t>Golang</w:t>
      </w:r>
      <w:proofErr w:type="spellEnd"/>
      <w:r w:rsidRPr="00705FE6">
        <w:t xml:space="preserve"> toolchain on z Systems and run all tests.</w:t>
      </w:r>
    </w:p>
    <w:p w:rsidR="00705FE6" w:rsidRDefault="00705FE6" w:rsidP="00705FE6">
      <w:pPr>
        <w:pStyle w:val="Code-indent"/>
      </w:pPr>
      <w:r>
        <w:t>export GOROOT_BOOTSTRAP=</w:t>
      </w:r>
      <w:r w:rsidR="006F7DBC">
        <w:t>/</w:t>
      </w:r>
      <w:r w:rsidR="00C858E3">
        <w:t>&lt;</w:t>
      </w:r>
      <w:proofErr w:type="spellStart"/>
      <w:r w:rsidR="00F41DE0">
        <w:t>work_dir</w:t>
      </w:r>
      <w:proofErr w:type="spellEnd"/>
      <w:r w:rsidR="00C858E3">
        <w:t>&gt;</w:t>
      </w:r>
      <w:r>
        <w:t>/go-linux-s390x-bootstrap</w:t>
      </w:r>
    </w:p>
    <w:p w:rsidR="00705FE6" w:rsidRDefault="00705FE6" w:rsidP="00705FE6">
      <w:pPr>
        <w:pStyle w:val="Code-indent"/>
      </w:pPr>
      <w:r>
        <w:t xml:space="preserve">cd </w:t>
      </w:r>
      <w:r w:rsidR="006F7DBC">
        <w:t>/</w:t>
      </w:r>
      <w:r w:rsidR="00C412DD">
        <w:t>&lt;</w:t>
      </w:r>
      <w:proofErr w:type="spellStart"/>
      <w:r w:rsidR="00F41DE0">
        <w:t>work_dir</w:t>
      </w:r>
      <w:proofErr w:type="spellEnd"/>
      <w:r w:rsidR="00C412DD">
        <w:t>&gt;</w:t>
      </w:r>
      <w:r>
        <w:t>/go/</w:t>
      </w:r>
      <w:proofErr w:type="spellStart"/>
      <w:r>
        <w:t>src</w:t>
      </w:r>
      <w:proofErr w:type="spellEnd"/>
    </w:p>
    <w:p w:rsidR="00F2216E" w:rsidRDefault="00705FE6" w:rsidP="005F7211">
      <w:pPr>
        <w:pStyle w:val="Code-indent"/>
      </w:pPr>
      <w:r>
        <w:t>./</w:t>
      </w:r>
      <w:proofErr w:type="spellStart"/>
      <w:r>
        <w:t>all.bash</w:t>
      </w:r>
      <w:proofErr w:type="spellEnd"/>
    </w:p>
    <w:p w:rsidR="006E669E" w:rsidRDefault="00705FE6" w:rsidP="005F7211">
      <w:pPr>
        <w:pStyle w:val="Note"/>
        <w:ind w:left="1584"/>
      </w:pPr>
      <w:r w:rsidRPr="00705FE6">
        <w:rPr>
          <w:b/>
        </w:rPr>
        <w:t>NOTE:</w:t>
      </w:r>
      <w:r w:rsidRPr="00705FE6">
        <w:t xml:space="preserve"> </w:t>
      </w:r>
      <w:r>
        <w:t xml:space="preserve"> </w:t>
      </w:r>
      <w:r w:rsidRPr="00705FE6">
        <w:t>If most of the tests pass</w:t>
      </w:r>
      <w:r w:rsidR="00EB56C1">
        <w:t xml:space="preserve"> </w:t>
      </w:r>
      <w:r w:rsidRPr="00705FE6">
        <w:t xml:space="preserve">then the </w:t>
      </w:r>
      <w:proofErr w:type="spellStart"/>
      <w:r w:rsidR="009F4B5D">
        <w:t>Golang</w:t>
      </w:r>
      <w:proofErr w:type="spellEnd"/>
      <w:r w:rsidRPr="00705FE6">
        <w:t xml:space="preserve"> toolchain probably compiled OK and you can proceed to the next step.</w:t>
      </w:r>
      <w:r w:rsidR="006E669E">
        <w:t xml:space="preserve">  </w:t>
      </w:r>
    </w:p>
    <w:p w:rsidR="008B7D8A" w:rsidRDefault="008B7D8A" w:rsidP="008B7D8A"/>
    <w:p w:rsidR="000B5A0C" w:rsidRPr="008B7D8A" w:rsidRDefault="000B5A0C" w:rsidP="008B7D8A"/>
    <w:p w:rsidR="00705FE6" w:rsidRDefault="00017047" w:rsidP="00F2216E">
      <w:pPr>
        <w:pStyle w:val="ListParagraph"/>
        <w:numPr>
          <w:ilvl w:val="0"/>
          <w:numId w:val="14"/>
        </w:numPr>
      </w:pPr>
      <w:bookmarkStart w:id="14" w:name="_Ref447966526"/>
      <w:r>
        <w:lastRenderedPageBreak/>
        <w:t>C</w:t>
      </w:r>
      <w:r w:rsidR="00C858E3">
        <w:t xml:space="preserve">opy the </w:t>
      </w:r>
      <w:proofErr w:type="spellStart"/>
      <w:r w:rsidR="009F4B5D">
        <w:t>Golang</w:t>
      </w:r>
      <w:proofErr w:type="spellEnd"/>
      <w:r w:rsidR="00C858E3">
        <w:t xml:space="preserve"> directory to the final </w:t>
      </w:r>
      <w:r w:rsidR="00C83C7D">
        <w:t>install</w:t>
      </w:r>
      <w:r w:rsidR="00C858E3">
        <w:t xml:space="preserve"> directory</w:t>
      </w:r>
      <w:r w:rsidR="006F7DBC">
        <w:t xml:space="preserve">, </w:t>
      </w:r>
      <w:r w:rsidR="000A1808">
        <w:rPr>
          <w:rStyle w:val="Comand"/>
        </w:rPr>
        <w:t>/&lt;</w:t>
      </w:r>
      <w:proofErr w:type="spellStart"/>
      <w:r w:rsidR="004A504F">
        <w:rPr>
          <w:rStyle w:val="Comand"/>
        </w:rPr>
        <w:t>golang_home</w:t>
      </w:r>
      <w:proofErr w:type="spellEnd"/>
      <w:r w:rsidR="006F7DBC" w:rsidRPr="006F7DBC">
        <w:rPr>
          <w:rStyle w:val="Comand"/>
        </w:rPr>
        <w:t>&gt;/</w:t>
      </w:r>
      <w:r w:rsidR="006F7DBC">
        <w:t>,</w:t>
      </w:r>
      <w:r w:rsidR="00C858E3">
        <w:t xml:space="preserve"> and </w:t>
      </w:r>
      <w:r w:rsidR="002E7810">
        <w:t xml:space="preserve">permanently </w:t>
      </w:r>
      <w:r w:rsidR="00C858E3">
        <w:t xml:space="preserve">update your </w:t>
      </w:r>
      <w:r w:rsidR="00C858E3" w:rsidRPr="003A7669">
        <w:rPr>
          <w:rStyle w:val="Comand"/>
        </w:rPr>
        <w:t>PATH</w:t>
      </w:r>
      <w:r w:rsidR="00C858E3">
        <w:t xml:space="preserve"> environment variable</w:t>
      </w:r>
      <w:r w:rsidR="00705FE6">
        <w:t xml:space="preserve"> to use the new toolchain.</w:t>
      </w:r>
      <w:r w:rsidR="002E7810">
        <w:t xml:space="preserve"> </w:t>
      </w:r>
      <w:r w:rsidR="00705FE6">
        <w:t xml:space="preserve"> Now you can compile </w:t>
      </w:r>
      <w:proofErr w:type="spellStart"/>
      <w:r w:rsidR="009F4B5D">
        <w:t>Golang</w:t>
      </w:r>
      <w:proofErr w:type="spellEnd"/>
      <w:r w:rsidR="00705FE6">
        <w:t xml:space="preserve"> programs on Linux on z Systems.</w:t>
      </w:r>
      <w:bookmarkEnd w:id="14"/>
    </w:p>
    <w:p w:rsidR="00F2216E" w:rsidRDefault="000807F7" w:rsidP="00F2216E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304048">
        <w:t>cp</w:t>
      </w:r>
      <w:proofErr w:type="spellEnd"/>
      <w:r w:rsidR="00304048">
        <w:t xml:space="preserve"> -</w:t>
      </w:r>
      <w:proofErr w:type="spellStart"/>
      <w:r w:rsidR="00304048">
        <w:t>ra</w:t>
      </w:r>
      <w:proofErr w:type="spellEnd"/>
      <w:r w:rsidR="00F2216E">
        <w:t xml:space="preserve"> </w:t>
      </w:r>
      <w:r w:rsidR="006F7DBC">
        <w:t>/</w:t>
      </w:r>
      <w:r w:rsidR="00F2216E">
        <w:t>&lt;</w:t>
      </w:r>
      <w:proofErr w:type="spellStart"/>
      <w:r w:rsidR="00F41DE0">
        <w:t>work_dir</w:t>
      </w:r>
      <w:proofErr w:type="spellEnd"/>
      <w:r w:rsidR="00F2216E">
        <w:t xml:space="preserve">&gt;/go </w:t>
      </w:r>
      <w:r w:rsidR="006F7DBC">
        <w:t>/</w:t>
      </w:r>
      <w:r w:rsidR="00C858E3">
        <w:t>&lt;</w:t>
      </w:r>
      <w:proofErr w:type="spellStart"/>
      <w:r w:rsidR="004A504F">
        <w:t>golang_home</w:t>
      </w:r>
      <w:proofErr w:type="spellEnd"/>
      <w:r w:rsidR="00C858E3">
        <w:t>&gt;</w:t>
      </w:r>
      <w:r w:rsidR="006F7DBC">
        <w:t>/</w:t>
      </w:r>
    </w:p>
    <w:p w:rsidR="002F65F1" w:rsidRDefault="002F65F1" w:rsidP="00F2216E">
      <w:pPr>
        <w:pStyle w:val="Code-indent"/>
      </w:pPr>
      <w:r>
        <w:t xml:space="preserve"># Also add the following lines to </w:t>
      </w:r>
      <w:r w:rsidR="00D55234" w:rsidRPr="00D60759">
        <w:rPr>
          <w:rStyle w:val="Comand"/>
        </w:rPr>
        <w:t>~/</w:t>
      </w:r>
      <w:r w:rsidRPr="00F20F57">
        <w:rPr>
          <w:rStyle w:val="Comand"/>
        </w:rPr>
        <w:t>.</w:t>
      </w:r>
      <w:proofErr w:type="spellStart"/>
      <w:r w:rsidRPr="00F20F57">
        <w:rPr>
          <w:rStyle w:val="Comand"/>
        </w:rPr>
        <w:t>bash_profile</w:t>
      </w:r>
      <w:proofErr w:type="spellEnd"/>
    </w:p>
    <w:p w:rsidR="00705FE6" w:rsidRDefault="00705FE6" w:rsidP="00F2216E">
      <w:pPr>
        <w:pStyle w:val="Code-indent"/>
      </w:pPr>
      <w:r>
        <w:t>export PATH=</w:t>
      </w:r>
      <w:r w:rsidR="006F7DBC">
        <w:t>/</w:t>
      </w:r>
      <w:r w:rsidR="00F2216E">
        <w:t>&lt;</w:t>
      </w:r>
      <w:proofErr w:type="spellStart"/>
      <w:r w:rsidR="00517626">
        <w:t>golang</w:t>
      </w:r>
      <w:r w:rsidR="000A1808">
        <w:t>_</w:t>
      </w:r>
      <w:r w:rsidR="00517626">
        <w:t>home</w:t>
      </w:r>
      <w:proofErr w:type="spellEnd"/>
      <w:r w:rsidR="00F2216E">
        <w:t>&gt;</w:t>
      </w:r>
      <w:r>
        <w:t>/go/</w:t>
      </w:r>
      <w:proofErr w:type="gramStart"/>
      <w:r>
        <w:t>bin:$</w:t>
      </w:r>
      <w:proofErr w:type="gramEnd"/>
      <w:r>
        <w:t>PATH</w:t>
      </w:r>
    </w:p>
    <w:p w:rsidR="008B7D8A" w:rsidRDefault="008B7D8A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655F7C" w:rsidRDefault="00655F7C" w:rsidP="00655F7C">
      <w:pPr>
        <w:pStyle w:val="Heading1"/>
      </w:pPr>
      <w:bookmarkStart w:id="15" w:name="_Toc451280639"/>
      <w:r>
        <w:lastRenderedPageBreak/>
        <w:t>Docker</w:t>
      </w:r>
      <w:bookmarkEnd w:id="15"/>
    </w:p>
    <w:p w:rsidR="00655F7C" w:rsidRDefault="00D55234" w:rsidP="00655F7C">
      <w:r>
        <w:t xml:space="preserve">The </w:t>
      </w:r>
      <w:proofErr w:type="spellStart"/>
      <w:r>
        <w:t>Hyperledger</w:t>
      </w:r>
      <w:proofErr w:type="spellEnd"/>
      <w:r>
        <w:t xml:space="preserve"> Fabric peer relies on Docker to deploy and run </w:t>
      </w:r>
      <w:proofErr w:type="spellStart"/>
      <w:r>
        <w:t>Chaincode</w:t>
      </w:r>
      <w:proofErr w:type="spellEnd"/>
      <w:r>
        <w:t xml:space="preserve"> (aka Smart Contracts).  In addition, for development purposes, the </w:t>
      </w:r>
      <w:proofErr w:type="spellStart"/>
      <w:r>
        <w:t>Hyperledger</w:t>
      </w:r>
      <w:proofErr w:type="spellEnd"/>
      <w:r>
        <w:t xml:space="preserve"> Fabric peer service and the membership and security service can both run in Docker containers.  The </w:t>
      </w:r>
      <w:proofErr w:type="spellStart"/>
      <w:r>
        <w:t>Hyperledger</w:t>
      </w:r>
      <w:proofErr w:type="spellEnd"/>
      <w:r>
        <w:t xml:space="preserve"> Fabric peer unit tests include tests that build both a peer service Docker image and a membership and security service Docker image.  This is covered later in the document.</w:t>
      </w:r>
    </w:p>
    <w:p w:rsidR="00BF4B4B" w:rsidRDefault="00BF4B4B" w:rsidP="00655F7C">
      <w:r>
        <w:t xml:space="preserve">A Docker registry is required </w:t>
      </w:r>
      <w:r w:rsidR="009A5122">
        <w:t xml:space="preserve">for the </w:t>
      </w:r>
      <w:proofErr w:type="spellStart"/>
      <w:r w:rsidR="009A5122">
        <w:t>Hyperledger</w:t>
      </w:r>
      <w:proofErr w:type="spellEnd"/>
      <w:r w:rsidR="009A5122">
        <w:t xml:space="preserve"> Fabric environment and the process to build your own Docker registry from source is described below.</w:t>
      </w:r>
    </w:p>
    <w:p w:rsidR="00655F7C" w:rsidRDefault="00655F7C" w:rsidP="00655F7C">
      <w:pPr>
        <w:pStyle w:val="Heading2"/>
      </w:pPr>
      <w:bookmarkStart w:id="16" w:name="_Ref448174147"/>
      <w:bookmarkStart w:id="17" w:name="_Toc451280640"/>
      <w:r>
        <w:t>Installing the Docker Client / Daemon</w:t>
      </w:r>
      <w:bookmarkEnd w:id="16"/>
      <w:bookmarkEnd w:id="17"/>
      <w:r>
        <w:t xml:space="preserve"> </w:t>
      </w:r>
    </w:p>
    <w:p w:rsidR="00655F7C" w:rsidRDefault="00225A23" w:rsidP="00655F7C">
      <w:r>
        <w:t xml:space="preserve">Refer to </w:t>
      </w:r>
      <w:hyperlink r:id="rId21" w:history="1">
        <w:r>
          <w:rPr>
            <w:rStyle w:val="Hyperlink"/>
          </w:rPr>
          <w:t>Linux on z Systems Docker installation instructions</w:t>
        </w:r>
      </w:hyperlink>
      <w:r>
        <w:t xml:space="preserve"> for downloading and installing the RHEL </w:t>
      </w:r>
      <w:r w:rsidR="00BF4B4B">
        <w:t>distribution</w:t>
      </w:r>
      <w:r>
        <w:t xml:space="preserve"> of Docker on Linux on z Systems. </w:t>
      </w:r>
    </w:p>
    <w:p w:rsidR="003B3869" w:rsidRDefault="003B3869" w:rsidP="003B3869">
      <w:pPr>
        <w:spacing w:before="240"/>
      </w:pPr>
      <w:r>
        <w:t>For a more permanent solution when starting the Docker Daemon:</w:t>
      </w:r>
    </w:p>
    <w:p w:rsidR="003B3869" w:rsidRDefault="0017103C" w:rsidP="003B3869">
      <w:pPr>
        <w:pStyle w:val="ListParagraph"/>
        <w:numPr>
          <w:ilvl w:val="0"/>
          <w:numId w:val="17"/>
        </w:numPr>
      </w:pPr>
      <w:r>
        <w:t>Copy</w:t>
      </w:r>
      <w:r w:rsidR="003B3869">
        <w:t xml:space="preserve"> the Docker binary file to a directory contained within the current </w:t>
      </w:r>
      <w:r w:rsidR="003B3869" w:rsidRPr="003B3869">
        <w:rPr>
          <w:rStyle w:val="Comand"/>
        </w:rPr>
        <w:t>PATH</w:t>
      </w:r>
      <w:r w:rsidR="003B3869">
        <w:t>:</w:t>
      </w:r>
    </w:p>
    <w:p w:rsidR="003B3869" w:rsidRDefault="004E5286" w:rsidP="003B3869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3B3869">
        <w:t>cp</w:t>
      </w:r>
      <w:proofErr w:type="spellEnd"/>
      <w:r w:rsidR="003B3869">
        <w:t xml:space="preserve"> </w:t>
      </w:r>
      <w:r w:rsidR="003B3869" w:rsidRPr="00884058">
        <w:t>/&lt;</w:t>
      </w:r>
      <w:proofErr w:type="spellStart"/>
      <w:r w:rsidR="003B3869">
        <w:t>current_path_of_docker_file</w:t>
      </w:r>
      <w:proofErr w:type="spellEnd"/>
      <w:r w:rsidR="003B3869" w:rsidRPr="00884058">
        <w:t>&gt;/</w:t>
      </w:r>
      <w:proofErr w:type="spellStart"/>
      <w:r w:rsidR="003B3869">
        <w:t>docker</w:t>
      </w:r>
      <w:proofErr w:type="spellEnd"/>
      <w:r w:rsidR="003B3869">
        <w:t xml:space="preserve"> /</w:t>
      </w:r>
      <w:proofErr w:type="spellStart"/>
      <w:r w:rsidR="003B3869">
        <w:t>usr</w:t>
      </w:r>
      <w:proofErr w:type="spellEnd"/>
      <w:r w:rsidR="003B3869">
        <w:t>/local/bin</w:t>
      </w:r>
    </w:p>
    <w:p w:rsidR="003B3869" w:rsidRDefault="003B3869" w:rsidP="003B3869">
      <w:pPr>
        <w:pStyle w:val="ListParagraph"/>
        <w:numPr>
          <w:ilvl w:val="0"/>
          <w:numId w:val="17"/>
        </w:numPr>
      </w:pPr>
      <w:r>
        <w:t xml:space="preserve">Create a shell script in </w:t>
      </w:r>
      <w:r w:rsidRPr="00525DA0">
        <w:rPr>
          <w:rStyle w:val="Comand"/>
        </w:rPr>
        <w:t>/</w:t>
      </w:r>
      <w:proofErr w:type="spellStart"/>
      <w:r w:rsidRPr="00525DA0">
        <w:rPr>
          <w:rStyle w:val="Comand"/>
        </w:rPr>
        <w:t>usr</w:t>
      </w:r>
      <w:proofErr w:type="spellEnd"/>
      <w:r w:rsidRPr="00525DA0">
        <w:rPr>
          <w:rStyle w:val="Comand"/>
        </w:rPr>
        <w:t>/local/bin</w:t>
      </w:r>
      <w:r>
        <w:t xml:space="preserve"> to start the Docker Daemon and redirect all output to a logging file.  Ensure that the shell script has the executable attribute set.</w:t>
      </w:r>
    </w:p>
    <w:p w:rsidR="003B3869" w:rsidRDefault="003B3869" w:rsidP="003B3869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3B3869" w:rsidRDefault="003B3869" w:rsidP="003B3869">
      <w:pPr>
        <w:pStyle w:val="Code-indent"/>
      </w:pPr>
      <w:r w:rsidRPr="003B3869">
        <w:t>/</w:t>
      </w:r>
      <w:proofErr w:type="spellStart"/>
      <w:r w:rsidRPr="003B3869">
        <w:t>usr</w:t>
      </w:r>
      <w:proofErr w:type="spellEnd"/>
      <w:r w:rsidRPr="003B3869">
        <w:t>/</w:t>
      </w:r>
      <w:r>
        <w:t>local/</w:t>
      </w:r>
      <w:r w:rsidRPr="003B3869">
        <w:t>bin/</w:t>
      </w:r>
      <w:proofErr w:type="spellStart"/>
      <w:r w:rsidRPr="003B3869">
        <w:t>docker</w:t>
      </w:r>
      <w:proofErr w:type="spellEnd"/>
      <w:r w:rsidRPr="003B3869">
        <w:t xml:space="preserve"> daemon -H tcp://0.0.0.0:</w:t>
      </w:r>
      <w:r w:rsidR="0071795E">
        <w:t>2375</w:t>
      </w:r>
      <w:r w:rsidRPr="003B3869">
        <w:t xml:space="preserve"> -H unix:///var/run/docker.sock --insecure-registry </w:t>
      </w:r>
      <w:r>
        <w:t>localhost</w:t>
      </w:r>
      <w:r w:rsidRPr="003B3869">
        <w:t>:5050 &gt; /</w:t>
      </w:r>
      <w:proofErr w:type="spellStart"/>
      <w:r w:rsidRPr="003B3869">
        <w:t>var</w:t>
      </w:r>
      <w:proofErr w:type="spellEnd"/>
      <w:r w:rsidRPr="003B3869">
        <w:t>/log/docker.log 2&gt;&amp;1 &amp;</w:t>
      </w:r>
    </w:p>
    <w:p w:rsidR="003B3869" w:rsidRDefault="00BA4F31" w:rsidP="00BA4F31">
      <w:pPr>
        <w:pStyle w:val="Note"/>
        <w:ind w:left="1584"/>
      </w:pPr>
      <w:r w:rsidRPr="00BA4F31">
        <w:rPr>
          <w:b/>
        </w:rPr>
        <w:t>NOTE:</w:t>
      </w:r>
      <w:r>
        <w:t xml:space="preserve">  If your Docker Registry is running on another system, change </w:t>
      </w:r>
      <w:r w:rsidRPr="00BA4F31">
        <w:rPr>
          <w:rStyle w:val="Comand"/>
        </w:rPr>
        <w:t>localhost</w:t>
      </w:r>
      <w:r>
        <w:t xml:space="preserve"> to either the hostname or IP address of the system running the Docker Registry.  Also note </w:t>
      </w:r>
      <w:r w:rsidR="00E756D2">
        <w:t xml:space="preserve">that </w:t>
      </w:r>
      <w:r>
        <w:t>the port number of the insecure registry matches the port number that the Docker Registry is listening on.</w:t>
      </w:r>
    </w:p>
    <w:p w:rsidR="00FB78D1" w:rsidRDefault="00FB78D1" w:rsidP="00FB78D1">
      <w:pPr>
        <w:pStyle w:val="ListParagraph"/>
        <w:numPr>
          <w:ilvl w:val="0"/>
          <w:numId w:val="17"/>
        </w:numPr>
      </w:pPr>
      <w:r>
        <w:t>Ensure that the device-mapper package is up to date:</w:t>
      </w:r>
    </w:p>
    <w:p w:rsidR="00FB78D1" w:rsidRDefault="00FB78D1" w:rsidP="00FB78D1">
      <w:pPr>
        <w:pStyle w:val="Code-indent"/>
      </w:pPr>
      <w:proofErr w:type="spellStart"/>
      <w:r>
        <w:t>sudo</w:t>
      </w:r>
      <w:proofErr w:type="spellEnd"/>
      <w:r>
        <w:t xml:space="preserve"> yum -y install device-mapper</w:t>
      </w:r>
    </w:p>
    <w:p w:rsidR="002A128C" w:rsidRDefault="002A128C" w:rsidP="002A128C">
      <w:pPr>
        <w:pStyle w:val="ListParagraph"/>
        <w:numPr>
          <w:ilvl w:val="0"/>
          <w:numId w:val="17"/>
        </w:numPr>
      </w:pPr>
      <w:r>
        <w:t>Start the Docker Daemon shell script:</w:t>
      </w:r>
    </w:p>
    <w:p w:rsidR="002A128C" w:rsidRDefault="002A128C" w:rsidP="002A128C">
      <w:pPr>
        <w:pStyle w:val="Code-indent"/>
      </w:pPr>
      <w:proofErr w:type="spellStart"/>
      <w:r>
        <w:t>sudo</w:t>
      </w:r>
      <w:proofErr w:type="spellEnd"/>
      <w:r>
        <w:t xml:space="preserve"> &lt;</w:t>
      </w:r>
      <w:proofErr w:type="spellStart"/>
      <w:r>
        <w:t>docker</w:t>
      </w:r>
      <w:proofErr w:type="spellEnd"/>
      <w:r>
        <w:t>-daemon-script-name&gt;</w:t>
      </w:r>
    </w:p>
    <w:p w:rsidR="00BD2698" w:rsidRPr="00B33BA4" w:rsidRDefault="002A128C" w:rsidP="00B33BA4">
      <w:pPr>
        <w:pStyle w:val="Note"/>
        <w:spacing w:line="20" w:lineRule="atLeast"/>
        <w:ind w:left="1584"/>
        <w:rPr>
          <w:sz w:val="18"/>
        </w:rPr>
      </w:pPr>
      <w:r w:rsidRPr="002A128C">
        <w:rPr>
          <w:b/>
        </w:rPr>
        <w:t>NOTE:</w:t>
      </w:r>
      <w:r>
        <w:t xml:space="preserve">  </w:t>
      </w:r>
      <w:r w:rsidR="00BD2698">
        <w:t>In order to run the Docker Daemon shell script from</w:t>
      </w:r>
      <w:r>
        <w:t xml:space="preserve"> a non-root user</w:t>
      </w:r>
      <w:r w:rsidR="00F45336">
        <w:t xml:space="preserve"> without prefixing the command with </w:t>
      </w:r>
      <w:proofErr w:type="spellStart"/>
      <w:r w:rsidR="00F45336">
        <w:t>sudo</w:t>
      </w:r>
      <w:proofErr w:type="spellEnd"/>
      <w:r>
        <w:t xml:space="preserve">, </w:t>
      </w:r>
      <w:r w:rsidR="00F45336">
        <w:t xml:space="preserve">a </w:t>
      </w:r>
      <w:proofErr w:type="spellStart"/>
      <w:r w:rsidR="00F45336">
        <w:t>docker</w:t>
      </w:r>
      <w:proofErr w:type="spellEnd"/>
      <w:r w:rsidR="00F45336">
        <w:t xml:space="preserve"> group needs to be created and </w:t>
      </w:r>
      <w:r>
        <w:t xml:space="preserve">the </w:t>
      </w:r>
      <w:r w:rsidR="0033676B">
        <w:t xml:space="preserve">non-root user needs to be added to the </w:t>
      </w:r>
      <w:proofErr w:type="spellStart"/>
      <w:r>
        <w:t>docker</w:t>
      </w:r>
      <w:proofErr w:type="spellEnd"/>
      <w:r>
        <w:t xml:space="preserve"> group</w:t>
      </w:r>
      <w:r w:rsidR="0033676B">
        <w:t>:</w:t>
      </w:r>
      <w:r w:rsidR="00F45336">
        <w:br/>
      </w:r>
      <w:proofErr w:type="spellStart"/>
      <w:r w:rsidR="00F45336" w:rsidRPr="00B33BA4">
        <w:rPr>
          <w:rStyle w:val="Comand"/>
          <w:sz w:val="18"/>
        </w:rPr>
        <w:t>sudo</w:t>
      </w:r>
      <w:proofErr w:type="spellEnd"/>
      <w:r w:rsidR="00F45336" w:rsidRPr="00B33BA4">
        <w:rPr>
          <w:rStyle w:val="Comand"/>
          <w:sz w:val="18"/>
        </w:rPr>
        <w:t xml:space="preserve"> </w:t>
      </w:r>
      <w:proofErr w:type="spellStart"/>
      <w:r w:rsidR="00F45336" w:rsidRPr="00B33BA4">
        <w:rPr>
          <w:rStyle w:val="Comand"/>
          <w:sz w:val="18"/>
        </w:rPr>
        <w:t>groupadd</w:t>
      </w:r>
      <w:proofErr w:type="spellEnd"/>
      <w:r w:rsidR="00F45336" w:rsidRPr="00B33BA4">
        <w:rPr>
          <w:rStyle w:val="Comand"/>
          <w:sz w:val="18"/>
        </w:rPr>
        <w:t xml:space="preserve"> </w:t>
      </w:r>
      <w:proofErr w:type="spellStart"/>
      <w:r w:rsidR="00F45336" w:rsidRPr="00B33BA4">
        <w:rPr>
          <w:rStyle w:val="Comand"/>
          <w:sz w:val="18"/>
        </w:rPr>
        <w:t>docker</w:t>
      </w:r>
      <w:proofErr w:type="spellEnd"/>
    </w:p>
    <w:p w:rsidR="002A128C" w:rsidRPr="00B33BA4" w:rsidRDefault="002A128C" w:rsidP="00B33BA4">
      <w:pPr>
        <w:pStyle w:val="Note"/>
        <w:spacing w:line="20" w:lineRule="atLeast"/>
        <w:ind w:left="1584"/>
        <w:rPr>
          <w:rStyle w:val="Comand"/>
          <w:rFonts w:asciiTheme="minorHAnsi" w:hAnsiTheme="minorHAnsi"/>
          <w:szCs w:val="20"/>
        </w:rPr>
      </w:pPr>
      <w:proofErr w:type="spellStart"/>
      <w:r w:rsidRPr="00B33BA4">
        <w:rPr>
          <w:rStyle w:val="Comand"/>
          <w:sz w:val="18"/>
        </w:rPr>
        <w:t>sudo</w:t>
      </w:r>
      <w:proofErr w:type="spellEnd"/>
      <w:r w:rsidRPr="00B33BA4">
        <w:rPr>
          <w:rStyle w:val="Comand"/>
          <w:sz w:val="18"/>
        </w:rPr>
        <w:t xml:space="preserve"> </w:t>
      </w:r>
      <w:proofErr w:type="spellStart"/>
      <w:r w:rsidRPr="00B33BA4">
        <w:rPr>
          <w:rStyle w:val="Comand"/>
          <w:sz w:val="18"/>
        </w:rPr>
        <w:t>usermod</w:t>
      </w:r>
      <w:proofErr w:type="spellEnd"/>
      <w:r w:rsidRPr="00B33BA4">
        <w:rPr>
          <w:rStyle w:val="Comand"/>
          <w:sz w:val="18"/>
        </w:rPr>
        <w:t xml:space="preserve"> -a -G </w:t>
      </w:r>
      <w:proofErr w:type="spellStart"/>
      <w:r w:rsidRPr="00B33BA4">
        <w:rPr>
          <w:rStyle w:val="Comand"/>
          <w:sz w:val="18"/>
        </w:rPr>
        <w:t>docker</w:t>
      </w:r>
      <w:proofErr w:type="spellEnd"/>
      <w:r w:rsidRPr="00B33BA4">
        <w:rPr>
          <w:rStyle w:val="Comand"/>
          <w:sz w:val="18"/>
        </w:rPr>
        <w:t xml:space="preserve"> &lt;non-root-user&gt;</w:t>
      </w:r>
      <w:r w:rsidR="00BD2698" w:rsidRPr="00B33BA4">
        <w:rPr>
          <w:rStyle w:val="Comand"/>
          <w:szCs w:val="20"/>
        </w:rPr>
        <w:t xml:space="preserve"> </w:t>
      </w:r>
    </w:p>
    <w:p w:rsidR="00655F7C" w:rsidRDefault="00655F7C" w:rsidP="00655F7C">
      <w:pPr>
        <w:pStyle w:val="Heading2"/>
      </w:pPr>
      <w:bookmarkStart w:id="18" w:name="_Ref448174167"/>
      <w:bookmarkStart w:id="19" w:name="_Toc451280641"/>
      <w:r>
        <w:lastRenderedPageBreak/>
        <w:t>Building the Docker Registry</w:t>
      </w:r>
      <w:bookmarkEnd w:id="18"/>
      <w:bookmarkEnd w:id="19"/>
    </w:p>
    <w:p w:rsidR="00655F7C" w:rsidRDefault="00C5205F" w:rsidP="00655F7C">
      <w:r>
        <w:t xml:space="preserve">The Docker Registry </w:t>
      </w:r>
      <w:r w:rsidRPr="00C5205F">
        <w:t>2.0 implementation for storing and distributing Docker images</w:t>
      </w:r>
      <w:r>
        <w:t xml:space="preserve"> is part of the GitHub Docker Distribution project.   The Docker Distribution project consists of a </w:t>
      </w:r>
      <w:r w:rsidRPr="00C5205F">
        <w:t xml:space="preserve">toolset to pack, ship, store, and deliver </w:t>
      </w:r>
      <w:r>
        <w:t xml:space="preserve">Docker </w:t>
      </w:r>
      <w:r w:rsidRPr="00C5205F">
        <w:t>content.</w:t>
      </w:r>
    </w:p>
    <w:p w:rsidR="00035243" w:rsidRDefault="00035243" w:rsidP="00655F7C">
      <w:r w:rsidRPr="005D7F8D">
        <w:t xml:space="preserve">The reason to create </w:t>
      </w:r>
      <w:r>
        <w:t>y</w:t>
      </w:r>
      <w:r w:rsidR="00C71EF8">
        <w:t xml:space="preserve">our own registry </w:t>
      </w:r>
      <w:r w:rsidRPr="005D7F8D">
        <w:t xml:space="preserve">is twofold.  First, it is </w:t>
      </w:r>
      <w:r>
        <w:t>y</w:t>
      </w:r>
      <w:r w:rsidRPr="005D7F8D">
        <w:t xml:space="preserve">our private registry.  Second, </w:t>
      </w:r>
      <w:r>
        <w:t>you</w:t>
      </w:r>
      <w:r w:rsidRPr="005D7F8D">
        <w:t xml:space="preserve"> will create a registry for Linux on </w:t>
      </w:r>
      <w:r>
        <w:t>z Systems</w:t>
      </w:r>
      <w:r w:rsidRPr="005D7F8D">
        <w:t xml:space="preserve"> Docker daemons, which will allow </w:t>
      </w:r>
      <w:r>
        <w:t>the</w:t>
      </w:r>
      <w:r w:rsidRPr="005D7F8D">
        <w:t xml:space="preserve"> use </w:t>
      </w:r>
      <w:r>
        <w:t xml:space="preserve">of </w:t>
      </w:r>
      <w:r w:rsidRPr="005D7F8D">
        <w:t xml:space="preserve">the same unaltered </w:t>
      </w:r>
      <w:proofErr w:type="spellStart"/>
      <w:r w:rsidRPr="005D7F8D">
        <w:t>Dockerfile</w:t>
      </w:r>
      <w:proofErr w:type="spellEnd"/>
      <w:r w:rsidRPr="005D7F8D">
        <w:t xml:space="preserve"> contents use</w:t>
      </w:r>
      <w:r>
        <w:t>d</w:t>
      </w:r>
      <w:r w:rsidRPr="005D7F8D">
        <w:t xml:space="preserve"> by the Docker daemon on </w:t>
      </w:r>
      <w:r>
        <w:t xml:space="preserve">the </w:t>
      </w:r>
      <w:r w:rsidRPr="005D7F8D">
        <w:t>x</w:t>
      </w:r>
      <w:r>
        <w:t>86 platform</w:t>
      </w:r>
      <w:r w:rsidRPr="005D7F8D">
        <w:t xml:space="preserve">.  This eliminates source code changes to the </w:t>
      </w:r>
      <w:proofErr w:type="spellStart"/>
      <w:r w:rsidRPr="005D7F8D">
        <w:t>Hyperledger</w:t>
      </w:r>
      <w:proofErr w:type="spellEnd"/>
      <w:r w:rsidRPr="005D7F8D">
        <w:t xml:space="preserve"> fabric code.</w:t>
      </w:r>
    </w:p>
    <w:p w:rsidR="00C5205F" w:rsidRDefault="00AC41FC" w:rsidP="00051CB5">
      <w:pPr>
        <w:pStyle w:val="Note"/>
      </w:pPr>
      <w:r w:rsidRPr="001978B5">
        <w:rPr>
          <w:b/>
        </w:rPr>
        <w:t>NOTE:</w:t>
      </w:r>
      <w:r>
        <w:t xml:space="preserve">  </w:t>
      </w:r>
      <w:r w:rsidR="001978B5">
        <w:t>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 w:rsidR="00BA3B59"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="00377452" w:rsidRPr="00377452">
        <w:t>used in these instructions represent</w:t>
      </w:r>
      <w:r w:rsidR="00526DD7">
        <w:t>s</w:t>
      </w:r>
      <w:r w:rsidR="00377452" w:rsidRPr="00377452">
        <w:t xml:space="preserve"> a temporary writeable directory of your choice.</w:t>
      </w:r>
    </w:p>
    <w:p w:rsidR="00AC41FC" w:rsidRDefault="00AC41FC" w:rsidP="00AC41FC">
      <w:pPr>
        <w:pStyle w:val="ListParagraph"/>
        <w:numPr>
          <w:ilvl w:val="0"/>
          <w:numId w:val="15"/>
        </w:numPr>
      </w:pPr>
      <w:r>
        <w:t>Install the dependencies:</w:t>
      </w:r>
    </w:p>
    <w:p w:rsidR="00AC41FC" w:rsidRDefault="00AC41FC" w:rsidP="00AC41FC">
      <w:pPr>
        <w:pStyle w:val="Code-indent"/>
      </w:pPr>
      <w:proofErr w:type="spellStart"/>
      <w:r w:rsidRPr="00AC41FC">
        <w:t>sudo</w:t>
      </w:r>
      <w:proofErr w:type="spellEnd"/>
      <w:r w:rsidRPr="00AC41FC">
        <w:t xml:space="preserve"> yum install -y </w:t>
      </w:r>
      <w:proofErr w:type="spellStart"/>
      <w:r w:rsidRPr="00AC41FC">
        <w:t>git</w:t>
      </w:r>
      <w:proofErr w:type="spellEnd"/>
      <w:r w:rsidRPr="00AC41FC">
        <w:t xml:space="preserve"> make</w:t>
      </w:r>
    </w:p>
    <w:p w:rsidR="00AC41FC" w:rsidRDefault="009F4B5D" w:rsidP="00AC41FC">
      <w:pPr>
        <w:ind w:left="1440"/>
      </w:pPr>
      <w:proofErr w:type="spellStart"/>
      <w:r>
        <w:t>Golang</w:t>
      </w:r>
      <w:proofErr w:type="spellEnd"/>
      <w:r w:rsidR="00AC41FC">
        <w:t xml:space="preserve"> is required to build the Docker Registry.  </w:t>
      </w:r>
      <w:r w:rsidR="00C9521C">
        <w:t>See</w:t>
      </w:r>
      <w:r w:rsidR="00AC41FC">
        <w:t xml:space="preserve"> </w:t>
      </w:r>
      <w:r w:rsidR="00AC41FC" w:rsidRPr="006F461B">
        <w:rPr>
          <w:rStyle w:val="IntenseReference"/>
        </w:rPr>
        <w:fldChar w:fldCharType="begin"/>
      </w:r>
      <w:r w:rsidR="00AC41FC" w:rsidRPr="006F461B">
        <w:rPr>
          <w:rStyle w:val="IntenseReference"/>
        </w:rPr>
        <w:instrText xml:space="preserve"> REF _Ref447909806 \h </w:instrText>
      </w:r>
      <w:r w:rsidR="00AC41FC" w:rsidRPr="006F461B">
        <w:rPr>
          <w:rStyle w:val="IntenseReference"/>
        </w:rPr>
      </w:r>
      <w:r w:rsidR="00AC41FC" w:rsidRPr="006F461B">
        <w:rPr>
          <w:rStyle w:val="IntenseReference"/>
        </w:rPr>
        <w:fldChar w:fldCharType="separate"/>
      </w:r>
      <w:r w:rsidR="00C35711">
        <w:t xml:space="preserve">Building </w:t>
      </w:r>
      <w:proofErr w:type="spellStart"/>
      <w:r w:rsidR="00C35711">
        <w:t>Golang</w:t>
      </w:r>
      <w:proofErr w:type="spellEnd"/>
      <w:r w:rsidR="00AC41FC" w:rsidRPr="006F461B">
        <w:rPr>
          <w:rStyle w:val="IntenseReference"/>
        </w:rPr>
        <w:fldChar w:fldCharType="end"/>
      </w:r>
      <w:r w:rsidR="00927C24">
        <w:t xml:space="preserve"> </w:t>
      </w:r>
      <w:r w:rsidR="00C9521C">
        <w:t xml:space="preserve">on page </w:t>
      </w:r>
      <w:r w:rsidR="00C9521C">
        <w:fldChar w:fldCharType="begin"/>
      </w:r>
      <w:r w:rsidR="00C9521C">
        <w:instrText xml:space="preserve"> PAGEREF _Ref447909806 \h </w:instrText>
      </w:r>
      <w:r w:rsidR="00C9521C">
        <w:fldChar w:fldCharType="separate"/>
      </w:r>
      <w:r w:rsidR="00C35711">
        <w:rPr>
          <w:noProof/>
        </w:rPr>
        <w:t>2</w:t>
      </w:r>
      <w:r w:rsidR="00C9521C">
        <w:fldChar w:fldCharType="end"/>
      </w:r>
      <w:r w:rsidR="00C9521C">
        <w:t xml:space="preserve"> to</w:t>
      </w:r>
      <w:r w:rsidR="00AC41FC">
        <w:t xml:space="preserve"> build </w:t>
      </w:r>
      <w:r w:rsidR="007354F0">
        <w:t xml:space="preserve">the </w:t>
      </w:r>
      <w:proofErr w:type="spellStart"/>
      <w:r>
        <w:t>Golang</w:t>
      </w:r>
      <w:proofErr w:type="spellEnd"/>
      <w:r w:rsidR="007354F0">
        <w:t xml:space="preserve"> t</w:t>
      </w:r>
      <w:r w:rsidR="00AC41FC">
        <w:t>oolchain</w:t>
      </w:r>
      <w:r w:rsidR="007354F0">
        <w:t>.</w:t>
      </w:r>
      <w:r w:rsidR="0017295B">
        <w:t xml:space="preserve">  You may have already installed the </w:t>
      </w:r>
      <w:proofErr w:type="spellStart"/>
      <w:r w:rsidR="0017295B" w:rsidRPr="002B00B9">
        <w:rPr>
          <w:rStyle w:val="Comand"/>
        </w:rPr>
        <w:t>git</w:t>
      </w:r>
      <w:proofErr w:type="spellEnd"/>
      <w:r w:rsidR="0017295B">
        <w:t xml:space="preserve"> </w:t>
      </w:r>
      <w:r w:rsidR="00987CDF">
        <w:t xml:space="preserve">and </w:t>
      </w:r>
      <w:r w:rsidR="00987CDF" w:rsidRPr="002B00B9">
        <w:rPr>
          <w:rStyle w:val="Comand"/>
        </w:rPr>
        <w:t>make</w:t>
      </w:r>
      <w:r w:rsidR="00987CDF">
        <w:t xml:space="preserve"> </w:t>
      </w:r>
      <w:r w:rsidR="0017295B">
        <w:t>package</w:t>
      </w:r>
      <w:r w:rsidR="00987CDF">
        <w:t>s</w:t>
      </w:r>
      <w:r w:rsidR="0017295B">
        <w:t xml:space="preserve"> when building </w:t>
      </w:r>
      <w:proofErr w:type="spellStart"/>
      <w:r>
        <w:t>Golang</w:t>
      </w:r>
      <w:proofErr w:type="spellEnd"/>
      <w:r w:rsidR="0017295B">
        <w:t>.  If so, ignore the installation of the package</w:t>
      </w:r>
      <w:r w:rsidR="00987CDF">
        <w:t>s</w:t>
      </w:r>
      <w:r w:rsidR="0017295B">
        <w:t xml:space="preserve"> within this step.</w:t>
      </w:r>
    </w:p>
    <w:p w:rsidR="00B4107E" w:rsidRDefault="00F41DE0" w:rsidP="00F41DE0">
      <w:pPr>
        <w:pStyle w:val="ListParagraph"/>
        <w:numPr>
          <w:ilvl w:val="0"/>
          <w:numId w:val="15"/>
        </w:numPr>
      </w:pPr>
      <w:r w:rsidRPr="00F41DE0">
        <w:t>Create a distribution directory and clone the source code</w:t>
      </w:r>
      <w:r>
        <w:t>:</w:t>
      </w:r>
    </w:p>
    <w:p w:rsidR="00F41DE0" w:rsidRDefault="00F41DE0" w:rsidP="00F41DE0">
      <w:pPr>
        <w:pStyle w:val="Code-indent"/>
      </w:pPr>
      <w:proofErr w:type="spellStart"/>
      <w:r>
        <w:t>mkdir</w:t>
      </w:r>
      <w:proofErr w:type="spellEnd"/>
      <w:r>
        <w:t xml:space="preserve"> -p /&lt;</w:t>
      </w:r>
      <w:proofErr w:type="spellStart"/>
      <w:r w:rsidR="00BA3B59"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docker</w:t>
      </w:r>
      <w:proofErr w:type="spellEnd"/>
    </w:p>
    <w:p w:rsidR="00F41DE0" w:rsidRDefault="00F41DE0" w:rsidP="00F41DE0">
      <w:pPr>
        <w:pStyle w:val="Code-indent"/>
      </w:pPr>
      <w:r>
        <w:t>cd /&lt;</w:t>
      </w:r>
      <w:proofErr w:type="spellStart"/>
      <w:r w:rsidR="00BA3B59"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docker</w:t>
      </w:r>
      <w:proofErr w:type="spellEnd"/>
    </w:p>
    <w:p w:rsidR="00F41DE0" w:rsidRDefault="00F41DE0" w:rsidP="00F41DE0">
      <w:pPr>
        <w:pStyle w:val="Code-indent"/>
      </w:pPr>
      <w:proofErr w:type="spellStart"/>
      <w:r>
        <w:t>git</w:t>
      </w:r>
      <w:proofErr w:type="spellEnd"/>
      <w:r>
        <w:t xml:space="preserve"> clone https://github.com/docker/distribution.git</w:t>
      </w:r>
    </w:p>
    <w:p w:rsidR="00F41DE0" w:rsidRDefault="00F41DE0" w:rsidP="00F41DE0">
      <w:pPr>
        <w:pStyle w:val="Code-indent"/>
      </w:pPr>
      <w:r>
        <w:t>cd /&lt;</w:t>
      </w:r>
      <w:proofErr w:type="spellStart"/>
      <w:r w:rsidR="00BA3B59"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docker</w:t>
      </w:r>
      <w:proofErr w:type="spellEnd"/>
      <w:r>
        <w:t>/distribution</w:t>
      </w:r>
    </w:p>
    <w:p w:rsidR="00F41DE0" w:rsidRDefault="00F41DE0" w:rsidP="00F41DE0">
      <w:pPr>
        <w:pStyle w:val="Code-indent"/>
      </w:pPr>
      <w:proofErr w:type="spellStart"/>
      <w:r>
        <w:t>git</w:t>
      </w:r>
      <w:proofErr w:type="spellEnd"/>
      <w:r>
        <w:t xml:space="preserve"> checkout v2.3.0</w:t>
      </w:r>
    </w:p>
    <w:p w:rsidR="0035331C" w:rsidRDefault="0035331C" w:rsidP="0035331C">
      <w:pPr>
        <w:pStyle w:val="ListParagraph"/>
        <w:numPr>
          <w:ilvl w:val="0"/>
          <w:numId w:val="15"/>
        </w:numPr>
      </w:pPr>
      <w:r w:rsidRPr="0035331C">
        <w:t xml:space="preserve">Set </w:t>
      </w:r>
      <w:r w:rsidRPr="00306D03">
        <w:rPr>
          <w:rStyle w:val="Comand"/>
        </w:rPr>
        <w:t>GOPATH</w:t>
      </w:r>
      <w:r>
        <w:t xml:space="preserve"> and </w:t>
      </w:r>
      <w:r w:rsidRPr="00306D03">
        <w:rPr>
          <w:rStyle w:val="Comand"/>
        </w:rPr>
        <w:t>DISTRIBUTION_DIR</w:t>
      </w:r>
      <w:r w:rsidRPr="0035331C">
        <w:t xml:space="preserve"> environment variable</w:t>
      </w:r>
      <w:r>
        <w:t>s:</w:t>
      </w:r>
    </w:p>
    <w:p w:rsidR="0035331C" w:rsidRDefault="0035331C" w:rsidP="0035331C">
      <w:pPr>
        <w:pStyle w:val="Code-indent"/>
      </w:pPr>
      <w:r w:rsidRPr="0035331C">
        <w:t>export DISTRIBUTION_DIR=/&lt;</w:t>
      </w:r>
      <w:proofErr w:type="spellStart"/>
      <w:r w:rsidR="00BA3B59">
        <w:t>work_dir</w:t>
      </w:r>
      <w:proofErr w:type="spellEnd"/>
      <w:r w:rsidRPr="0035331C">
        <w:t>&gt;/</w:t>
      </w:r>
      <w:proofErr w:type="spellStart"/>
      <w:r w:rsidRPr="0035331C">
        <w:t>src</w:t>
      </w:r>
      <w:proofErr w:type="spellEnd"/>
      <w:r w:rsidRPr="0035331C">
        <w:t>/github.com/</w:t>
      </w:r>
      <w:proofErr w:type="spellStart"/>
      <w:r w:rsidRPr="0035331C">
        <w:t>docker</w:t>
      </w:r>
      <w:proofErr w:type="spellEnd"/>
      <w:r w:rsidRPr="0035331C">
        <w:t>/distribution</w:t>
      </w:r>
    </w:p>
    <w:p w:rsidR="0035331C" w:rsidRDefault="0035331C" w:rsidP="0035331C">
      <w:pPr>
        <w:pStyle w:val="Code-indent"/>
        <w:spacing w:before="0"/>
      </w:pPr>
      <w:r>
        <w:t>export GOPATH=/&lt;</w:t>
      </w:r>
      <w:proofErr w:type="spellStart"/>
      <w:r w:rsidR="00BA3B59">
        <w:t>work_dir</w:t>
      </w:r>
      <w:proofErr w:type="spellEnd"/>
      <w:r>
        <w:t>&gt;/</w:t>
      </w:r>
    </w:p>
    <w:p w:rsidR="0035331C" w:rsidRDefault="0035331C" w:rsidP="0035331C">
      <w:pPr>
        <w:pStyle w:val="Code-indent"/>
      </w:pPr>
      <w:r>
        <w:t>export GOPATH=$DISTRIBUTION_DIR/</w:t>
      </w:r>
      <w:proofErr w:type="spellStart"/>
      <w:r w:rsidR="009F4B5D">
        <w:t>Go</w:t>
      </w:r>
      <w:r w:rsidR="00E96660">
        <w:t>d</w:t>
      </w:r>
      <w:r>
        <w:t>eps</w:t>
      </w:r>
      <w:proofErr w:type="spellEnd"/>
      <w:r>
        <w:t>/_</w:t>
      </w:r>
      <w:proofErr w:type="gramStart"/>
      <w:r>
        <w:t>workspace:$</w:t>
      </w:r>
      <w:proofErr w:type="gramEnd"/>
      <w:r>
        <w:t>GOPATH</w:t>
      </w:r>
    </w:p>
    <w:p w:rsidR="0035331C" w:rsidRDefault="00985426" w:rsidP="00985426">
      <w:pPr>
        <w:pStyle w:val="ListParagraph"/>
        <w:numPr>
          <w:ilvl w:val="0"/>
          <w:numId w:val="15"/>
        </w:numPr>
      </w:pPr>
      <w:r>
        <w:t>B</w:t>
      </w:r>
      <w:r w:rsidRPr="00985426">
        <w:t>uild the distribution binaries</w:t>
      </w:r>
      <w:r>
        <w:t>:</w:t>
      </w:r>
    </w:p>
    <w:p w:rsidR="00985426" w:rsidRDefault="00985426" w:rsidP="00985426">
      <w:pPr>
        <w:pStyle w:val="Code-indent"/>
      </w:pPr>
      <w:r w:rsidRPr="00985426">
        <w:t>cd /&lt;</w:t>
      </w:r>
      <w:proofErr w:type="spellStart"/>
      <w:r w:rsidR="00BA3B59">
        <w:t>work_dir</w:t>
      </w:r>
      <w:proofErr w:type="spellEnd"/>
      <w:r w:rsidRPr="00985426">
        <w:t>&gt;/</w:t>
      </w:r>
      <w:proofErr w:type="spellStart"/>
      <w:r w:rsidRPr="00985426">
        <w:t>src</w:t>
      </w:r>
      <w:proofErr w:type="spellEnd"/>
      <w:r w:rsidRPr="00985426">
        <w:t>/github.com/</w:t>
      </w:r>
      <w:proofErr w:type="spellStart"/>
      <w:r w:rsidRPr="00985426">
        <w:t>docker</w:t>
      </w:r>
      <w:proofErr w:type="spellEnd"/>
      <w:r w:rsidRPr="00985426">
        <w:t>/distribution</w:t>
      </w:r>
    </w:p>
    <w:p w:rsidR="00985426" w:rsidRDefault="00985426" w:rsidP="00985426">
      <w:pPr>
        <w:pStyle w:val="Code-indent"/>
      </w:pPr>
      <w:r w:rsidRPr="00985426">
        <w:t>make PREFIX=/&lt;</w:t>
      </w:r>
      <w:proofErr w:type="spellStart"/>
      <w:r w:rsidR="00BA3B59">
        <w:t>work_dir</w:t>
      </w:r>
      <w:proofErr w:type="spellEnd"/>
      <w:r w:rsidRPr="00985426">
        <w:t>&gt;/ clean binaries</w:t>
      </w:r>
    </w:p>
    <w:p w:rsidR="00985426" w:rsidRDefault="00D75322" w:rsidP="00D75322">
      <w:pPr>
        <w:pStyle w:val="ListParagraph"/>
        <w:numPr>
          <w:ilvl w:val="0"/>
          <w:numId w:val="15"/>
        </w:numPr>
      </w:pPr>
      <w:r w:rsidRPr="00D75322">
        <w:t>Run the Test Suite</w:t>
      </w:r>
      <w:r>
        <w:t>:</w:t>
      </w:r>
    </w:p>
    <w:p w:rsidR="00D75322" w:rsidRDefault="00D75322" w:rsidP="00D75322">
      <w:pPr>
        <w:pStyle w:val="Code-indent"/>
      </w:pPr>
      <w:r w:rsidRPr="00D75322">
        <w:t>make PREFIX=/&lt;</w:t>
      </w:r>
      <w:proofErr w:type="spellStart"/>
      <w:r w:rsidR="00BA3B59">
        <w:t>work_dir</w:t>
      </w:r>
      <w:proofErr w:type="spellEnd"/>
      <w:r w:rsidRPr="00D75322">
        <w:t>&gt;/ test</w:t>
      </w:r>
    </w:p>
    <w:p w:rsidR="00D75322" w:rsidRDefault="00A558ED" w:rsidP="005D3B74">
      <w:pPr>
        <w:pStyle w:val="ListParagraph"/>
        <w:numPr>
          <w:ilvl w:val="0"/>
          <w:numId w:val="15"/>
        </w:numPr>
      </w:pPr>
      <w:r>
        <w:t>Start the Docker Registry:</w:t>
      </w:r>
    </w:p>
    <w:p w:rsidR="00A558ED" w:rsidRDefault="005D3B74" w:rsidP="005D3B74">
      <w:pPr>
        <w:ind w:left="1440"/>
      </w:pPr>
      <w:r>
        <w:t xml:space="preserve">The </w:t>
      </w:r>
      <w:r w:rsidR="00A558ED" w:rsidRPr="00A558ED">
        <w:t xml:space="preserve">Docker </w:t>
      </w:r>
      <w:r>
        <w:t>R</w:t>
      </w:r>
      <w:r w:rsidR="00A558ED" w:rsidRPr="00A558ED">
        <w:t>egistry fetches the configuration from</w:t>
      </w:r>
      <w:r>
        <w:t xml:space="preserve"> </w:t>
      </w:r>
      <w:r w:rsidRPr="005D3B74">
        <w:rPr>
          <w:rStyle w:val="Comand"/>
        </w:rPr>
        <w:t>$DISTRIBUTION_DIR/</w:t>
      </w:r>
      <w:r w:rsidR="00A558ED" w:rsidRPr="005D3B74">
        <w:rPr>
          <w:rStyle w:val="Comand"/>
        </w:rPr>
        <w:t xml:space="preserve"> </w:t>
      </w:r>
      <w:proofErr w:type="spellStart"/>
      <w:r w:rsidR="00A558ED" w:rsidRPr="005D3B74">
        <w:rPr>
          <w:rStyle w:val="Comand"/>
        </w:rPr>
        <w:t>cmd</w:t>
      </w:r>
      <w:proofErr w:type="spellEnd"/>
      <w:r w:rsidR="00A558ED" w:rsidRPr="005D3B74">
        <w:rPr>
          <w:rStyle w:val="Comand"/>
        </w:rPr>
        <w:t>/registry/</w:t>
      </w:r>
      <w:proofErr w:type="spellStart"/>
      <w:r w:rsidR="00A558ED" w:rsidRPr="005D3B74">
        <w:rPr>
          <w:rStyle w:val="Comand"/>
        </w:rPr>
        <w:t>config.yml</w:t>
      </w:r>
      <w:proofErr w:type="spellEnd"/>
      <w:r w:rsidR="00A558ED" w:rsidRPr="00A558ED">
        <w:t xml:space="preserve">. </w:t>
      </w:r>
      <w:r>
        <w:t xml:space="preserve"> </w:t>
      </w:r>
      <w:r w:rsidR="00A558ED" w:rsidRPr="00A558ED">
        <w:t xml:space="preserve">The </w:t>
      </w:r>
      <w:r>
        <w:t xml:space="preserve">default </w:t>
      </w:r>
      <w:r w:rsidR="00A558ED" w:rsidRPr="00A558ED">
        <w:t xml:space="preserve">filesystem location </w:t>
      </w:r>
      <w:r>
        <w:t>where the Docker Registry stores images</w:t>
      </w:r>
      <w:r w:rsidR="00A558ED" w:rsidRPr="00A558ED">
        <w:t xml:space="preserve"> </w:t>
      </w:r>
      <w:r>
        <w:t>is</w:t>
      </w:r>
      <w:r w:rsidR="00A558ED" w:rsidRPr="00A558ED">
        <w:t xml:space="preserve"> </w:t>
      </w:r>
      <w:r w:rsidR="00A558ED" w:rsidRPr="005D3B74">
        <w:rPr>
          <w:rStyle w:val="Comand"/>
        </w:rPr>
        <w:t>/</w:t>
      </w:r>
      <w:proofErr w:type="spellStart"/>
      <w:r w:rsidR="00A558ED" w:rsidRPr="005D3B74">
        <w:rPr>
          <w:rStyle w:val="Comand"/>
        </w:rPr>
        <w:t>var</w:t>
      </w:r>
      <w:proofErr w:type="spellEnd"/>
      <w:r w:rsidR="00A558ED" w:rsidRPr="005D3B74">
        <w:rPr>
          <w:rStyle w:val="Comand"/>
        </w:rPr>
        <w:t>/lib/registry</w:t>
      </w:r>
      <w:r>
        <w:rPr>
          <w:rStyle w:val="Comand"/>
        </w:rPr>
        <w:t>.</w:t>
      </w:r>
    </w:p>
    <w:p w:rsidR="00A558ED" w:rsidRDefault="00A558ED" w:rsidP="005D3B74">
      <w:pPr>
        <w:pStyle w:val="ListParagraph"/>
        <w:numPr>
          <w:ilvl w:val="4"/>
          <w:numId w:val="16"/>
        </w:numPr>
      </w:pPr>
      <w:r w:rsidRPr="00A558ED">
        <w:lastRenderedPageBreak/>
        <w:t xml:space="preserve">Copy the </w:t>
      </w:r>
      <w:proofErr w:type="spellStart"/>
      <w:r w:rsidRPr="00A558ED">
        <w:t>config-dev.yml</w:t>
      </w:r>
      <w:proofErr w:type="spellEnd"/>
      <w:r w:rsidRPr="00A558ED">
        <w:t xml:space="preserve"> file to </w:t>
      </w:r>
      <w:proofErr w:type="spellStart"/>
      <w:r w:rsidRPr="00A558ED">
        <w:t>config.yml</w:t>
      </w:r>
      <w:proofErr w:type="spellEnd"/>
      <w:r w:rsidR="005D3B74">
        <w:t>:</w:t>
      </w:r>
    </w:p>
    <w:p w:rsidR="00A558ED" w:rsidRDefault="00A558ED" w:rsidP="005D3B74">
      <w:pPr>
        <w:pStyle w:val="Code-indent"/>
      </w:pPr>
      <w:proofErr w:type="spellStart"/>
      <w:r w:rsidRPr="00A558ED">
        <w:t>cp</w:t>
      </w:r>
      <w:proofErr w:type="spellEnd"/>
      <w:r w:rsidRPr="00A558ED">
        <w:t xml:space="preserve"> $DISTRIBUTION_DIR/</w:t>
      </w:r>
      <w:proofErr w:type="spellStart"/>
      <w:r w:rsidRPr="00A558ED">
        <w:t>cmd</w:t>
      </w:r>
      <w:proofErr w:type="spellEnd"/>
      <w:r w:rsidRPr="00A558ED">
        <w:t>/registry/</w:t>
      </w:r>
      <w:proofErr w:type="spellStart"/>
      <w:r w:rsidRPr="00A558ED">
        <w:t>config-dev.yml</w:t>
      </w:r>
      <w:proofErr w:type="spellEnd"/>
      <w:r w:rsidR="004A3183">
        <w:t xml:space="preserve"> </w:t>
      </w:r>
      <w:r w:rsidRPr="00A558ED">
        <w:t>$DISTRIBUTION_DIR/</w:t>
      </w:r>
      <w:proofErr w:type="spellStart"/>
      <w:r w:rsidRPr="00A558ED">
        <w:t>cmd</w:t>
      </w:r>
      <w:proofErr w:type="spellEnd"/>
      <w:r w:rsidRPr="00A558ED">
        <w:t>/registry/</w:t>
      </w:r>
      <w:proofErr w:type="spellStart"/>
      <w:r w:rsidRPr="00A558ED">
        <w:t>config.yml</w:t>
      </w:r>
      <w:proofErr w:type="spellEnd"/>
    </w:p>
    <w:p w:rsidR="00FA6AA6" w:rsidRDefault="00FA6AA6" w:rsidP="00ED31A4">
      <w:pPr>
        <w:pStyle w:val="ListParagraph"/>
        <w:numPr>
          <w:ilvl w:val="4"/>
          <w:numId w:val="16"/>
        </w:numPr>
        <w:contextualSpacing w:val="0"/>
      </w:pPr>
      <w:r>
        <w:t>Tailor the Docker Registry configuration file</w:t>
      </w:r>
      <w:r w:rsidR="0047473B">
        <w:t xml:space="preserve"> and save</w:t>
      </w:r>
      <w:r>
        <w:t>:</w:t>
      </w:r>
    </w:p>
    <w:p w:rsidR="00A86677" w:rsidRDefault="00A86677" w:rsidP="00A86677">
      <w:pPr>
        <w:pStyle w:val="ListParagraph"/>
        <w:numPr>
          <w:ilvl w:val="5"/>
          <w:numId w:val="16"/>
        </w:numPr>
        <w:contextualSpacing w:val="0"/>
      </w:pPr>
      <w:r>
        <w:t xml:space="preserve">Change the default storage caching mechanism.  If you are not using </w:t>
      </w:r>
      <w:proofErr w:type="spellStart"/>
      <w:r>
        <w:t>redis</w:t>
      </w:r>
      <w:proofErr w:type="spellEnd"/>
      <w:r>
        <w:t xml:space="preserve"> for storage caching, edit </w:t>
      </w:r>
      <w:r w:rsidRPr="00740C50">
        <w:rPr>
          <w:rStyle w:val="Comand"/>
        </w:rPr>
        <w:t>$DISTRIBUTION_DIR/</w:t>
      </w:r>
      <w:proofErr w:type="spellStart"/>
      <w:r w:rsidRPr="00740C50">
        <w:rPr>
          <w:rStyle w:val="Comand"/>
        </w:rPr>
        <w:t>cmd</w:t>
      </w:r>
      <w:proofErr w:type="spellEnd"/>
      <w:r w:rsidRPr="00740C50">
        <w:rPr>
          <w:rStyle w:val="Comand"/>
        </w:rPr>
        <w:t>/registry/</w:t>
      </w:r>
      <w:proofErr w:type="spellStart"/>
      <w:r w:rsidRPr="00740C50">
        <w:rPr>
          <w:rStyle w:val="Comand"/>
        </w:rPr>
        <w:t>config.yml</w:t>
      </w:r>
      <w:proofErr w:type="spellEnd"/>
      <w:r>
        <w:t xml:space="preserve"> and change the </w:t>
      </w:r>
      <w:proofErr w:type="spellStart"/>
      <w:proofErr w:type="gramStart"/>
      <w:r w:rsidRPr="00FA6AA6">
        <w:rPr>
          <w:rStyle w:val="Comand"/>
        </w:rPr>
        <w:t>storage</w:t>
      </w:r>
      <w:r>
        <w:rPr>
          <w:rStyle w:val="Comand"/>
        </w:rPr>
        <w:t>.</w:t>
      </w:r>
      <w:r w:rsidRPr="00FA6AA6">
        <w:rPr>
          <w:rStyle w:val="Comand"/>
        </w:rPr>
        <w:t>cache</w:t>
      </w:r>
      <w:proofErr w:type="gramEnd"/>
      <w:r>
        <w:rPr>
          <w:rStyle w:val="Comand"/>
        </w:rPr>
        <w:t>.</w:t>
      </w:r>
      <w:r w:rsidRPr="00FA6AA6">
        <w:rPr>
          <w:rStyle w:val="Comand"/>
        </w:rPr>
        <w:t>blobdescriptor</w:t>
      </w:r>
      <w:proofErr w:type="spellEnd"/>
      <w:r>
        <w:t xml:space="preserve"> parameter from </w:t>
      </w:r>
      <w:proofErr w:type="spellStart"/>
      <w:r w:rsidRPr="00FA6AA6">
        <w:rPr>
          <w:rStyle w:val="Comand"/>
        </w:rPr>
        <w:t>redis</w:t>
      </w:r>
      <w:proofErr w:type="spellEnd"/>
      <w:r>
        <w:t xml:space="preserve"> to </w:t>
      </w:r>
      <w:proofErr w:type="spellStart"/>
      <w:r w:rsidRPr="00FA6AA6">
        <w:rPr>
          <w:rStyle w:val="Comand"/>
        </w:rPr>
        <w:t>i</w:t>
      </w:r>
      <w:r>
        <w:rPr>
          <w:rStyle w:val="Comand"/>
        </w:rPr>
        <w:t>nmemory</w:t>
      </w:r>
      <w:proofErr w:type="spellEnd"/>
      <w:r>
        <w:t>.</w:t>
      </w:r>
    </w:p>
    <w:p w:rsidR="00740C50" w:rsidRDefault="00740C50" w:rsidP="00FA6AA6">
      <w:pPr>
        <w:pStyle w:val="ListParagraph"/>
        <w:numPr>
          <w:ilvl w:val="5"/>
          <w:numId w:val="16"/>
        </w:numPr>
        <w:contextualSpacing w:val="0"/>
      </w:pPr>
      <w:r>
        <w:t xml:space="preserve">Change the default listening port of the Docker Registry.  Edit </w:t>
      </w:r>
      <w:r w:rsidRPr="00740C50">
        <w:rPr>
          <w:rStyle w:val="Comand"/>
        </w:rPr>
        <w:t>$DISTRIBUTION_DIR/</w:t>
      </w:r>
      <w:proofErr w:type="spellStart"/>
      <w:r w:rsidRPr="00740C50">
        <w:rPr>
          <w:rStyle w:val="Comand"/>
        </w:rPr>
        <w:t>cmd</w:t>
      </w:r>
      <w:proofErr w:type="spellEnd"/>
      <w:r w:rsidRPr="00740C50">
        <w:rPr>
          <w:rStyle w:val="Comand"/>
        </w:rPr>
        <w:t>/registry/</w:t>
      </w:r>
      <w:proofErr w:type="spellStart"/>
      <w:r w:rsidRPr="00740C50">
        <w:rPr>
          <w:rStyle w:val="Comand"/>
        </w:rPr>
        <w:t>config.yml</w:t>
      </w:r>
      <w:proofErr w:type="spellEnd"/>
      <w:r>
        <w:t xml:space="preserve"> and change the </w:t>
      </w:r>
      <w:proofErr w:type="spellStart"/>
      <w:proofErr w:type="gramStart"/>
      <w:r w:rsidRPr="00FA6AA6">
        <w:rPr>
          <w:rStyle w:val="Comand"/>
        </w:rPr>
        <w:t>http</w:t>
      </w:r>
      <w:r w:rsidR="00A86677">
        <w:rPr>
          <w:rStyle w:val="Comand"/>
        </w:rPr>
        <w:t>.</w:t>
      </w:r>
      <w:r w:rsidRPr="00FA6AA6">
        <w:rPr>
          <w:rStyle w:val="Comand"/>
        </w:rPr>
        <w:t>addr</w:t>
      </w:r>
      <w:proofErr w:type="spellEnd"/>
      <w:proofErr w:type="gramEnd"/>
      <w:r>
        <w:t xml:space="preserve"> parameter from </w:t>
      </w:r>
      <w:r w:rsidRPr="00FA6AA6">
        <w:rPr>
          <w:rStyle w:val="Comand"/>
        </w:rPr>
        <w:t>5000</w:t>
      </w:r>
      <w:r>
        <w:t xml:space="preserve"> to </w:t>
      </w:r>
      <w:r w:rsidRPr="00FA6AA6">
        <w:rPr>
          <w:rStyle w:val="Comand"/>
        </w:rPr>
        <w:t>5050</w:t>
      </w:r>
      <w:r>
        <w:t xml:space="preserve">.  This change is required because port 5000 conflicts with the </w:t>
      </w:r>
      <w:proofErr w:type="spellStart"/>
      <w:r>
        <w:t>Hyperledger</w:t>
      </w:r>
      <w:proofErr w:type="spellEnd"/>
      <w:r>
        <w:t xml:space="preserve"> Fabric peer’s REST service port</w:t>
      </w:r>
      <w:r w:rsidR="003655A0">
        <w:t>, which uses</w:t>
      </w:r>
      <w:r>
        <w:t xml:space="preserve"> port 5000.</w:t>
      </w:r>
    </w:p>
    <w:p w:rsidR="00A558ED" w:rsidRDefault="00A558ED" w:rsidP="005D3B74">
      <w:pPr>
        <w:pStyle w:val="ListParagraph"/>
        <w:numPr>
          <w:ilvl w:val="4"/>
          <w:numId w:val="16"/>
        </w:numPr>
      </w:pPr>
      <w:r w:rsidRPr="00A558ED">
        <w:t xml:space="preserve">Create </w:t>
      </w:r>
      <w:r w:rsidR="005D3B74">
        <w:t xml:space="preserve">the default </w:t>
      </w:r>
      <w:r w:rsidRPr="00A558ED">
        <w:t>directory to store images</w:t>
      </w:r>
      <w:r w:rsidR="005D3B74">
        <w:t>, if it does not exist:</w:t>
      </w:r>
    </w:p>
    <w:p w:rsidR="00A558ED" w:rsidRDefault="00A558ED" w:rsidP="005D3B74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/lib/registry</w:t>
      </w:r>
    </w:p>
    <w:p w:rsidR="00A558ED" w:rsidRDefault="00A558ED" w:rsidP="005D3B74">
      <w:pPr>
        <w:pStyle w:val="ListParagraph"/>
        <w:numPr>
          <w:ilvl w:val="4"/>
          <w:numId w:val="16"/>
        </w:numPr>
      </w:pPr>
      <w:r>
        <w:t>S</w:t>
      </w:r>
      <w:r w:rsidRPr="00A558ED">
        <w:t xml:space="preserve">tart </w:t>
      </w:r>
      <w:r>
        <w:t>the D</w:t>
      </w:r>
      <w:r w:rsidRPr="00A558ED">
        <w:t xml:space="preserve">ocker </w:t>
      </w:r>
      <w:r>
        <w:t>R</w:t>
      </w:r>
      <w:r w:rsidRPr="00A558ED">
        <w:t>egistry</w:t>
      </w:r>
      <w:r>
        <w:t>:</w:t>
      </w:r>
    </w:p>
    <w:p w:rsidR="00A558ED" w:rsidRDefault="00A558ED" w:rsidP="005D3B74">
      <w:pPr>
        <w:pStyle w:val="Code-indent"/>
      </w:pPr>
      <w:r w:rsidRPr="00A558ED">
        <w:t>/&lt;</w:t>
      </w:r>
      <w:proofErr w:type="spellStart"/>
      <w:r w:rsidR="00BA3B59">
        <w:t>work_dir</w:t>
      </w:r>
      <w:proofErr w:type="spellEnd"/>
      <w:r w:rsidRPr="00A558ED">
        <w:t>&gt;/bin/registry</w:t>
      </w:r>
      <w:r w:rsidR="00D51596">
        <w:t xml:space="preserve"> </w:t>
      </w:r>
      <w:r w:rsidRPr="00A558ED">
        <w:t>$DISTRIBUTION_DIR/</w:t>
      </w:r>
      <w:proofErr w:type="spellStart"/>
      <w:r w:rsidRPr="00A558ED">
        <w:t>cmd</w:t>
      </w:r>
      <w:proofErr w:type="spellEnd"/>
      <w:r w:rsidRPr="00A558ED">
        <w:t>/registry/</w:t>
      </w:r>
      <w:proofErr w:type="spellStart"/>
      <w:r w:rsidRPr="00A558ED">
        <w:t>config.yml</w:t>
      </w:r>
      <w:proofErr w:type="spellEnd"/>
    </w:p>
    <w:p w:rsidR="00270221" w:rsidRDefault="00884058" w:rsidP="00525DA0">
      <w:pPr>
        <w:spacing w:before="240"/>
      </w:pPr>
      <w:r>
        <w:t>For a more permanent solution when starting the Docker Registry:</w:t>
      </w:r>
    </w:p>
    <w:p w:rsidR="00884058" w:rsidRDefault="00884058" w:rsidP="0093367B">
      <w:pPr>
        <w:pStyle w:val="ListParagraph"/>
        <w:numPr>
          <w:ilvl w:val="0"/>
          <w:numId w:val="19"/>
        </w:numPr>
      </w:pPr>
      <w:r>
        <w:t>Setup homes for the Docker Registry executable binary and its configuration file:</w:t>
      </w:r>
    </w:p>
    <w:p w:rsidR="00884058" w:rsidRDefault="00EE5737" w:rsidP="00884058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884058">
        <w:t>mkdir</w:t>
      </w:r>
      <w:proofErr w:type="spellEnd"/>
      <w:r w:rsidR="00884058">
        <w:t xml:space="preserve"> /</w:t>
      </w:r>
      <w:proofErr w:type="spellStart"/>
      <w:r w:rsidR="00884058">
        <w:t>etc</w:t>
      </w:r>
      <w:proofErr w:type="spellEnd"/>
      <w:r w:rsidR="00884058">
        <w:t>/</w:t>
      </w:r>
      <w:proofErr w:type="spellStart"/>
      <w:r w:rsidR="00884058">
        <w:t>docker</w:t>
      </w:r>
      <w:proofErr w:type="spellEnd"/>
      <w:r w:rsidR="00884058">
        <w:t>-registry</w:t>
      </w:r>
    </w:p>
    <w:p w:rsidR="00884058" w:rsidRDefault="00EE5737" w:rsidP="00884058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884058">
        <w:t>cp</w:t>
      </w:r>
      <w:proofErr w:type="spellEnd"/>
      <w:r w:rsidR="00884058">
        <w:t xml:space="preserve"> </w:t>
      </w:r>
      <w:r w:rsidR="00884058" w:rsidRPr="00884058">
        <w:t>$DISTRIBUTION_DIR/</w:t>
      </w:r>
      <w:proofErr w:type="spellStart"/>
      <w:r w:rsidR="00884058" w:rsidRPr="00884058">
        <w:t>cmd</w:t>
      </w:r>
      <w:proofErr w:type="spellEnd"/>
      <w:r w:rsidR="00884058" w:rsidRPr="00884058">
        <w:t>/registry/</w:t>
      </w:r>
      <w:proofErr w:type="spellStart"/>
      <w:r w:rsidR="00884058" w:rsidRPr="00884058">
        <w:t>config.yml</w:t>
      </w:r>
      <w:proofErr w:type="spellEnd"/>
      <w:r w:rsidR="00884058">
        <w:t xml:space="preserve"> /</w:t>
      </w:r>
      <w:proofErr w:type="spellStart"/>
      <w:r w:rsidR="00884058">
        <w:t>etc</w:t>
      </w:r>
      <w:proofErr w:type="spellEnd"/>
      <w:r w:rsidR="00884058">
        <w:t>/</w:t>
      </w:r>
      <w:proofErr w:type="spellStart"/>
      <w:r w:rsidR="00884058">
        <w:t>docker</w:t>
      </w:r>
      <w:proofErr w:type="spellEnd"/>
      <w:r w:rsidR="00884058">
        <w:t>-registry</w:t>
      </w:r>
    </w:p>
    <w:p w:rsidR="00884058" w:rsidRDefault="00EE5737" w:rsidP="00884058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884058">
        <w:t>cp</w:t>
      </w:r>
      <w:proofErr w:type="spellEnd"/>
      <w:r w:rsidR="00884058">
        <w:t xml:space="preserve"> </w:t>
      </w:r>
      <w:r w:rsidR="00884058" w:rsidRPr="00884058">
        <w:t>/&lt;</w:t>
      </w:r>
      <w:proofErr w:type="spellStart"/>
      <w:r w:rsidR="00BA3B59">
        <w:t>work_dir</w:t>
      </w:r>
      <w:proofErr w:type="spellEnd"/>
      <w:r w:rsidR="00884058" w:rsidRPr="00884058">
        <w:t>&gt;/bin/</w:t>
      </w:r>
      <w:r w:rsidR="00884058">
        <w:t>registry /</w:t>
      </w:r>
      <w:proofErr w:type="spellStart"/>
      <w:r w:rsidR="00884058">
        <w:t>usr</w:t>
      </w:r>
      <w:proofErr w:type="spellEnd"/>
      <w:r w:rsidR="00884058">
        <w:t>/local/bin</w:t>
      </w:r>
    </w:p>
    <w:p w:rsidR="00884058" w:rsidRDefault="00884058" w:rsidP="0093367B">
      <w:pPr>
        <w:pStyle w:val="ListParagraph"/>
        <w:numPr>
          <w:ilvl w:val="0"/>
          <w:numId w:val="19"/>
        </w:numPr>
      </w:pPr>
      <w:r>
        <w:t xml:space="preserve">Create a shell script in </w:t>
      </w:r>
      <w:r w:rsidRPr="00525DA0">
        <w:rPr>
          <w:rStyle w:val="Comand"/>
        </w:rPr>
        <w:t>/</w:t>
      </w:r>
      <w:proofErr w:type="spellStart"/>
      <w:r w:rsidRPr="00525DA0">
        <w:rPr>
          <w:rStyle w:val="Comand"/>
        </w:rPr>
        <w:t>usr</w:t>
      </w:r>
      <w:proofErr w:type="spellEnd"/>
      <w:r w:rsidRPr="00525DA0">
        <w:rPr>
          <w:rStyle w:val="Comand"/>
        </w:rPr>
        <w:t>/local/bin</w:t>
      </w:r>
      <w:r>
        <w:t xml:space="preserve"> to start the Docker Registry in the background </w:t>
      </w:r>
      <w:r w:rsidR="00DD270E">
        <w:t>and redirect all output to a log</w:t>
      </w:r>
      <w:r w:rsidR="00525DA0">
        <w:t>ging</w:t>
      </w:r>
      <w:r w:rsidR="00DD270E">
        <w:t xml:space="preserve"> file</w:t>
      </w:r>
      <w:r w:rsidR="00525DA0">
        <w:t>.  Ensure that the shell script has the executable attribute set.</w:t>
      </w:r>
    </w:p>
    <w:p w:rsidR="00884058" w:rsidRDefault="00884058" w:rsidP="00884058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884058" w:rsidRDefault="00884058" w:rsidP="00884058">
      <w:pPr>
        <w:pStyle w:val="Code-indent"/>
      </w:pPr>
      <w:r w:rsidRPr="00884058">
        <w:t>/</w:t>
      </w:r>
      <w:proofErr w:type="spellStart"/>
      <w:r w:rsidRPr="00884058">
        <w:t>usr</w:t>
      </w:r>
      <w:proofErr w:type="spellEnd"/>
      <w:r w:rsidRPr="00884058">
        <w:t>/</w:t>
      </w:r>
      <w:r>
        <w:t>local/</w:t>
      </w:r>
      <w:r w:rsidRPr="00884058">
        <w:t>bin/registry</w:t>
      </w:r>
      <w:r w:rsidR="00D51596">
        <w:t xml:space="preserve"> </w:t>
      </w:r>
      <w:r w:rsidRPr="00884058">
        <w:t>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-registry</w:t>
      </w:r>
      <w:r w:rsidRPr="00884058">
        <w:t>/</w:t>
      </w:r>
      <w:proofErr w:type="spellStart"/>
      <w:r w:rsidRPr="00884058">
        <w:t>config.yml</w:t>
      </w:r>
      <w:proofErr w:type="spellEnd"/>
      <w:r w:rsidRPr="00884058">
        <w:t xml:space="preserve"> &gt; /</w:t>
      </w:r>
      <w:proofErr w:type="spellStart"/>
      <w:r w:rsidRPr="00884058">
        <w:t>var</w:t>
      </w:r>
      <w:proofErr w:type="spellEnd"/>
      <w:r w:rsidRPr="00884058">
        <w:t>/log/docker-registry.log 2&gt;&amp;1 &amp;</w:t>
      </w:r>
    </w:p>
    <w:p w:rsidR="00525DA0" w:rsidRDefault="00986179" w:rsidP="00986179">
      <w:pPr>
        <w:pStyle w:val="ListParagraph"/>
        <w:numPr>
          <w:ilvl w:val="0"/>
          <w:numId w:val="19"/>
        </w:numPr>
      </w:pPr>
      <w:r>
        <w:t>Start the Docker Registry:</w:t>
      </w:r>
    </w:p>
    <w:p w:rsidR="00986179" w:rsidRDefault="00986179" w:rsidP="00986179">
      <w:pPr>
        <w:pStyle w:val="Code-indent"/>
      </w:pPr>
      <w:proofErr w:type="spellStart"/>
      <w:r>
        <w:t>sudo</w:t>
      </w:r>
      <w:proofErr w:type="spellEnd"/>
      <w:r>
        <w:t xml:space="preserve"> &lt;</w:t>
      </w:r>
      <w:proofErr w:type="spellStart"/>
      <w:r>
        <w:t>docker</w:t>
      </w:r>
      <w:proofErr w:type="spellEnd"/>
      <w:r>
        <w:t>-registry-script-name&gt;</w:t>
      </w:r>
    </w:p>
    <w:p w:rsidR="00986179" w:rsidRDefault="00986179" w:rsidP="00270221"/>
    <w:p w:rsidR="00270221" w:rsidRDefault="00A26A5F" w:rsidP="00270221">
      <w:r>
        <w:t xml:space="preserve">For more information on the Docker Distribution project, see </w:t>
      </w:r>
      <w:hyperlink r:id="rId22" w:history="1">
        <w:r w:rsidRPr="003E7174">
          <w:rPr>
            <w:rStyle w:val="Hyperlink"/>
          </w:rPr>
          <w:t>https://github.com/docker/distribution</w:t>
        </w:r>
      </w:hyperlink>
      <w:r>
        <w:t>.</w:t>
      </w:r>
    </w:p>
    <w:p w:rsidR="00A26A5F" w:rsidRDefault="00A26A5F" w:rsidP="00270221"/>
    <w:p w:rsidR="00E532E1" w:rsidRDefault="00E532E1">
      <w:pPr>
        <w:spacing w:before="0" w:after="120"/>
        <w:ind w:left="0"/>
      </w:pPr>
      <w:r>
        <w:br w:type="page"/>
      </w:r>
    </w:p>
    <w:p w:rsidR="00E44B4A" w:rsidRDefault="00E532E1" w:rsidP="00E532E1">
      <w:pPr>
        <w:pStyle w:val="Heading1"/>
      </w:pPr>
      <w:bookmarkStart w:id="20" w:name="_Toc451280642"/>
      <w:r>
        <w:lastRenderedPageBreak/>
        <w:t xml:space="preserve">Build and Install </w:t>
      </w:r>
      <w:proofErr w:type="spellStart"/>
      <w:r>
        <w:t>RocksDB</w:t>
      </w:r>
      <w:bookmarkEnd w:id="20"/>
      <w:proofErr w:type="spellEnd"/>
    </w:p>
    <w:p w:rsidR="00E532E1" w:rsidRDefault="00E532E1" w:rsidP="00E532E1">
      <w:proofErr w:type="spellStart"/>
      <w:r w:rsidRPr="00E532E1">
        <w:t>RocksDB</w:t>
      </w:r>
      <w:proofErr w:type="spellEnd"/>
      <w:r w:rsidRPr="00E532E1">
        <w:t xml:space="preserve"> is an embeddable persistent key-value store for fast storage</w:t>
      </w:r>
      <w:r>
        <w:t xml:space="preserve"> and is used by the </w:t>
      </w:r>
      <w:proofErr w:type="spellStart"/>
      <w:r>
        <w:t>Hyperledger</w:t>
      </w:r>
      <w:proofErr w:type="spellEnd"/>
      <w:r>
        <w:t xml:space="preserve"> Fabric </w:t>
      </w:r>
      <w:r w:rsidR="009F4B5D">
        <w:t>peer, membership and security service</w:t>
      </w:r>
      <w:r w:rsidR="00F04A67">
        <w:t xml:space="preserve"> </w:t>
      </w:r>
      <w:r>
        <w:t>component</w:t>
      </w:r>
      <w:r w:rsidR="00F04A67">
        <w:t>s</w:t>
      </w:r>
      <w:r>
        <w:t>.</w:t>
      </w:r>
    </w:p>
    <w:p w:rsidR="00E532E1" w:rsidRDefault="00E532E1" w:rsidP="00E532E1">
      <w:pPr>
        <w:pStyle w:val="Note"/>
      </w:pPr>
      <w:r w:rsidRPr="001978B5">
        <w:rPr>
          <w:b/>
        </w:rPr>
        <w:t>NOTE:</w:t>
      </w:r>
      <w:r>
        <w:t xml:space="preserve">  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 w:rsidR="00BA3B59"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Pr="00377452">
        <w:t>used in these instructions represent</w:t>
      </w:r>
      <w:r w:rsidR="00237D2A">
        <w:t>s</w:t>
      </w:r>
      <w:r w:rsidRPr="00377452">
        <w:t xml:space="preserve"> a temporary writeable directory of your choice.</w:t>
      </w:r>
    </w:p>
    <w:p w:rsidR="00E532E1" w:rsidRDefault="00E532E1" w:rsidP="00E532E1"/>
    <w:p w:rsidR="00E532E1" w:rsidRDefault="00E532E1" w:rsidP="00E532E1">
      <w:pPr>
        <w:pStyle w:val="ListParagraph"/>
        <w:numPr>
          <w:ilvl w:val="0"/>
          <w:numId w:val="21"/>
        </w:numPr>
      </w:pPr>
      <w:proofErr w:type="spellStart"/>
      <w:r>
        <w:t>RocksDB</w:t>
      </w:r>
      <w:proofErr w:type="spellEnd"/>
      <w:r>
        <w:t xml:space="preserve"> is written using the C++ programming language.  Make sure that the C++ compiler is installed:</w:t>
      </w:r>
    </w:p>
    <w:p w:rsidR="00E532E1" w:rsidRDefault="004F4B53" w:rsidP="00E532E1">
      <w:pPr>
        <w:pStyle w:val="Code-indent"/>
      </w:pPr>
      <w:proofErr w:type="spellStart"/>
      <w:r>
        <w:t>sudo</w:t>
      </w:r>
      <w:proofErr w:type="spellEnd"/>
      <w:r>
        <w:t xml:space="preserve"> </w:t>
      </w:r>
      <w:r w:rsidR="00E532E1" w:rsidRPr="00E532E1">
        <w:t xml:space="preserve">yum -y install </w:t>
      </w:r>
      <w:proofErr w:type="spellStart"/>
      <w:r w:rsidR="00E532E1" w:rsidRPr="00E532E1">
        <w:t>gcc-c</w:t>
      </w:r>
      <w:proofErr w:type="spellEnd"/>
      <w:r w:rsidR="00E532E1" w:rsidRPr="00E532E1">
        <w:t>++</w:t>
      </w:r>
    </w:p>
    <w:p w:rsidR="00E532E1" w:rsidRDefault="00E532E1" w:rsidP="00E532E1">
      <w:pPr>
        <w:pStyle w:val="ListParagraph"/>
        <w:numPr>
          <w:ilvl w:val="0"/>
          <w:numId w:val="21"/>
        </w:numPr>
      </w:pPr>
      <w:r>
        <w:t xml:space="preserve">Download and build </w:t>
      </w:r>
      <w:proofErr w:type="spellStart"/>
      <w:r>
        <w:t>RocksDB</w:t>
      </w:r>
      <w:proofErr w:type="spellEnd"/>
      <w:r>
        <w:t>:</w:t>
      </w:r>
    </w:p>
    <w:p w:rsidR="00072F1D" w:rsidRDefault="00072F1D" w:rsidP="00E532E1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1347AA" w:rsidRDefault="001347AA" w:rsidP="00E532E1">
      <w:pPr>
        <w:pStyle w:val="Code-indent"/>
      </w:pPr>
      <w:proofErr w:type="spellStart"/>
      <w:r w:rsidRPr="001347AA">
        <w:t>git</w:t>
      </w:r>
      <w:proofErr w:type="spellEnd"/>
      <w:r w:rsidRPr="001347AA">
        <w:t xml:space="preserve"> clone --branch v4.5.1 --single-branch --depth 1 https://github.com/facebook/rocksdb.git</w:t>
      </w:r>
    </w:p>
    <w:p w:rsidR="00E532E1" w:rsidRDefault="00E532E1" w:rsidP="00E532E1">
      <w:pPr>
        <w:pStyle w:val="Code-indent"/>
      </w:pPr>
      <w:r>
        <w:t xml:space="preserve">cd </w:t>
      </w:r>
      <w:proofErr w:type="spellStart"/>
      <w:r>
        <w:t>rocksdb</w:t>
      </w:r>
      <w:proofErr w:type="spellEnd"/>
    </w:p>
    <w:p w:rsidR="00E532E1" w:rsidRDefault="00E532E1" w:rsidP="00E532E1">
      <w:pPr>
        <w:pStyle w:val="Code-inden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"s/-march=native/-march=z196/" </w:t>
      </w:r>
      <w:proofErr w:type="spellStart"/>
      <w:r>
        <w:t>build_tools</w:t>
      </w:r>
      <w:proofErr w:type="spellEnd"/>
      <w:r>
        <w:t>/</w:t>
      </w:r>
      <w:proofErr w:type="spellStart"/>
      <w:r>
        <w:t>build_detect_platform</w:t>
      </w:r>
      <w:proofErr w:type="spellEnd"/>
    </w:p>
    <w:p w:rsidR="00E532E1" w:rsidRDefault="00E532E1" w:rsidP="00E532E1">
      <w:pPr>
        <w:pStyle w:val="Code-inden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</w:t>
      </w:r>
      <w:proofErr w:type="spellStart"/>
      <w:r>
        <w:t>momit</w:t>
      </w:r>
      <w:proofErr w:type="spellEnd"/>
      <w:r>
        <w:t xml:space="preserve">-leaf-frame-pointer/-DDUMMY/" </w:t>
      </w:r>
      <w:proofErr w:type="spellStart"/>
      <w:r>
        <w:t>Makefile</w:t>
      </w:r>
      <w:proofErr w:type="spellEnd"/>
    </w:p>
    <w:p w:rsidR="00E532E1" w:rsidRDefault="00E532E1" w:rsidP="00E532E1">
      <w:pPr>
        <w:pStyle w:val="Code-indent"/>
      </w:pPr>
      <w:r>
        <w:t xml:space="preserve">make </w:t>
      </w:r>
      <w:proofErr w:type="spellStart"/>
      <w:r>
        <w:t>shared_lib</w:t>
      </w:r>
      <w:proofErr w:type="spellEnd"/>
    </w:p>
    <w:p w:rsidR="00E532E1" w:rsidRDefault="00E532E1" w:rsidP="00E532E1">
      <w:pPr>
        <w:pStyle w:val="ListParagraph"/>
        <w:numPr>
          <w:ilvl w:val="0"/>
          <w:numId w:val="21"/>
        </w:numPr>
      </w:pPr>
      <w:r>
        <w:t xml:space="preserve">Copy </w:t>
      </w:r>
      <w:proofErr w:type="spellStart"/>
      <w:r>
        <w:t>rocksdb</w:t>
      </w:r>
      <w:proofErr w:type="spellEnd"/>
      <w:r>
        <w:t xml:space="preserve"> to path /opt</w:t>
      </w:r>
      <w:r w:rsidR="004A7DE3">
        <w:t>:</w:t>
      </w:r>
    </w:p>
    <w:p w:rsidR="00E532E1" w:rsidRDefault="00E532E1" w:rsidP="00E532E1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</w:t>
      </w:r>
      <w:r w:rsidR="00A10EB7">
        <w:t>a</w:t>
      </w:r>
      <w:proofErr w:type="spellEnd"/>
      <w:r>
        <w:t xml:space="preserve"> </w:t>
      </w:r>
      <w:r w:rsidR="00072F1D">
        <w:t>/&lt;</w:t>
      </w:r>
      <w:proofErr w:type="spellStart"/>
      <w:r w:rsidR="00072F1D">
        <w:t>work_dir</w:t>
      </w:r>
      <w:proofErr w:type="spellEnd"/>
      <w:r w:rsidR="00072F1D">
        <w:t>&gt;/</w:t>
      </w:r>
      <w:proofErr w:type="spellStart"/>
      <w:r>
        <w:t>rocksdb</w:t>
      </w:r>
      <w:proofErr w:type="spellEnd"/>
      <w:r>
        <w:t xml:space="preserve"> /opt/</w:t>
      </w:r>
    </w:p>
    <w:p w:rsidR="00C14E78" w:rsidRDefault="00C14E78">
      <w:pPr>
        <w:spacing w:before="0" w:after="120"/>
        <w:ind w:left="0"/>
      </w:pPr>
      <w:r>
        <w:br w:type="page"/>
      </w:r>
    </w:p>
    <w:p w:rsidR="00C14E78" w:rsidRDefault="00C14E78" w:rsidP="00C14E78">
      <w:pPr>
        <w:pStyle w:val="Heading1"/>
      </w:pPr>
      <w:bookmarkStart w:id="21" w:name="_Ref448238924"/>
      <w:bookmarkStart w:id="22" w:name="_Ref448238936"/>
      <w:bookmarkStart w:id="23" w:name="_Toc451280643"/>
      <w:r>
        <w:lastRenderedPageBreak/>
        <w:t xml:space="preserve">Build the </w:t>
      </w:r>
      <w:proofErr w:type="spellStart"/>
      <w:r>
        <w:t>Hyperledger</w:t>
      </w:r>
      <w:proofErr w:type="spellEnd"/>
      <w:r>
        <w:t xml:space="preserve"> Fabric Core</w:t>
      </w:r>
      <w:bookmarkEnd w:id="21"/>
      <w:bookmarkEnd w:id="22"/>
      <w:bookmarkEnd w:id="23"/>
    </w:p>
    <w:p w:rsidR="00C14E78" w:rsidRDefault="00CA0E49" w:rsidP="00C14E78">
      <w:r>
        <w:t xml:space="preserve">The </w:t>
      </w:r>
      <w:proofErr w:type="spellStart"/>
      <w:r>
        <w:t>Hyperledger</w:t>
      </w:r>
      <w:proofErr w:type="spellEnd"/>
      <w:r>
        <w:t xml:space="preserve"> Fabric Core contains code for running peers, either validating or non-validating, and membership services for enrollment and certificate authority tasks.</w:t>
      </w:r>
    </w:p>
    <w:p w:rsidR="00E84840" w:rsidRDefault="00E84840" w:rsidP="00E84840">
      <w:pPr>
        <w:pStyle w:val="Note"/>
      </w:pPr>
      <w:r w:rsidRPr="001978B5">
        <w:rPr>
          <w:b/>
        </w:rPr>
        <w:t>NOTE:</w:t>
      </w:r>
      <w:r>
        <w:t xml:space="preserve">  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 w:rsidR="007A6482">
        <w:rPr>
          <w:rStyle w:val="Comand"/>
        </w:rPr>
        <w:t>work</w:t>
      </w:r>
      <w:r>
        <w:rPr>
          <w:rStyle w:val="Comand"/>
        </w:rPr>
        <w:t>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Pr="00377452">
        <w:t>used in these instructions represent</w:t>
      </w:r>
      <w:r w:rsidR="00E37593">
        <w:t>s</w:t>
      </w:r>
      <w:r w:rsidRPr="00377452">
        <w:t xml:space="preserve"> </w:t>
      </w:r>
      <w:r>
        <w:t xml:space="preserve">the location of the </w:t>
      </w:r>
      <w:proofErr w:type="spellStart"/>
      <w:r>
        <w:t>Hyperledger</w:t>
      </w:r>
      <w:proofErr w:type="spellEnd"/>
      <w:r>
        <w:t xml:space="preserve"> Fabric source code.</w:t>
      </w:r>
      <w:r w:rsidR="00966BF5">
        <w:t xml:space="preserve">  The </w:t>
      </w:r>
      <w:r w:rsidR="00966BF5" w:rsidRPr="00966BF5">
        <w:rPr>
          <w:rStyle w:val="Comand"/>
        </w:rPr>
        <w:t>/&lt;</w:t>
      </w:r>
      <w:proofErr w:type="spellStart"/>
      <w:r w:rsidR="00966BF5" w:rsidRPr="00966BF5">
        <w:rPr>
          <w:rStyle w:val="Comand"/>
        </w:rPr>
        <w:t>golang_home</w:t>
      </w:r>
      <w:proofErr w:type="spellEnd"/>
      <w:r w:rsidR="00966BF5" w:rsidRPr="00966BF5">
        <w:rPr>
          <w:rStyle w:val="Comand"/>
        </w:rPr>
        <w:t>&gt;/</w:t>
      </w:r>
      <w:r w:rsidR="007073CF">
        <w:rPr>
          <w:rStyle w:val="Comand"/>
        </w:rPr>
        <w:t>go</w:t>
      </w:r>
      <w:r w:rsidR="00966BF5">
        <w:t xml:space="preserve"> directory </w:t>
      </w:r>
      <w:r w:rsidR="00A620DF">
        <w:t>represents</w:t>
      </w:r>
      <w:r w:rsidR="00966BF5">
        <w:t xml:space="preserve"> </w:t>
      </w:r>
      <w:r w:rsidR="00B4124A">
        <w:t xml:space="preserve">where </w:t>
      </w:r>
      <w:proofErr w:type="spellStart"/>
      <w:r w:rsidR="009F4B5D">
        <w:t>Golang</w:t>
      </w:r>
      <w:proofErr w:type="spellEnd"/>
      <w:r w:rsidR="00B4124A">
        <w:t xml:space="preserve"> was installed </w:t>
      </w:r>
      <w:r w:rsidR="00821397">
        <w:t>after</w:t>
      </w:r>
      <w:r w:rsidR="00B4124A">
        <w:t xml:space="preserve"> performing step </w:t>
      </w:r>
      <w:r w:rsidR="00B4124A" w:rsidRPr="006F461B">
        <w:rPr>
          <w:rStyle w:val="IntenseReference"/>
        </w:rPr>
        <w:fldChar w:fldCharType="begin"/>
      </w:r>
      <w:r w:rsidR="00B4124A" w:rsidRPr="006F461B">
        <w:rPr>
          <w:rStyle w:val="IntenseReference"/>
        </w:rPr>
        <w:instrText xml:space="preserve"> REF _Ref447966526 \r \h </w:instrText>
      </w:r>
      <w:r w:rsidR="0023432C" w:rsidRPr="006F461B">
        <w:rPr>
          <w:rStyle w:val="IntenseReference"/>
        </w:rPr>
        <w:instrText xml:space="preserve"> \* MERGEFORMAT </w:instrText>
      </w:r>
      <w:r w:rsidR="00B4124A" w:rsidRPr="006F461B">
        <w:rPr>
          <w:rStyle w:val="IntenseReference"/>
        </w:rPr>
      </w:r>
      <w:r w:rsidR="00B4124A" w:rsidRPr="006F461B">
        <w:rPr>
          <w:rStyle w:val="IntenseReference"/>
        </w:rPr>
        <w:fldChar w:fldCharType="separate"/>
      </w:r>
      <w:r w:rsidR="00C35711">
        <w:rPr>
          <w:rStyle w:val="IntenseReference"/>
        </w:rPr>
        <w:t>4</w:t>
      </w:r>
      <w:r w:rsidR="00B4124A" w:rsidRPr="006F461B">
        <w:rPr>
          <w:rStyle w:val="IntenseReference"/>
        </w:rPr>
        <w:fldChar w:fldCharType="end"/>
      </w:r>
      <w:r w:rsidR="00B4124A">
        <w:t xml:space="preserve"> in </w:t>
      </w:r>
      <w:r w:rsidR="00B4124A" w:rsidRPr="006F461B">
        <w:rPr>
          <w:rStyle w:val="IntenseReference"/>
        </w:rPr>
        <w:fldChar w:fldCharType="begin"/>
      </w:r>
      <w:r w:rsidR="00B4124A" w:rsidRPr="006F461B">
        <w:rPr>
          <w:rStyle w:val="IntenseReference"/>
        </w:rPr>
        <w:instrText xml:space="preserve"> REF _Ref447966603 \h </w:instrText>
      </w:r>
      <w:r w:rsidR="00B33472" w:rsidRPr="006F461B">
        <w:rPr>
          <w:rStyle w:val="IntenseReference"/>
        </w:rPr>
        <w:instrText xml:space="preserve"> \* MERGEFORMAT </w:instrText>
      </w:r>
      <w:r w:rsidR="00B4124A" w:rsidRPr="006F461B">
        <w:rPr>
          <w:rStyle w:val="IntenseReference"/>
        </w:rPr>
      </w:r>
      <w:r w:rsidR="00B4124A" w:rsidRPr="006F461B">
        <w:rPr>
          <w:rStyle w:val="IntenseReference"/>
        </w:rPr>
        <w:fldChar w:fldCharType="separate"/>
      </w:r>
      <w:r w:rsidR="00C35711" w:rsidRPr="00C35711">
        <w:rPr>
          <w:rStyle w:val="IntenseReference"/>
        </w:rPr>
        <w:t xml:space="preserve">Building the </w:t>
      </w:r>
      <w:proofErr w:type="spellStart"/>
      <w:r w:rsidR="00C35711" w:rsidRPr="00C35711">
        <w:rPr>
          <w:rStyle w:val="IntenseReference"/>
        </w:rPr>
        <w:t>Golang</w:t>
      </w:r>
      <w:proofErr w:type="spellEnd"/>
      <w:r w:rsidR="00C35711" w:rsidRPr="00C35711">
        <w:rPr>
          <w:rStyle w:val="IntenseReference"/>
        </w:rPr>
        <w:t xml:space="preserve"> Toolchain</w:t>
      </w:r>
      <w:r w:rsidR="00B4124A" w:rsidRPr="006F461B">
        <w:rPr>
          <w:rStyle w:val="IntenseReference"/>
        </w:rPr>
        <w:fldChar w:fldCharType="end"/>
      </w:r>
      <w:r w:rsidR="00B4124A">
        <w:t>.</w:t>
      </w:r>
      <w:r w:rsidR="00E731AA">
        <w:t xml:space="preserve">  If you built </w:t>
      </w:r>
      <w:proofErr w:type="spellStart"/>
      <w:r w:rsidR="009F4B5D">
        <w:t>Golang</w:t>
      </w:r>
      <w:proofErr w:type="spellEnd"/>
      <w:r w:rsidR="00E731AA">
        <w:t xml:space="preserve"> using this document, you have already added the </w:t>
      </w:r>
      <w:proofErr w:type="spellStart"/>
      <w:r w:rsidR="009F4B5D">
        <w:t>Golang</w:t>
      </w:r>
      <w:proofErr w:type="spellEnd"/>
      <w:r w:rsidR="00E731AA">
        <w:t xml:space="preserve"> </w:t>
      </w:r>
      <w:r w:rsidR="00E731AA" w:rsidRPr="00E731AA">
        <w:rPr>
          <w:rStyle w:val="Comand"/>
        </w:rPr>
        <w:t>bin</w:t>
      </w:r>
      <w:r w:rsidR="00E731AA">
        <w:t xml:space="preserve"> directory to your </w:t>
      </w:r>
      <w:r w:rsidR="00E731AA" w:rsidRPr="00E731AA">
        <w:rPr>
          <w:rStyle w:val="Comand"/>
        </w:rPr>
        <w:t>PATH</w:t>
      </w:r>
      <w:r w:rsidR="00E731AA">
        <w:t>.</w:t>
      </w:r>
    </w:p>
    <w:p w:rsidR="00E85B0C" w:rsidRDefault="00E85B0C" w:rsidP="0059361C">
      <w:pPr>
        <w:pStyle w:val="ListParagraph"/>
        <w:numPr>
          <w:ilvl w:val="0"/>
          <w:numId w:val="22"/>
        </w:numPr>
      </w:pPr>
      <w:r>
        <w:t>Install pre-</w:t>
      </w:r>
      <w:proofErr w:type="spellStart"/>
      <w:r>
        <w:t>req</w:t>
      </w:r>
      <w:proofErr w:type="spellEnd"/>
      <w:r>
        <w:t xml:space="preserve"> packages:</w:t>
      </w:r>
    </w:p>
    <w:p w:rsidR="00E85B0C" w:rsidRDefault="004D450B" w:rsidP="00E85B0C">
      <w:pPr>
        <w:pStyle w:val="Code-indent"/>
      </w:pPr>
      <w:proofErr w:type="spellStart"/>
      <w:r>
        <w:t>sudo</w:t>
      </w:r>
      <w:proofErr w:type="spellEnd"/>
      <w:r>
        <w:t xml:space="preserve"> </w:t>
      </w:r>
      <w:r w:rsidR="00E85B0C" w:rsidRPr="00E85B0C">
        <w:t xml:space="preserve">yum -y install </w:t>
      </w:r>
      <w:proofErr w:type="spellStart"/>
      <w:r w:rsidR="00E85B0C" w:rsidRPr="00E85B0C">
        <w:t>zlib</w:t>
      </w:r>
      <w:proofErr w:type="spellEnd"/>
      <w:r w:rsidR="00E85B0C" w:rsidRPr="00E85B0C">
        <w:t xml:space="preserve"> </w:t>
      </w:r>
      <w:proofErr w:type="spellStart"/>
      <w:r w:rsidR="00E85B0C" w:rsidRPr="00E85B0C">
        <w:t>zlib-devel</w:t>
      </w:r>
      <w:proofErr w:type="spellEnd"/>
      <w:r w:rsidR="00E85B0C" w:rsidRPr="00E85B0C">
        <w:t xml:space="preserve"> snappy snappy-</w:t>
      </w:r>
      <w:proofErr w:type="spellStart"/>
      <w:r w:rsidR="00E85B0C" w:rsidRPr="00E85B0C">
        <w:t>devel</w:t>
      </w:r>
      <w:proofErr w:type="spellEnd"/>
      <w:r w:rsidR="00E85B0C" w:rsidRPr="00E85B0C">
        <w:t xml:space="preserve"> bzip2 bzip2-devel</w:t>
      </w:r>
    </w:p>
    <w:p w:rsidR="0059361C" w:rsidRDefault="0059361C" w:rsidP="0059361C">
      <w:pPr>
        <w:pStyle w:val="ListParagraph"/>
        <w:numPr>
          <w:ilvl w:val="0"/>
          <w:numId w:val="22"/>
        </w:numPr>
      </w:pPr>
      <w:r>
        <w:t>Downl</w:t>
      </w:r>
      <w:r w:rsidR="008037BD">
        <w:t xml:space="preserve">oad the </w:t>
      </w:r>
      <w:proofErr w:type="spellStart"/>
      <w:r w:rsidR="008037BD">
        <w:t>Hyperledger</w:t>
      </w:r>
      <w:proofErr w:type="spellEnd"/>
      <w:r w:rsidR="008037BD">
        <w:t xml:space="preserve"> Fabric code into a writeable directory:</w:t>
      </w:r>
    </w:p>
    <w:p w:rsidR="0059361C" w:rsidRDefault="0059361C" w:rsidP="0059361C">
      <w:pPr>
        <w:pStyle w:val="Code-indent"/>
      </w:pPr>
      <w:proofErr w:type="spellStart"/>
      <w:r>
        <w:t>mkdir</w:t>
      </w:r>
      <w:proofErr w:type="spellEnd"/>
      <w:r>
        <w:t xml:space="preserve"> </w:t>
      </w:r>
      <w:r w:rsidR="00234A3A">
        <w:t>-p</w:t>
      </w:r>
      <w:r>
        <w:t xml:space="preserve"> </w:t>
      </w:r>
      <w:r w:rsidR="00234A3A">
        <w:t>/</w:t>
      </w:r>
      <w:r>
        <w:t>&lt;</w:t>
      </w:r>
      <w:proofErr w:type="spellStart"/>
      <w:r w:rsidR="007A6482">
        <w:t>work</w:t>
      </w:r>
      <w:r w:rsidR="00234A3A">
        <w:t>_dir</w:t>
      </w:r>
      <w:proofErr w:type="spellEnd"/>
      <w:r>
        <w:t>&gt;</w:t>
      </w:r>
      <w:r w:rsidR="00234A3A">
        <w:t>/</w:t>
      </w:r>
      <w:proofErr w:type="spellStart"/>
      <w:r w:rsidR="00234A3A">
        <w:t>src</w:t>
      </w:r>
      <w:proofErr w:type="spellEnd"/>
      <w:r w:rsidR="00234A3A">
        <w:t>/github.com/</w:t>
      </w:r>
      <w:proofErr w:type="spellStart"/>
      <w:r w:rsidR="00234A3A">
        <w:t>hyperledger</w:t>
      </w:r>
      <w:proofErr w:type="spellEnd"/>
    </w:p>
    <w:p w:rsidR="0059361C" w:rsidRDefault="0059361C" w:rsidP="0059361C">
      <w:pPr>
        <w:pStyle w:val="Code-indent"/>
      </w:pPr>
      <w:r>
        <w:t>export GOPATH=&lt;</w:t>
      </w:r>
      <w:proofErr w:type="spellStart"/>
      <w:r w:rsidR="007A6482">
        <w:t>work</w:t>
      </w:r>
      <w:r w:rsidR="00234A3A">
        <w:t>_dir</w:t>
      </w:r>
      <w:proofErr w:type="spellEnd"/>
      <w:r w:rsidR="001A2D2B">
        <w:t>&gt;</w:t>
      </w:r>
    </w:p>
    <w:p w:rsidR="00234A3A" w:rsidRDefault="00234A3A" w:rsidP="00234A3A">
      <w:pPr>
        <w:pStyle w:val="Code-indent"/>
      </w:pPr>
      <w:r>
        <w:t>cd /&lt;</w:t>
      </w:r>
      <w:proofErr w:type="spellStart"/>
      <w:r w:rsidR="007A6482">
        <w:t>work</w:t>
      </w:r>
      <w:r>
        <w:t>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</w:p>
    <w:p w:rsidR="0059361C" w:rsidRDefault="0059361C" w:rsidP="0059361C">
      <w:pPr>
        <w:pStyle w:val="Code-indent"/>
      </w:pPr>
      <w:proofErr w:type="spellStart"/>
      <w:r>
        <w:t>git</w:t>
      </w:r>
      <w:proofErr w:type="spellEnd"/>
      <w:r>
        <w:t xml:space="preserve"> clone https://github.com/</w:t>
      </w:r>
      <w:r w:rsidR="00234A3A">
        <w:t>hyperledger/fabric.git</w:t>
      </w:r>
    </w:p>
    <w:p w:rsidR="0059361C" w:rsidRDefault="00234A3A" w:rsidP="0059361C">
      <w:pPr>
        <w:pStyle w:val="Code-indent"/>
      </w:pPr>
      <w:r>
        <w:t>cd fabric</w:t>
      </w:r>
    </w:p>
    <w:p w:rsidR="00804236" w:rsidRDefault="00804236" w:rsidP="00804236">
      <w:pPr>
        <w:pStyle w:val="ListParagraph"/>
        <w:numPr>
          <w:ilvl w:val="0"/>
          <w:numId w:val="22"/>
        </w:numPr>
      </w:pPr>
      <w:r>
        <w:t>Setup environment variables:</w:t>
      </w:r>
    </w:p>
    <w:p w:rsidR="00804236" w:rsidRDefault="00804236" w:rsidP="00804236">
      <w:pPr>
        <w:pStyle w:val="Code-indent"/>
      </w:pPr>
      <w:r>
        <w:t>export GOROOT=/&lt;</w:t>
      </w:r>
      <w:proofErr w:type="spellStart"/>
      <w:r>
        <w:t>golang_home</w:t>
      </w:r>
      <w:proofErr w:type="spellEnd"/>
      <w:r>
        <w:t>&gt;/</w:t>
      </w:r>
      <w:r w:rsidR="007073CF">
        <w:t>go</w:t>
      </w:r>
      <w:r>
        <w:t xml:space="preserve"> </w:t>
      </w:r>
    </w:p>
    <w:p w:rsidR="00804236" w:rsidRDefault="00804236" w:rsidP="00804236">
      <w:pPr>
        <w:pStyle w:val="Code-indent"/>
      </w:pPr>
      <w:r>
        <w:t>export PATH=/&lt;</w:t>
      </w:r>
      <w:proofErr w:type="spellStart"/>
      <w:r>
        <w:t>golang_home</w:t>
      </w:r>
      <w:proofErr w:type="spellEnd"/>
      <w:r>
        <w:t>&gt;/</w:t>
      </w:r>
      <w:r w:rsidR="00FC3F92">
        <w:t>go/</w:t>
      </w:r>
      <w:proofErr w:type="gramStart"/>
      <w:r>
        <w:t>bin:$</w:t>
      </w:r>
      <w:proofErr w:type="gramEnd"/>
      <w:r>
        <w:t>PATH</w:t>
      </w:r>
    </w:p>
    <w:p w:rsidR="00804236" w:rsidRDefault="00804236" w:rsidP="00804236">
      <w:pPr>
        <w:pStyle w:val="Code-indent"/>
      </w:pPr>
      <w:r>
        <w:t>export CGO_LDFLAGS="-L/opt/</w:t>
      </w:r>
      <w:proofErr w:type="spellStart"/>
      <w:r>
        <w:t>rocksdb</w:t>
      </w:r>
      <w:proofErr w:type="spellEnd"/>
      <w:r>
        <w:t xml:space="preserve"> -</w:t>
      </w:r>
      <w:proofErr w:type="spellStart"/>
      <w:r>
        <w:t>lrocksdb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-lm -</w:t>
      </w:r>
      <w:proofErr w:type="spellStart"/>
      <w:r>
        <w:t>lz</w:t>
      </w:r>
      <w:proofErr w:type="spellEnd"/>
      <w:r>
        <w:t xml:space="preserve"> "</w:t>
      </w:r>
    </w:p>
    <w:p w:rsidR="00804236" w:rsidRDefault="00804236" w:rsidP="00804236">
      <w:pPr>
        <w:pStyle w:val="Code-indent"/>
      </w:pPr>
      <w:r>
        <w:t>export CGO_CFLAGS="-I/opt/</w:t>
      </w:r>
      <w:proofErr w:type="spellStart"/>
      <w:r>
        <w:t>rocksdb</w:t>
      </w:r>
      <w:proofErr w:type="spellEnd"/>
      <w:r>
        <w:t>/include"</w:t>
      </w:r>
    </w:p>
    <w:p w:rsidR="00804236" w:rsidRDefault="00804236" w:rsidP="00804236">
      <w:pPr>
        <w:pStyle w:val="Code-indent"/>
      </w:pPr>
      <w:r>
        <w:t>export LD_LIBRARY_PATH=/opt/</w:t>
      </w:r>
      <w:proofErr w:type="spellStart"/>
      <w:proofErr w:type="gramStart"/>
      <w:r>
        <w:t>rocksdb</w:t>
      </w:r>
      <w:proofErr w:type="spellEnd"/>
      <w:r>
        <w:t>:$</w:t>
      </w:r>
      <w:proofErr w:type="gramEnd"/>
      <w:r>
        <w:t>LD_LIBRARY_PATH</w:t>
      </w:r>
    </w:p>
    <w:p w:rsidR="00E731AA" w:rsidRDefault="00131094" w:rsidP="00C752EE">
      <w:pPr>
        <w:pStyle w:val="Note"/>
        <w:spacing w:line="240" w:lineRule="auto"/>
        <w:ind w:left="1584"/>
      </w:pPr>
      <w:r w:rsidRPr="00023DC2">
        <w:rPr>
          <w:b/>
        </w:rPr>
        <w:t>NOTE:</w:t>
      </w:r>
      <w:r>
        <w:t xml:space="preserve">  If you are going to be rebuilding </w:t>
      </w:r>
      <w:proofErr w:type="spellStart"/>
      <w:r w:rsidR="009F4B5D">
        <w:t>Golang</w:t>
      </w:r>
      <w:proofErr w:type="spellEnd"/>
      <w:r>
        <w:t xml:space="preserve"> or </w:t>
      </w:r>
      <w:proofErr w:type="spellStart"/>
      <w:r w:rsidR="008E1526">
        <w:t>R</w:t>
      </w:r>
      <w:r>
        <w:t>ocksDB</w:t>
      </w:r>
      <w:proofErr w:type="spellEnd"/>
      <w:r>
        <w:t>, add the environment variables in step</w:t>
      </w:r>
      <w:r w:rsidR="00040D4C">
        <w:t>s 2 and</w:t>
      </w:r>
      <w:r>
        <w:t xml:space="preserve"> 3 to your </w:t>
      </w:r>
      <w:r w:rsidRPr="00131094">
        <w:rPr>
          <w:rStyle w:val="Comand"/>
        </w:rPr>
        <w:t>.</w:t>
      </w:r>
      <w:proofErr w:type="spellStart"/>
      <w:r w:rsidRPr="00131094">
        <w:rPr>
          <w:rStyle w:val="Comand"/>
        </w:rPr>
        <w:t>bash_profile</w:t>
      </w:r>
      <w:proofErr w:type="spellEnd"/>
      <w:r>
        <w:t xml:space="preserve"> file.</w:t>
      </w:r>
      <w:r w:rsidR="00EC478C">
        <w:t xml:space="preserve">  The </w:t>
      </w:r>
      <w:r w:rsidR="00EC478C" w:rsidRPr="00EC478C">
        <w:rPr>
          <w:rStyle w:val="Comand"/>
        </w:rPr>
        <w:t>LD_LIBRARY_PATH</w:t>
      </w:r>
      <w:r w:rsidR="00EC478C">
        <w:t xml:space="preserve"> variable must be set when executing the peer or membership</w:t>
      </w:r>
      <w:r w:rsidR="00FB6D1E">
        <w:t xml:space="preserve"> and security</w:t>
      </w:r>
      <w:r w:rsidR="00EC478C">
        <w:t xml:space="preserve"> services executable binaries, and therefore, should be set in your </w:t>
      </w:r>
      <w:r w:rsidR="00EC478C" w:rsidRPr="00EC478C">
        <w:rPr>
          <w:rStyle w:val="Comand"/>
        </w:rPr>
        <w:t>.</w:t>
      </w:r>
      <w:proofErr w:type="spellStart"/>
      <w:r w:rsidR="00EC478C" w:rsidRPr="00EC478C">
        <w:rPr>
          <w:rStyle w:val="Comand"/>
        </w:rPr>
        <w:t>bash_profile</w:t>
      </w:r>
      <w:proofErr w:type="spellEnd"/>
      <w:r w:rsidR="00EC478C">
        <w:t xml:space="preserve"> file.</w:t>
      </w:r>
    </w:p>
    <w:p w:rsidR="00131094" w:rsidRDefault="005E00EA" w:rsidP="005E00EA">
      <w:pPr>
        <w:pStyle w:val="ListParagraph"/>
        <w:numPr>
          <w:ilvl w:val="0"/>
          <w:numId w:val="22"/>
        </w:numPr>
      </w:pPr>
      <w:r>
        <w:t xml:space="preserve">Build the </w:t>
      </w:r>
      <w:proofErr w:type="spellStart"/>
      <w:r>
        <w:t>Hyperledger</w:t>
      </w:r>
      <w:proofErr w:type="spellEnd"/>
      <w:r>
        <w:t xml:space="preserve"> Fabric executable binaries</w:t>
      </w:r>
      <w:r w:rsidR="008E1526">
        <w:t xml:space="preserve">.  The </w:t>
      </w:r>
      <w:r>
        <w:t>peer</w:t>
      </w:r>
      <w:r w:rsidR="008E1526">
        <w:t xml:space="preserve"> binary runs validating or non-validating peer nodes</w:t>
      </w:r>
      <w:r>
        <w:t xml:space="preserve"> and </w:t>
      </w:r>
      <w:r w:rsidR="008E1526">
        <w:t xml:space="preserve">the </w:t>
      </w:r>
      <w:proofErr w:type="spellStart"/>
      <w:r>
        <w:t>membersrvc</w:t>
      </w:r>
      <w:proofErr w:type="spellEnd"/>
      <w:r w:rsidR="008E1526">
        <w:t xml:space="preserve"> binary is the </w:t>
      </w:r>
      <w:r w:rsidR="0089763B">
        <w:t xml:space="preserve">membership and </w:t>
      </w:r>
      <w:r w:rsidR="008E1526">
        <w:t>security server that handles enrollment and certificate requests</w:t>
      </w:r>
      <w:r>
        <w:t>:</w:t>
      </w:r>
    </w:p>
    <w:p w:rsidR="005E00EA" w:rsidRDefault="005E00EA" w:rsidP="005E00EA">
      <w:pPr>
        <w:pStyle w:val="Code-indent"/>
      </w:pPr>
      <w:r>
        <w:t>cd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</w:t>
      </w:r>
      <w:r w:rsidR="00377183">
        <w:t>/peer</w:t>
      </w:r>
    </w:p>
    <w:p w:rsidR="005E00EA" w:rsidRDefault="005E00EA" w:rsidP="005E00EA">
      <w:pPr>
        <w:pStyle w:val="Code-indent"/>
      </w:pPr>
      <w:r>
        <w:t>go build -v</w:t>
      </w:r>
    </w:p>
    <w:p w:rsidR="005E00EA" w:rsidRDefault="005E00EA" w:rsidP="005E00EA">
      <w:pPr>
        <w:pStyle w:val="Code-indent"/>
      </w:pPr>
      <w:r>
        <w:t>cd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</w:t>
      </w:r>
      <w:proofErr w:type="spellStart"/>
      <w:r>
        <w:t>membersrvc</w:t>
      </w:r>
      <w:proofErr w:type="spellEnd"/>
    </w:p>
    <w:p w:rsidR="005E00EA" w:rsidRDefault="005E00EA" w:rsidP="005E00EA">
      <w:pPr>
        <w:pStyle w:val="Code-indent"/>
      </w:pPr>
      <w:r>
        <w:t xml:space="preserve">go build </w:t>
      </w:r>
      <w:r w:rsidR="00377183">
        <w:t>-v</w:t>
      </w:r>
    </w:p>
    <w:p w:rsidR="00180957" w:rsidRDefault="00180957">
      <w:pPr>
        <w:spacing w:before="0" w:after="120"/>
        <w:ind w:left="0"/>
      </w:pPr>
      <w:r>
        <w:br w:type="page"/>
      </w:r>
    </w:p>
    <w:p w:rsidR="008B7D8A" w:rsidRDefault="00D55234" w:rsidP="008B7D8A">
      <w:r>
        <w:lastRenderedPageBreak/>
        <w:t>For a more permanent solution, you can create shell scripts to start the peer and the membership and security services executables in the background and re-direct logging output to a file.</w:t>
      </w:r>
    </w:p>
    <w:p w:rsidR="00180957" w:rsidRDefault="00180957" w:rsidP="00180957">
      <w:pPr>
        <w:pStyle w:val="ListParagraph"/>
        <w:numPr>
          <w:ilvl w:val="0"/>
          <w:numId w:val="36"/>
        </w:numPr>
      </w:pPr>
      <w:r>
        <w:t xml:space="preserve">Create a file called </w:t>
      </w:r>
      <w:r w:rsidRPr="00B052F1">
        <w:rPr>
          <w:rStyle w:val="Comand"/>
        </w:rPr>
        <w:t>fabric-peer.sh</w:t>
      </w:r>
      <w:r>
        <w:t xml:space="preserve"> located in </w:t>
      </w:r>
      <w:r w:rsidRPr="00B052F1">
        <w:rPr>
          <w:rStyle w:val="Comand"/>
        </w:rPr>
        <w:t>/</w:t>
      </w:r>
      <w:proofErr w:type="spellStart"/>
      <w:r w:rsidRPr="00B052F1">
        <w:rPr>
          <w:rStyle w:val="Comand"/>
        </w:rPr>
        <w:t>usr</w:t>
      </w:r>
      <w:proofErr w:type="spellEnd"/>
      <w:r w:rsidRPr="00B052F1">
        <w:rPr>
          <w:rStyle w:val="Comand"/>
        </w:rPr>
        <w:t>/local/bin</w:t>
      </w:r>
      <w:r>
        <w:t xml:space="preserve"> with the executable attribute set:</w:t>
      </w:r>
    </w:p>
    <w:p w:rsidR="00180957" w:rsidRDefault="00180957" w:rsidP="00180957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180957" w:rsidRDefault="00180957" w:rsidP="00180957">
      <w:pPr>
        <w:pStyle w:val="Code-indent"/>
      </w:pPr>
      <w:r>
        <w:t>export LD_LIBRARY_PATH=/opt/</w:t>
      </w:r>
      <w:proofErr w:type="spellStart"/>
      <w:r>
        <w:t>rocksdb</w:t>
      </w:r>
      <w:proofErr w:type="spellEnd"/>
    </w:p>
    <w:p w:rsidR="00180957" w:rsidRDefault="00180957" w:rsidP="00180957">
      <w:pPr>
        <w:pStyle w:val="Code-indent"/>
      </w:pPr>
      <w:r>
        <w:t xml:space="preserve">cd </w:t>
      </w:r>
      <w:r w:rsidRPr="00B716BF">
        <w:rPr>
          <w:rStyle w:val="Comand"/>
        </w:rPr>
        <w:t>/&lt;</w:t>
      </w:r>
      <w:proofErr w:type="spellStart"/>
      <w:r w:rsidRPr="00B716BF">
        <w:rPr>
          <w:rStyle w:val="Comand"/>
        </w:rPr>
        <w:t>work_dir</w:t>
      </w:r>
      <w:proofErr w:type="spellEnd"/>
      <w:r w:rsidRPr="00B716BF">
        <w:rPr>
          <w:rStyle w:val="Comand"/>
        </w:rP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</w:t>
      </w:r>
      <w:r w:rsidR="00377183">
        <w:t>/peer</w:t>
      </w:r>
    </w:p>
    <w:p w:rsidR="00180957" w:rsidRDefault="00180957" w:rsidP="00180957">
      <w:pPr>
        <w:pStyle w:val="Code-indent"/>
      </w:pPr>
      <w:proofErr w:type="gramStart"/>
      <w:r>
        <w:t>./</w:t>
      </w:r>
      <w:proofErr w:type="gramEnd"/>
      <w:r>
        <w:t xml:space="preserve">peer </w:t>
      </w:r>
      <w:r w:rsidR="0008315A">
        <w:t>node start</w:t>
      </w:r>
      <w:r>
        <w:t xml:space="preserve"> --logging-level=debug &gt; /</w:t>
      </w:r>
      <w:proofErr w:type="spellStart"/>
      <w:r>
        <w:t>var</w:t>
      </w:r>
      <w:proofErr w:type="spellEnd"/>
      <w:r>
        <w:t>/log/fabric-peer.log 2&gt;&amp;1 &amp;</w:t>
      </w:r>
    </w:p>
    <w:p w:rsidR="00180957" w:rsidRDefault="00180957" w:rsidP="00180957">
      <w:pPr>
        <w:pStyle w:val="ListParagraph"/>
        <w:numPr>
          <w:ilvl w:val="0"/>
          <w:numId w:val="36"/>
        </w:numPr>
      </w:pPr>
      <w:r w:rsidRPr="00180957">
        <w:t xml:space="preserve">Create a file called </w:t>
      </w:r>
      <w:r w:rsidRPr="00B052F1">
        <w:rPr>
          <w:rStyle w:val="Comand"/>
        </w:rPr>
        <w:t>membersrvc.sh</w:t>
      </w:r>
      <w:r w:rsidRPr="00180957">
        <w:t xml:space="preserve"> located in </w:t>
      </w:r>
      <w:r w:rsidRPr="00B052F1">
        <w:rPr>
          <w:rStyle w:val="Comand"/>
        </w:rPr>
        <w:t>/</w:t>
      </w:r>
      <w:proofErr w:type="spellStart"/>
      <w:r w:rsidRPr="00B052F1">
        <w:rPr>
          <w:rStyle w:val="Comand"/>
        </w:rPr>
        <w:t>usr</w:t>
      </w:r>
      <w:proofErr w:type="spellEnd"/>
      <w:r w:rsidRPr="00B052F1">
        <w:rPr>
          <w:rStyle w:val="Comand"/>
        </w:rPr>
        <w:t>/local/bin</w:t>
      </w:r>
      <w:r w:rsidRPr="00180957">
        <w:t xml:space="preserve"> with the executable attribute set:</w:t>
      </w:r>
    </w:p>
    <w:p w:rsidR="00180957" w:rsidRDefault="00180957" w:rsidP="00B716BF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B716BF" w:rsidRDefault="00B716BF" w:rsidP="00B716BF">
      <w:pPr>
        <w:pStyle w:val="Code-indent"/>
      </w:pPr>
      <w:r>
        <w:t xml:space="preserve">export </w:t>
      </w:r>
      <w:r w:rsidRPr="00B716BF">
        <w:t>LD_LIBRARY_PATH=/opt/</w:t>
      </w:r>
      <w:proofErr w:type="spellStart"/>
      <w:r w:rsidRPr="00B716BF">
        <w:t>rocksdb</w:t>
      </w:r>
      <w:proofErr w:type="spellEnd"/>
    </w:p>
    <w:p w:rsidR="00180957" w:rsidRDefault="00180957" w:rsidP="00B716BF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</w:t>
      </w:r>
      <w:proofErr w:type="spellStart"/>
      <w:r>
        <w:t>membersrvc</w:t>
      </w:r>
      <w:proofErr w:type="spellEnd"/>
    </w:p>
    <w:p w:rsidR="00B716BF" w:rsidRDefault="00180957" w:rsidP="00B716BF">
      <w:pPr>
        <w:pStyle w:val="Code-indent"/>
      </w:pPr>
      <w:proofErr w:type="gramStart"/>
      <w:r>
        <w:t>./</w:t>
      </w:r>
      <w:proofErr w:type="spellStart"/>
      <w:proofErr w:type="gramEnd"/>
      <w:r>
        <w:t>membersrvc</w:t>
      </w:r>
      <w:proofErr w:type="spellEnd"/>
      <w:r>
        <w:t xml:space="preserve"> &gt; /</w:t>
      </w:r>
      <w:proofErr w:type="spellStart"/>
      <w:r>
        <w:t>var</w:t>
      </w:r>
      <w:proofErr w:type="spellEnd"/>
      <w:r>
        <w:t>/log/</w:t>
      </w:r>
      <w:r w:rsidR="00200ADA">
        <w:t>membersrvc</w:t>
      </w:r>
      <w:r>
        <w:t>.log 2&gt;&amp;1 &amp;</w:t>
      </w:r>
    </w:p>
    <w:p w:rsidR="007A70DE" w:rsidRDefault="007A70DE" w:rsidP="00180957">
      <w:r>
        <w:br w:type="page"/>
      </w:r>
    </w:p>
    <w:p w:rsidR="004A7DE3" w:rsidRDefault="007A70DE" w:rsidP="007A70DE">
      <w:pPr>
        <w:pStyle w:val="Heading1"/>
      </w:pPr>
      <w:bookmarkStart w:id="24" w:name="_Toc451280644"/>
      <w:r>
        <w:lastRenderedPageBreak/>
        <w:t xml:space="preserve">Build a </w:t>
      </w:r>
      <w:proofErr w:type="spellStart"/>
      <w:r w:rsidR="009F4B5D">
        <w:t>Golang</w:t>
      </w:r>
      <w:proofErr w:type="spellEnd"/>
      <w:r>
        <w:t xml:space="preserve"> Toolchain Docker Image</w:t>
      </w:r>
      <w:bookmarkEnd w:id="24"/>
    </w:p>
    <w:p w:rsidR="00551233" w:rsidRDefault="007A70DE" w:rsidP="007A70DE">
      <w:r>
        <w:t xml:space="preserve">The section </w:t>
      </w:r>
      <w:r w:rsidR="00DD06A4">
        <w:t>describes</w:t>
      </w:r>
      <w:r>
        <w:t xml:space="preserve"> the steps required to build a Docker image that is comprised of the </w:t>
      </w:r>
      <w:proofErr w:type="spellStart"/>
      <w:r w:rsidR="009F4B5D">
        <w:t>Golang</w:t>
      </w:r>
      <w:proofErr w:type="spellEnd"/>
      <w:r>
        <w:t xml:space="preserve"> programming language toolchain built upon the RHEL operating system.  There is no need to download any pre-existing Docker images from the Docker Hub or from any other Docker registry that is on the internet.</w:t>
      </w:r>
    </w:p>
    <w:p w:rsidR="00551233" w:rsidRDefault="00551233" w:rsidP="007A70DE">
      <w:r>
        <w:t xml:space="preserve">It is a two-step process to build the </w:t>
      </w:r>
      <w:proofErr w:type="spellStart"/>
      <w:r w:rsidR="009F4B5D">
        <w:t>Golang</w:t>
      </w:r>
      <w:proofErr w:type="spellEnd"/>
      <w:r>
        <w:t xml:space="preserve"> toolchain Docker image:</w:t>
      </w:r>
    </w:p>
    <w:p w:rsidR="007A70DE" w:rsidRDefault="00551233" w:rsidP="00551233">
      <w:pPr>
        <w:pStyle w:val="ListParagraph"/>
        <w:numPr>
          <w:ilvl w:val="0"/>
          <w:numId w:val="23"/>
        </w:numPr>
      </w:pPr>
      <w:r>
        <w:t>Build your own RHEL Docker image from scratch.</w:t>
      </w:r>
    </w:p>
    <w:p w:rsidR="00551233" w:rsidRDefault="00551233" w:rsidP="00551233">
      <w:pPr>
        <w:pStyle w:val="ListParagraph"/>
        <w:numPr>
          <w:ilvl w:val="0"/>
          <w:numId w:val="23"/>
        </w:numPr>
      </w:pPr>
      <w:r>
        <w:t xml:space="preserve">Build a </w:t>
      </w:r>
      <w:proofErr w:type="spellStart"/>
      <w:r w:rsidR="009F4B5D">
        <w:t>Golang</w:t>
      </w:r>
      <w:proofErr w:type="spellEnd"/>
      <w:r>
        <w:t xml:space="preserve"> toolchain Docker image </w:t>
      </w:r>
      <w:r w:rsidR="00D55234">
        <w:t xml:space="preserve">from the base RHEL Docker image </w:t>
      </w:r>
      <w:r w:rsidR="00F03C91">
        <w:t>built</w:t>
      </w:r>
      <w:r w:rsidR="00D55234">
        <w:t xml:space="preserve"> in step </w:t>
      </w:r>
      <w:r w:rsidR="007647FE">
        <w:t>1</w:t>
      </w:r>
      <w:r w:rsidR="00D55234">
        <w:t>.</w:t>
      </w:r>
    </w:p>
    <w:p w:rsidR="00290991" w:rsidRDefault="00290991" w:rsidP="007A70DE">
      <w:r>
        <w:t xml:space="preserve">This Docker image is used by the </w:t>
      </w:r>
      <w:proofErr w:type="spellStart"/>
      <w:r>
        <w:t>Hyperledger</w:t>
      </w:r>
      <w:proofErr w:type="spellEnd"/>
      <w:r>
        <w:t xml:space="preserve"> Fabric peer component when deploying </w:t>
      </w:r>
      <w:proofErr w:type="spellStart"/>
      <w:r>
        <w:t>Chaincode</w:t>
      </w:r>
      <w:proofErr w:type="spellEnd"/>
      <w:r>
        <w:t xml:space="preserve">.  The peer communicates with the Docker </w:t>
      </w:r>
      <w:r w:rsidR="00A72981">
        <w:t>D</w:t>
      </w:r>
      <w:r>
        <w:t xml:space="preserve">aemon to initially create </w:t>
      </w:r>
      <w:proofErr w:type="spellStart"/>
      <w:r>
        <w:t>docker</w:t>
      </w:r>
      <w:proofErr w:type="spellEnd"/>
      <w:r>
        <w:t xml:space="preserve"> images based on the </w:t>
      </w:r>
      <w:proofErr w:type="spellStart"/>
      <w:r w:rsidR="009F4B5D">
        <w:t>Golang</w:t>
      </w:r>
      <w:proofErr w:type="spellEnd"/>
      <w:r>
        <w:t xml:space="preserve"> toolchain Docker image</w:t>
      </w:r>
      <w:r w:rsidR="00896F15">
        <w:t xml:space="preserve"> and</w:t>
      </w:r>
      <w:r>
        <w:t xml:space="preserve"> contain</w:t>
      </w:r>
      <w:r w:rsidR="00896F15">
        <w:t>s</w:t>
      </w:r>
      <w:r>
        <w:t xml:space="preserve"> </w:t>
      </w:r>
      <w:r w:rsidR="00896F15">
        <w:t xml:space="preserve">the </w:t>
      </w:r>
      <w:r>
        <w:t xml:space="preserve">compiled </w:t>
      </w:r>
      <w:proofErr w:type="spellStart"/>
      <w:r>
        <w:t>Chaincode</w:t>
      </w:r>
      <w:proofErr w:type="spellEnd"/>
      <w:r>
        <w:t xml:space="preserve"> </w:t>
      </w:r>
      <w:r w:rsidR="008E2AB4">
        <w:t xml:space="preserve">built from source </w:t>
      </w:r>
      <w:r w:rsidR="00551233">
        <w:t>specified</w:t>
      </w:r>
      <w:r>
        <w:t xml:space="preserve"> by the </w:t>
      </w:r>
      <w:r w:rsidRPr="00290991">
        <w:rPr>
          <w:rStyle w:val="Comand"/>
        </w:rPr>
        <w:t>peer deploy</w:t>
      </w:r>
      <w:r>
        <w:t xml:space="preserve"> command.</w:t>
      </w:r>
      <w:r w:rsidR="00896F15">
        <w:t xml:space="preserve">  Docker containers are started by the peer and execute the </w:t>
      </w:r>
      <w:proofErr w:type="spellStart"/>
      <w:r w:rsidR="00896F15">
        <w:t>Chaincode</w:t>
      </w:r>
      <w:proofErr w:type="spellEnd"/>
      <w:r w:rsidR="00896F15">
        <w:t xml:space="preserve"> binary awaiting further </w:t>
      </w:r>
      <w:proofErr w:type="spellStart"/>
      <w:r w:rsidR="00896F15">
        <w:t>Blockchain</w:t>
      </w:r>
      <w:proofErr w:type="spellEnd"/>
      <w:r w:rsidR="00896F15">
        <w:t xml:space="preserve"> transactions, e.g., invoke or query.</w:t>
      </w:r>
    </w:p>
    <w:p w:rsidR="007A70DE" w:rsidRDefault="00D549CA" w:rsidP="00B261E2">
      <w:pPr>
        <w:pStyle w:val="Heading2"/>
      </w:pPr>
      <w:bookmarkStart w:id="25" w:name="_Ref448235458"/>
      <w:bookmarkStart w:id="26" w:name="_Ref448235477"/>
      <w:bookmarkStart w:id="27" w:name="_Ref448235515"/>
      <w:bookmarkStart w:id="28" w:name="_Toc451280645"/>
      <w:r>
        <w:t>Build</w:t>
      </w:r>
      <w:r w:rsidR="00B261E2">
        <w:t xml:space="preserve"> a Base RHEL Docker Image</w:t>
      </w:r>
      <w:bookmarkEnd w:id="25"/>
      <w:bookmarkEnd w:id="26"/>
      <w:bookmarkEnd w:id="27"/>
      <w:bookmarkEnd w:id="28"/>
    </w:p>
    <w:p w:rsidR="008D37BD" w:rsidRPr="008D37BD" w:rsidRDefault="00A72981" w:rsidP="00802D02">
      <w:pPr>
        <w:pStyle w:val="ListParagraph"/>
        <w:numPr>
          <w:ilvl w:val="0"/>
          <w:numId w:val="24"/>
        </w:numPr>
        <w:contextualSpacing w:val="0"/>
      </w:pPr>
      <w:r>
        <w:t xml:space="preserve">Make sure that your Docker Daemon and Docker Registry are started.  Refer to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_Ref448174147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>Installing the Docker Client / Daemon</w:t>
      </w:r>
      <w:r w:rsidRPr="006F461B">
        <w:rPr>
          <w:rStyle w:val="IntenseReference"/>
        </w:rPr>
        <w:fldChar w:fldCharType="end"/>
      </w:r>
      <w:r>
        <w:t xml:space="preserve"> and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_Ref448174167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>Building the Docker Registry</w:t>
      </w:r>
      <w:r w:rsidRPr="006F461B">
        <w:rPr>
          <w:rStyle w:val="IntenseReference"/>
        </w:rPr>
        <w:fldChar w:fldCharType="end"/>
      </w:r>
      <w:r w:rsidRPr="00A72981">
        <w:rPr>
          <w:color w:val="2E74B5" w:themeColor="accent1" w:themeShade="BF"/>
        </w:rPr>
        <w:t xml:space="preserve"> </w:t>
      </w:r>
      <w:r w:rsidRPr="00DD06A4">
        <w:t>sections</w:t>
      </w:r>
      <w:r>
        <w:t xml:space="preserve"> above for building and starting the Docker Daemon and Docker Registry.</w:t>
      </w:r>
    </w:p>
    <w:p w:rsidR="00B261E2" w:rsidRDefault="00A72981" w:rsidP="00802D02">
      <w:pPr>
        <w:pStyle w:val="ListParagraph"/>
        <w:numPr>
          <w:ilvl w:val="0"/>
          <w:numId w:val="24"/>
        </w:numPr>
        <w:contextualSpacing w:val="0"/>
      </w:pPr>
      <w:r>
        <w:t>C</w:t>
      </w:r>
      <w:r w:rsidR="00324521">
        <w:t>opy and paste the contents of</w:t>
      </w:r>
      <w:r w:rsidR="0035415A">
        <w:t xml:space="preserve">  </w:t>
      </w:r>
      <w:hyperlink r:id="rId23" w:history="1">
        <w:r w:rsidR="0035415A" w:rsidRPr="00F85FC4">
          <w:rPr>
            <w:rStyle w:val="Hyperlink"/>
          </w:rPr>
          <w:t>https://github.com/docker/docker/blob/master/contrib/mkimage-yum.sh</w:t>
        </w:r>
      </w:hyperlink>
      <w:r w:rsidR="00324521">
        <w:t xml:space="preserve"> into an empty file on your local RHEL system where the Docker image will be created</w:t>
      </w:r>
      <w:r w:rsidR="0035415A">
        <w:t xml:space="preserve">.  </w:t>
      </w:r>
      <w:r w:rsidR="008C03FD">
        <w:t xml:space="preserve">Place the script into </w:t>
      </w:r>
      <w:r w:rsidR="008C03FD" w:rsidRPr="008C03FD">
        <w:rPr>
          <w:rStyle w:val="Comand"/>
        </w:rPr>
        <w:t>/</w:t>
      </w:r>
      <w:proofErr w:type="spellStart"/>
      <w:r w:rsidR="008C03FD" w:rsidRPr="008C03FD">
        <w:rPr>
          <w:rStyle w:val="Comand"/>
        </w:rPr>
        <w:t>usr</w:t>
      </w:r>
      <w:proofErr w:type="spellEnd"/>
      <w:r w:rsidR="008C03FD" w:rsidRPr="008C03FD">
        <w:rPr>
          <w:rStyle w:val="Comand"/>
        </w:rPr>
        <w:t>/local/bin</w:t>
      </w:r>
      <w:r w:rsidR="008C03FD">
        <w:t xml:space="preserve">.  </w:t>
      </w:r>
      <w:r w:rsidR="00324521">
        <w:t>Ensure the new script file has</w:t>
      </w:r>
      <w:r w:rsidR="00802D02">
        <w:t xml:space="preserve"> the executable attribute set. </w:t>
      </w:r>
    </w:p>
    <w:p w:rsidR="00802D02" w:rsidRDefault="00802D02" w:rsidP="00F9260F">
      <w:pPr>
        <w:pStyle w:val="ListParagraph"/>
        <w:numPr>
          <w:ilvl w:val="0"/>
          <w:numId w:val="24"/>
        </w:numPr>
      </w:pPr>
      <w:r>
        <w:t xml:space="preserve">If you are not using the Red Hat subscription service </w:t>
      </w:r>
      <w:r w:rsidR="00F9260F">
        <w:t>to update packages on your system, add the following line</w:t>
      </w:r>
      <w:r w:rsidR="002F3FB0">
        <w:t>s</w:t>
      </w:r>
      <w:r w:rsidR="00F9260F">
        <w:t xml:space="preserve"> to your </w:t>
      </w:r>
      <w:r w:rsidR="00F9260F" w:rsidRPr="00F9260F">
        <w:rPr>
          <w:rStyle w:val="Comand"/>
        </w:rPr>
        <w:t>mkimage-yum.sh</w:t>
      </w:r>
      <w:r w:rsidR="00F9260F">
        <w:t xml:space="preserve"> script just before the </w:t>
      </w:r>
      <w:r w:rsidR="00F9260F" w:rsidRPr="00F9260F">
        <w:rPr>
          <w:rStyle w:val="Comand"/>
        </w:rPr>
        <w:t>yum -c "$</w:t>
      </w:r>
      <w:proofErr w:type="spellStart"/>
      <w:r w:rsidR="00F9260F" w:rsidRPr="00F9260F">
        <w:rPr>
          <w:rStyle w:val="Comand"/>
        </w:rPr>
        <w:t>yum_config</w:t>
      </w:r>
      <w:proofErr w:type="spellEnd"/>
      <w:r w:rsidR="00F9260F" w:rsidRPr="00F9260F">
        <w:rPr>
          <w:rStyle w:val="Comand"/>
        </w:rPr>
        <w:t>" --</w:t>
      </w:r>
      <w:proofErr w:type="spellStart"/>
      <w:r w:rsidR="00F9260F" w:rsidRPr="00F9260F">
        <w:rPr>
          <w:rStyle w:val="Comand"/>
        </w:rPr>
        <w:t>installroot</w:t>
      </w:r>
      <w:proofErr w:type="spellEnd"/>
      <w:r w:rsidR="00F9260F" w:rsidRPr="00F9260F">
        <w:rPr>
          <w:rStyle w:val="Comand"/>
        </w:rPr>
        <w:t>="$target" -y clean</w:t>
      </w:r>
      <w:r w:rsidR="00F9260F">
        <w:t xml:space="preserve"> command</w:t>
      </w:r>
      <w:r w:rsidR="007118BF">
        <w:t>:</w:t>
      </w:r>
    </w:p>
    <w:p w:rsidR="00F9260F" w:rsidRDefault="002F3FB0" w:rsidP="00F9260F">
      <w:pPr>
        <w:pStyle w:val="Code-indent"/>
      </w:pPr>
      <w:proofErr w:type="spellStart"/>
      <w:r w:rsidRPr="002F3FB0">
        <w:t>cp</w:t>
      </w:r>
      <w:proofErr w:type="spellEnd"/>
      <w:r w:rsidRPr="002F3FB0">
        <w:t xml:space="preserve"> -</w:t>
      </w:r>
      <w:proofErr w:type="spellStart"/>
      <w:r>
        <w:t>ra</w:t>
      </w:r>
      <w:proofErr w:type="spellEnd"/>
      <w:r w:rsidRPr="002F3FB0">
        <w:t xml:space="preserve"> /</w:t>
      </w:r>
      <w:proofErr w:type="spellStart"/>
      <w:r w:rsidRPr="002F3FB0">
        <w:t>etc</w:t>
      </w:r>
      <w:proofErr w:type="spellEnd"/>
      <w:r w:rsidRPr="002F3FB0">
        <w:t>/yum/* "$target"/</w:t>
      </w:r>
      <w:proofErr w:type="spellStart"/>
      <w:r w:rsidRPr="002F3FB0">
        <w:t>etc</w:t>
      </w:r>
      <w:proofErr w:type="spellEnd"/>
      <w:r w:rsidRPr="002F3FB0">
        <w:t>/yum/</w:t>
      </w:r>
      <w:r>
        <w:br/>
      </w:r>
      <w:proofErr w:type="spellStart"/>
      <w:r w:rsidR="00F9260F" w:rsidRPr="00F9260F">
        <w:t>cp</w:t>
      </w:r>
      <w:proofErr w:type="spellEnd"/>
      <w:r w:rsidR="00F9260F" w:rsidRPr="00F9260F">
        <w:t xml:space="preserve"> -</w:t>
      </w:r>
      <w:proofErr w:type="spellStart"/>
      <w:r w:rsidR="00F9260F" w:rsidRPr="00F9260F">
        <w:t>ra</w:t>
      </w:r>
      <w:proofErr w:type="spellEnd"/>
      <w:r w:rsidR="00F9260F" w:rsidRPr="00F9260F">
        <w:t xml:space="preserve"> </w:t>
      </w:r>
      <w:proofErr w:type="gramStart"/>
      <w:r w:rsidR="00F9260F" w:rsidRPr="00F9260F">
        <w:t>/</w:t>
      </w:r>
      <w:proofErr w:type="spellStart"/>
      <w:r w:rsidR="00F9260F" w:rsidRPr="00F9260F">
        <w:t>etc</w:t>
      </w:r>
      <w:proofErr w:type="spellEnd"/>
      <w:r w:rsidR="00F9260F" w:rsidRPr="00F9260F">
        <w:t>/</w:t>
      </w:r>
      <w:proofErr w:type="spellStart"/>
      <w:r w:rsidR="00F9260F" w:rsidRPr="00F9260F">
        <w:t>yum.repos.d</w:t>
      </w:r>
      <w:proofErr w:type="spellEnd"/>
      <w:proofErr w:type="gramEnd"/>
      <w:r w:rsidR="00F9260F" w:rsidRPr="00F9260F">
        <w:t xml:space="preserve"> "$target"/</w:t>
      </w:r>
      <w:proofErr w:type="spellStart"/>
      <w:r w:rsidR="00F9260F" w:rsidRPr="00F9260F">
        <w:t>etc</w:t>
      </w:r>
      <w:proofErr w:type="spellEnd"/>
    </w:p>
    <w:p w:rsidR="00294BE4" w:rsidRDefault="000A67CA" w:rsidP="00F9260F">
      <w:pPr>
        <w:pStyle w:val="Code-indent"/>
      </w:pPr>
      <w:r w:rsidRPr="000A67CA">
        <w:t>yum -c "$</w:t>
      </w:r>
      <w:proofErr w:type="spellStart"/>
      <w:r w:rsidRPr="000A67CA">
        <w:t>yum_config</w:t>
      </w:r>
      <w:proofErr w:type="spellEnd"/>
      <w:r w:rsidRPr="000A67CA">
        <w:t>" --</w:t>
      </w:r>
      <w:proofErr w:type="spellStart"/>
      <w:r w:rsidRPr="000A67CA">
        <w:t>installroot</w:t>
      </w:r>
      <w:proofErr w:type="spellEnd"/>
      <w:r w:rsidRPr="000A67CA">
        <w:t>="$target" -y install net-tools</w:t>
      </w:r>
    </w:p>
    <w:p w:rsidR="00F9260F" w:rsidRDefault="00F9260F" w:rsidP="00CF374F">
      <w:pPr>
        <w:ind w:left="1440"/>
      </w:pPr>
      <w:r>
        <w:t xml:space="preserve">This command will copy all of your existing yum repository definitions </w:t>
      </w:r>
      <w:r w:rsidR="00CD62D9">
        <w:t>during the build of the</w:t>
      </w:r>
      <w:r>
        <w:t xml:space="preserve"> RHEL Docker image.</w:t>
      </w:r>
      <w:r w:rsidR="00D51C2A">
        <w:t xml:space="preserve">  Additional</w:t>
      </w:r>
      <w:r w:rsidR="00CD62D9">
        <w:t xml:space="preserve"> </w:t>
      </w:r>
      <w:r w:rsidR="00D51C2A">
        <w:t>build steps access the repositories to install pre-requ</w:t>
      </w:r>
      <w:r w:rsidR="00CD62D9">
        <w:t xml:space="preserve">isite packages during the building of additional Docker images used within the </w:t>
      </w:r>
      <w:proofErr w:type="spellStart"/>
      <w:r w:rsidR="00CD62D9">
        <w:t>Hyperledger</w:t>
      </w:r>
      <w:proofErr w:type="spellEnd"/>
      <w:r w:rsidR="00CD62D9">
        <w:t xml:space="preserve"> Fabric environment.</w:t>
      </w:r>
    </w:p>
    <w:p w:rsidR="00CF374F" w:rsidRDefault="00CF374F" w:rsidP="00CF374F">
      <w:pPr>
        <w:pStyle w:val="ListParagraph"/>
        <w:numPr>
          <w:ilvl w:val="0"/>
          <w:numId w:val="24"/>
        </w:numPr>
      </w:pPr>
      <w:r>
        <w:t xml:space="preserve">Execute the </w:t>
      </w:r>
      <w:r w:rsidRPr="00CF374F">
        <w:rPr>
          <w:rStyle w:val="Comand"/>
        </w:rPr>
        <w:t>mkimage-yum.sh</w:t>
      </w:r>
      <w:r>
        <w:t xml:space="preserve"> script </w:t>
      </w:r>
      <w:r w:rsidR="00115563">
        <w:t xml:space="preserve">to </w:t>
      </w:r>
      <w:r w:rsidR="00B858DB">
        <w:t>create</w:t>
      </w:r>
      <w:r>
        <w:t xml:space="preserve"> and import the RHEL Docker image</w:t>
      </w:r>
      <w:r w:rsidR="00294BE4">
        <w:t>:</w:t>
      </w:r>
    </w:p>
    <w:p w:rsidR="00CF374F" w:rsidRDefault="008E6F24" w:rsidP="00B858DB">
      <w:pPr>
        <w:pStyle w:val="Code-indent"/>
      </w:pPr>
      <w:proofErr w:type="spellStart"/>
      <w:r>
        <w:t>sudo</w:t>
      </w:r>
      <w:proofErr w:type="spellEnd"/>
      <w:r>
        <w:t xml:space="preserve"> </w:t>
      </w:r>
      <w:r w:rsidR="00B858DB">
        <w:t xml:space="preserve">mkimage-yum.sh </w:t>
      </w:r>
      <w:proofErr w:type="spellStart"/>
      <w:r w:rsidR="00D47213">
        <w:t>rhelbase</w:t>
      </w:r>
      <w:proofErr w:type="spellEnd"/>
    </w:p>
    <w:p w:rsidR="0086032F" w:rsidRDefault="0086032F" w:rsidP="0086032F">
      <w:pPr>
        <w:pStyle w:val="ListParagraph"/>
        <w:numPr>
          <w:ilvl w:val="0"/>
          <w:numId w:val="24"/>
        </w:numPr>
      </w:pPr>
      <w:bookmarkStart w:id="29" w:name="_Ref448235426"/>
      <w:r>
        <w:t xml:space="preserve">Obtain the </w:t>
      </w:r>
      <w:proofErr w:type="spellStart"/>
      <w:r w:rsidRPr="00CE2B2C">
        <w:rPr>
          <w:rStyle w:val="Comand"/>
        </w:rPr>
        <w:t>rhelbase</w:t>
      </w:r>
      <w:proofErr w:type="spellEnd"/>
      <w:r>
        <w:t xml:space="preserve"> Docker image’s </w:t>
      </w:r>
      <w:r w:rsidRPr="0086032F">
        <w:rPr>
          <w:rStyle w:val="Comand"/>
        </w:rPr>
        <w:t>TAG</w:t>
      </w:r>
      <w:r>
        <w:t xml:space="preserve">.  The </w:t>
      </w:r>
      <w:proofErr w:type="spellStart"/>
      <w:r w:rsidRPr="0086032F">
        <w:rPr>
          <w:rStyle w:val="Comand"/>
        </w:rPr>
        <w:t>rhelbase</w:t>
      </w:r>
      <w:proofErr w:type="spellEnd"/>
      <w:r w:rsidRPr="0086032F">
        <w:rPr>
          <w:rStyle w:val="Comand"/>
        </w:rPr>
        <w:t>:&lt;TAG&gt;</w:t>
      </w:r>
      <w:r>
        <w:t xml:space="preserve"> is required to build the </w:t>
      </w:r>
      <w:proofErr w:type="spellStart"/>
      <w:r w:rsidR="009F4B5D">
        <w:t>Golang</w:t>
      </w:r>
      <w:proofErr w:type="spellEnd"/>
      <w:r>
        <w:t xml:space="preserve"> toolchain Docker image:</w:t>
      </w:r>
      <w:bookmarkEnd w:id="29"/>
    </w:p>
    <w:p w:rsidR="0086032F" w:rsidRDefault="0086032F" w:rsidP="0086032F">
      <w:pPr>
        <w:pStyle w:val="Code-indent"/>
      </w:pPr>
      <w:proofErr w:type="spellStart"/>
      <w:r>
        <w:lastRenderedPageBreak/>
        <w:t>docker</w:t>
      </w:r>
      <w:proofErr w:type="spellEnd"/>
      <w:r>
        <w:t xml:space="preserve"> images</w:t>
      </w:r>
    </w:p>
    <w:p w:rsidR="0086032F" w:rsidRDefault="0086032F" w:rsidP="0086032F">
      <w:pPr>
        <w:ind w:left="1440"/>
      </w:pPr>
      <w:r>
        <w:t xml:space="preserve">Look for </w:t>
      </w:r>
      <w:proofErr w:type="spellStart"/>
      <w:r w:rsidRPr="0086032F">
        <w:rPr>
          <w:rStyle w:val="Comand"/>
        </w:rPr>
        <w:t>rhelbase</w:t>
      </w:r>
      <w:proofErr w:type="spellEnd"/>
      <w:r>
        <w:t xml:space="preserve"> in the REPOSITORY column and note the TAG name for </w:t>
      </w:r>
      <w:proofErr w:type="spellStart"/>
      <w:r w:rsidRPr="0086032F">
        <w:rPr>
          <w:rStyle w:val="Comand"/>
        </w:rPr>
        <w:t>rhelbase</w:t>
      </w:r>
      <w:proofErr w:type="spellEnd"/>
      <w:r>
        <w:t>.</w:t>
      </w:r>
    </w:p>
    <w:p w:rsidR="00CE2B2C" w:rsidRDefault="00CE2B2C" w:rsidP="0086032F">
      <w:pPr>
        <w:ind w:left="1440"/>
      </w:pPr>
      <w:r>
        <w:t>In the example below the TAG is 7.2.</w:t>
      </w:r>
    </w:p>
    <w:p w:rsidR="00CE2B2C" w:rsidRDefault="00CE2B2C" w:rsidP="00CE2B2C">
      <w:pPr>
        <w:ind w:left="1440"/>
      </w:pPr>
      <w:r>
        <w:rPr>
          <w:noProof/>
        </w:rPr>
        <w:drawing>
          <wp:inline distT="0" distB="0" distL="0" distR="0" wp14:anchorId="2A591975" wp14:editId="3732673C">
            <wp:extent cx="516636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4E55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6A" w:rsidRDefault="00D7396A" w:rsidP="00D7396A">
      <w:pPr>
        <w:pStyle w:val="Note"/>
        <w:ind w:left="1440"/>
      </w:pPr>
      <w:r>
        <w:t>NOTE:  Optionally, you can place this base image in</w:t>
      </w:r>
      <w:r w:rsidR="000A67CA">
        <w:t>to</w:t>
      </w:r>
      <w:r>
        <w:t xml:space="preserve"> your Docker registry’s repository by issuing the commands:  </w:t>
      </w:r>
      <w:r>
        <w:br/>
      </w:r>
      <w:proofErr w:type="spellStart"/>
      <w:r w:rsidRPr="00D7396A">
        <w:rPr>
          <w:rStyle w:val="Comand"/>
        </w:rPr>
        <w:t>docker</w:t>
      </w:r>
      <w:proofErr w:type="spellEnd"/>
      <w:r w:rsidRPr="00D7396A">
        <w:rPr>
          <w:rStyle w:val="Comand"/>
        </w:rPr>
        <w:t xml:space="preserve"> tag </w:t>
      </w:r>
      <w:proofErr w:type="spellStart"/>
      <w:r w:rsidRPr="00D7396A">
        <w:rPr>
          <w:rStyle w:val="Comand"/>
        </w:rPr>
        <w:t>rhelbase</w:t>
      </w:r>
      <w:proofErr w:type="spellEnd"/>
      <w:r w:rsidRPr="00D7396A">
        <w:rPr>
          <w:rStyle w:val="Comand"/>
        </w:rPr>
        <w:t>:&lt;TAG&gt; &lt;</w:t>
      </w:r>
      <w:proofErr w:type="spellStart"/>
      <w:r w:rsidRPr="00D7396A">
        <w:rPr>
          <w:rStyle w:val="Comand"/>
        </w:rPr>
        <w:t>docker_registry_host_ip</w:t>
      </w:r>
      <w:proofErr w:type="spellEnd"/>
      <w:r w:rsidRPr="00D7396A">
        <w:rPr>
          <w:rStyle w:val="Comand"/>
        </w:rPr>
        <w:t>&gt;:5050/</w:t>
      </w:r>
      <w:proofErr w:type="spellStart"/>
      <w:r w:rsidRPr="00D7396A">
        <w:rPr>
          <w:rStyle w:val="Comand"/>
        </w:rPr>
        <w:t>rhelbase</w:t>
      </w:r>
      <w:proofErr w:type="spellEnd"/>
      <w:r w:rsidRPr="00D7396A">
        <w:rPr>
          <w:rStyle w:val="Comand"/>
        </w:rPr>
        <w:t>:&lt;TAG&gt;</w:t>
      </w:r>
      <w:r>
        <w:rPr>
          <w:rStyle w:val="Comand"/>
        </w:rPr>
        <w:br/>
      </w:r>
      <w:proofErr w:type="spellStart"/>
      <w:r>
        <w:rPr>
          <w:rStyle w:val="Comand"/>
        </w:rPr>
        <w:t>docker</w:t>
      </w:r>
      <w:proofErr w:type="spellEnd"/>
      <w:r>
        <w:rPr>
          <w:rStyle w:val="Comand"/>
        </w:rPr>
        <w:t xml:space="preserve"> push </w:t>
      </w:r>
      <w:r w:rsidRPr="00D7396A">
        <w:rPr>
          <w:rStyle w:val="Comand"/>
        </w:rPr>
        <w:t>&lt;</w:t>
      </w:r>
      <w:proofErr w:type="spellStart"/>
      <w:r w:rsidRPr="00D7396A">
        <w:rPr>
          <w:rStyle w:val="Comand"/>
        </w:rPr>
        <w:t>docker_registry_host_ip</w:t>
      </w:r>
      <w:proofErr w:type="spellEnd"/>
      <w:r w:rsidRPr="00D7396A">
        <w:rPr>
          <w:rStyle w:val="Comand"/>
        </w:rPr>
        <w:t>&gt;:5050/</w:t>
      </w:r>
      <w:proofErr w:type="spellStart"/>
      <w:r w:rsidRPr="00D7396A">
        <w:rPr>
          <w:rStyle w:val="Comand"/>
        </w:rPr>
        <w:t>rhelbase</w:t>
      </w:r>
      <w:proofErr w:type="spellEnd"/>
      <w:r w:rsidRPr="00D7396A">
        <w:rPr>
          <w:rStyle w:val="Comand"/>
        </w:rPr>
        <w:t>:&lt;TAG&gt;</w:t>
      </w:r>
    </w:p>
    <w:p w:rsidR="00B858DB" w:rsidRDefault="00D549CA" w:rsidP="00D549CA">
      <w:pPr>
        <w:pStyle w:val="Heading2"/>
      </w:pPr>
      <w:bookmarkStart w:id="30" w:name="_Toc451280646"/>
      <w:r>
        <w:t xml:space="preserve">Build a </w:t>
      </w:r>
      <w:proofErr w:type="spellStart"/>
      <w:r w:rsidR="009F4B5D">
        <w:t>Golang</w:t>
      </w:r>
      <w:proofErr w:type="spellEnd"/>
      <w:r>
        <w:t xml:space="preserve"> Toolchain Docker Image from the Base RHEL Docker Image</w:t>
      </w:r>
      <w:bookmarkEnd w:id="30"/>
    </w:p>
    <w:p w:rsidR="00D549CA" w:rsidRDefault="00017047" w:rsidP="00D549CA">
      <w:r>
        <w:t xml:space="preserve">Once the base RHEL Docker image is created, complete the following steps to build a </w:t>
      </w:r>
      <w:proofErr w:type="spellStart"/>
      <w:r w:rsidR="009F4B5D">
        <w:t>Golang</w:t>
      </w:r>
      <w:proofErr w:type="spellEnd"/>
      <w:r>
        <w:t xml:space="preserve"> toolchain Docker image:</w:t>
      </w:r>
    </w:p>
    <w:p w:rsidR="00017047" w:rsidRDefault="00017047" w:rsidP="00017047">
      <w:pPr>
        <w:pStyle w:val="Note"/>
      </w:pPr>
      <w:r w:rsidRPr="001978B5">
        <w:rPr>
          <w:b/>
        </w:rPr>
        <w:t>NOTE:</w:t>
      </w:r>
      <w:r>
        <w:t xml:space="preserve">  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Pr="00377452">
        <w:t>used in these instructions</w:t>
      </w:r>
      <w:r w:rsidR="00064735">
        <w:t xml:space="preserve"> </w:t>
      </w:r>
      <w:r w:rsidRPr="00377452">
        <w:t>represent</w:t>
      </w:r>
      <w:r w:rsidR="00064735">
        <w:t>s</w:t>
      </w:r>
      <w:r w:rsidRPr="00377452">
        <w:t xml:space="preserve"> a temporary writeable directory of your choice.</w:t>
      </w:r>
      <w:r>
        <w:t xml:space="preserve">  </w:t>
      </w:r>
      <w:r w:rsidR="008E338D">
        <w:t>T</w:t>
      </w:r>
      <w:r>
        <w:t xml:space="preserve">he same </w:t>
      </w:r>
      <w:r w:rsidRPr="0051142A">
        <w:rPr>
          <w:rStyle w:val="Comand"/>
        </w:rPr>
        <w:t>/&lt;</w:t>
      </w:r>
      <w:proofErr w:type="spellStart"/>
      <w:r w:rsidRPr="0051142A">
        <w:rPr>
          <w:rStyle w:val="Comand"/>
        </w:rPr>
        <w:t>work_dir</w:t>
      </w:r>
      <w:proofErr w:type="spellEnd"/>
      <w:r w:rsidRPr="0051142A">
        <w:rPr>
          <w:rStyle w:val="Comand"/>
        </w:rPr>
        <w:t>&gt;/</w:t>
      </w:r>
      <w:r>
        <w:t xml:space="preserve"> used in the creating of the </w:t>
      </w:r>
      <w:proofErr w:type="spellStart"/>
      <w:r w:rsidR="009F4B5D">
        <w:t>Golang</w:t>
      </w:r>
      <w:proofErr w:type="spellEnd"/>
      <w:r>
        <w:t xml:space="preserve"> toolchain in section</w:t>
      </w:r>
      <w:r w:rsidRPr="008E338D">
        <w:rPr>
          <w:color w:val="2E74B5" w:themeColor="accent1" w:themeShade="BF"/>
        </w:rPr>
        <w:t xml:space="preserve">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_Ref447966277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 xml:space="preserve">Building the </w:t>
      </w:r>
      <w:proofErr w:type="spellStart"/>
      <w:r w:rsidR="00C35711">
        <w:t>Golang</w:t>
      </w:r>
      <w:proofErr w:type="spellEnd"/>
      <w:r w:rsidR="00C35711">
        <w:t xml:space="preserve"> Toolchain</w:t>
      </w:r>
      <w:r w:rsidRPr="006F461B">
        <w:rPr>
          <w:rStyle w:val="IntenseReference"/>
        </w:rPr>
        <w:fldChar w:fldCharType="end"/>
      </w:r>
      <w:r w:rsidR="008E338D">
        <w:t xml:space="preserve"> should be used here.</w:t>
      </w:r>
    </w:p>
    <w:p w:rsidR="009658DF" w:rsidRDefault="009658DF" w:rsidP="009658DF">
      <w:pPr>
        <w:pStyle w:val="ListParagraph"/>
        <w:numPr>
          <w:ilvl w:val="0"/>
          <w:numId w:val="26"/>
        </w:numPr>
        <w:contextualSpacing w:val="0"/>
      </w:pPr>
      <w:r>
        <w:t xml:space="preserve">Make sure that the Docker Daemon and Docker Registry have been started.  Refer to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_Ref448174147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>Installing the Docker Client / Daemon</w:t>
      </w:r>
      <w:r w:rsidRPr="006F461B">
        <w:rPr>
          <w:rStyle w:val="IntenseReference"/>
        </w:rPr>
        <w:fldChar w:fldCharType="end"/>
      </w:r>
      <w:r>
        <w:t xml:space="preserve"> and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_Ref448174167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>Building the Docker Registry</w:t>
      </w:r>
      <w:r w:rsidRPr="006F461B">
        <w:rPr>
          <w:rStyle w:val="IntenseReference"/>
        </w:rPr>
        <w:fldChar w:fldCharType="end"/>
      </w:r>
      <w:r w:rsidRPr="009658DF">
        <w:rPr>
          <w:color w:val="2E74B5" w:themeColor="accent1" w:themeShade="BF"/>
        </w:rPr>
        <w:t xml:space="preserve"> </w:t>
      </w:r>
      <w:r w:rsidRPr="00767EDC">
        <w:t>sections</w:t>
      </w:r>
      <w:r>
        <w:t xml:space="preserve"> above for building and starting the Docker Daemon and Docker Registry.</w:t>
      </w:r>
    </w:p>
    <w:p w:rsidR="00017047" w:rsidRDefault="00017047" w:rsidP="00017047">
      <w:pPr>
        <w:pStyle w:val="ListParagraph"/>
        <w:numPr>
          <w:ilvl w:val="0"/>
          <w:numId w:val="26"/>
        </w:numPr>
      </w:pPr>
      <w:r>
        <w:t xml:space="preserve">Create a </w:t>
      </w:r>
      <w:proofErr w:type="spellStart"/>
      <w:r>
        <w:t>Dockerfile</w:t>
      </w:r>
      <w:proofErr w:type="spellEnd"/>
      <w:r>
        <w:t>:</w:t>
      </w:r>
    </w:p>
    <w:p w:rsidR="00017047" w:rsidRDefault="00017047" w:rsidP="00017047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017047" w:rsidRDefault="00017047" w:rsidP="00017047">
      <w:pPr>
        <w:pStyle w:val="Code-indent"/>
      </w:pPr>
      <w:r>
        <w:t xml:space="preserve">vi </w:t>
      </w:r>
      <w:proofErr w:type="spellStart"/>
      <w:r>
        <w:t>Dockerfile</w:t>
      </w:r>
      <w:proofErr w:type="spellEnd"/>
    </w:p>
    <w:p w:rsidR="00017047" w:rsidRDefault="00017047" w:rsidP="00017047">
      <w:pPr>
        <w:ind w:left="1440"/>
      </w:pPr>
      <w:r>
        <w:t xml:space="preserve">Cut and paste the following lines into your </w:t>
      </w:r>
      <w:proofErr w:type="spellStart"/>
      <w:r>
        <w:t>Dockerfile</w:t>
      </w:r>
      <w:proofErr w:type="spellEnd"/>
      <w:r w:rsidR="00BA67B1">
        <w:t xml:space="preserve"> and then save the file</w:t>
      </w:r>
      <w:r>
        <w:t>:</w:t>
      </w:r>
    </w:p>
    <w:p w:rsidR="00017047" w:rsidRDefault="00017047" w:rsidP="00017047">
      <w:pPr>
        <w:pStyle w:val="Code-indent"/>
      </w:pPr>
      <w:r>
        <w:t xml:space="preserve">FROM </w:t>
      </w:r>
      <w:proofErr w:type="spellStart"/>
      <w:r w:rsidR="0086032F">
        <w:t>rhelbase</w:t>
      </w:r>
      <w:proofErr w:type="spellEnd"/>
      <w:r>
        <w:t>:</w:t>
      </w:r>
      <w:r w:rsidRPr="0086032F">
        <w:rPr>
          <w:b/>
        </w:rPr>
        <w:t>&lt;</w:t>
      </w:r>
      <w:r w:rsidR="0086032F" w:rsidRPr="0086032F">
        <w:rPr>
          <w:b/>
        </w:rPr>
        <w:t>TAG</w:t>
      </w:r>
      <w:r w:rsidRPr="0086032F">
        <w:rPr>
          <w:b/>
        </w:rPr>
        <w:t>&gt;</w:t>
      </w:r>
    </w:p>
    <w:p w:rsidR="00017047" w:rsidRDefault="00017047" w:rsidP="00017047">
      <w:pPr>
        <w:pStyle w:val="Code-indent"/>
      </w:pPr>
      <w:r>
        <w:t xml:space="preserve">RUN yum -y </w:t>
      </w:r>
      <w:proofErr w:type="spellStart"/>
      <w:r>
        <w:t>groupinstall</w:t>
      </w:r>
      <w:proofErr w:type="spellEnd"/>
      <w:r>
        <w:t xml:space="preserve"> "Development Tools"</w:t>
      </w:r>
    </w:p>
    <w:p w:rsidR="00017047" w:rsidRDefault="00017047" w:rsidP="00017047">
      <w:pPr>
        <w:pStyle w:val="Code-indent"/>
      </w:pPr>
      <w:r>
        <w:t>COPY go /</w:t>
      </w:r>
      <w:proofErr w:type="spellStart"/>
      <w:r>
        <w:t>usr</w:t>
      </w:r>
      <w:proofErr w:type="spellEnd"/>
      <w:r>
        <w:t>/local/go</w:t>
      </w:r>
    </w:p>
    <w:p w:rsidR="00017047" w:rsidRDefault="00017047" w:rsidP="00017047">
      <w:pPr>
        <w:pStyle w:val="Code-indent"/>
      </w:pPr>
      <w:r>
        <w:t>ENV GOPATH=/opt/</w:t>
      </w:r>
      <w:proofErr w:type="spellStart"/>
      <w:r>
        <w:t>gopath</w:t>
      </w:r>
      <w:proofErr w:type="spellEnd"/>
    </w:p>
    <w:p w:rsidR="00017047" w:rsidRDefault="00017047" w:rsidP="00017047">
      <w:pPr>
        <w:pStyle w:val="Code-indent"/>
      </w:pPr>
      <w:r>
        <w:t>ENV GOROOT=/</w:t>
      </w:r>
      <w:proofErr w:type="spellStart"/>
      <w:r>
        <w:t>usr</w:t>
      </w:r>
      <w:proofErr w:type="spellEnd"/>
      <w:r>
        <w:t>/local/go</w:t>
      </w:r>
    </w:p>
    <w:p w:rsidR="00017047" w:rsidRDefault="00017047" w:rsidP="00017047">
      <w:pPr>
        <w:pStyle w:val="Code-indent"/>
      </w:pPr>
      <w:r>
        <w:t>ENV PATH=$GOPATH/</w:t>
      </w:r>
      <w:proofErr w:type="gramStart"/>
      <w:r>
        <w:t>bin:/</w:t>
      </w:r>
      <w:proofErr w:type="spellStart"/>
      <w:r>
        <w:t>usr</w:t>
      </w:r>
      <w:proofErr w:type="spellEnd"/>
      <w:r>
        <w:t>/local/go/bin:$</w:t>
      </w:r>
      <w:proofErr w:type="gramEnd"/>
      <w:r>
        <w:t>PATH</w:t>
      </w:r>
    </w:p>
    <w:p w:rsidR="00017047" w:rsidRDefault="00017047" w:rsidP="00017047">
      <w:pPr>
        <w:pStyle w:val="Code-indent"/>
      </w:pPr>
      <w:r>
        <w:t xml:space="preserve">RUN </w:t>
      </w:r>
      <w:proofErr w:type="spellStart"/>
      <w:r>
        <w:t>mkdir</w:t>
      </w:r>
      <w:proofErr w:type="spellEnd"/>
      <w:r>
        <w:t xml:space="preserve"> -p "$GOPATH/</w:t>
      </w:r>
      <w:proofErr w:type="spellStart"/>
      <w:r>
        <w:t>src</w:t>
      </w:r>
      <w:proofErr w:type="spellEnd"/>
      <w:r>
        <w:t xml:space="preserve">" "$GOPATH/bin" &amp;&amp; </w:t>
      </w:r>
      <w:proofErr w:type="spellStart"/>
      <w:r>
        <w:t>chmod</w:t>
      </w:r>
      <w:proofErr w:type="spellEnd"/>
      <w:r>
        <w:t xml:space="preserve"> -R 777 "$GOPATH"</w:t>
      </w:r>
    </w:p>
    <w:p w:rsidR="00017047" w:rsidRDefault="00017047" w:rsidP="00017047">
      <w:pPr>
        <w:pStyle w:val="Code-indent"/>
      </w:pPr>
      <w:r>
        <w:t>WORKDIR $GOPATH</w:t>
      </w:r>
    </w:p>
    <w:p w:rsidR="0086032F" w:rsidRDefault="0086032F" w:rsidP="008E338D">
      <w:pPr>
        <w:pStyle w:val="Note"/>
        <w:ind w:left="1584"/>
      </w:pPr>
      <w:r w:rsidRPr="008E338D">
        <w:rPr>
          <w:b/>
        </w:rPr>
        <w:t xml:space="preserve">NOTE: </w:t>
      </w:r>
      <w:r>
        <w:t xml:space="preserve"> Replace </w:t>
      </w:r>
      <w:r w:rsidRPr="008E338D">
        <w:rPr>
          <w:rStyle w:val="Comand"/>
        </w:rPr>
        <w:t>&lt;TAG&gt;</w:t>
      </w:r>
      <w:r>
        <w:t xml:space="preserve"> with the TAG value obtained </w:t>
      </w:r>
      <w:r w:rsidR="008E338D" w:rsidRPr="006F461B">
        <w:rPr>
          <w:rStyle w:val="IntenseReference"/>
        </w:rPr>
        <w:fldChar w:fldCharType="begin"/>
      </w:r>
      <w:r w:rsidR="008E338D" w:rsidRPr="006F461B">
        <w:rPr>
          <w:rStyle w:val="IntenseReference"/>
        </w:rPr>
        <w:instrText xml:space="preserve"> REF _Ref448235515 \p \h </w:instrText>
      </w:r>
      <w:r w:rsidR="0023432C" w:rsidRPr="006F461B">
        <w:rPr>
          <w:rStyle w:val="IntenseReference"/>
        </w:rPr>
        <w:instrText xml:space="preserve"> \* MERGEFORMAT </w:instrText>
      </w:r>
      <w:r w:rsidR="008E338D" w:rsidRPr="006F461B">
        <w:rPr>
          <w:rStyle w:val="IntenseReference"/>
        </w:rPr>
      </w:r>
      <w:r w:rsidR="008E338D" w:rsidRPr="006F461B">
        <w:rPr>
          <w:rStyle w:val="IntenseReference"/>
        </w:rPr>
        <w:fldChar w:fldCharType="separate"/>
      </w:r>
      <w:r w:rsidR="00C35711">
        <w:rPr>
          <w:rStyle w:val="IntenseReference"/>
        </w:rPr>
        <w:t>above</w:t>
      </w:r>
      <w:r w:rsidR="008E338D" w:rsidRPr="006F461B">
        <w:rPr>
          <w:rStyle w:val="IntenseReference"/>
        </w:rPr>
        <w:fldChar w:fldCharType="end"/>
      </w:r>
      <w:r w:rsidR="008E338D">
        <w:t xml:space="preserve"> </w:t>
      </w:r>
      <w:r>
        <w:t xml:space="preserve">in step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_Ref448235426 \r \h </w:instrText>
      </w:r>
      <w:r w:rsidR="0023432C" w:rsidRPr="006F461B">
        <w:rPr>
          <w:rStyle w:val="IntenseReference"/>
        </w:rPr>
        <w:instrText xml:space="preserve"> \* MERGEFORMAT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rPr>
          <w:rStyle w:val="IntenseReference"/>
        </w:rPr>
        <w:t>5</w:t>
      </w:r>
      <w:r w:rsidRPr="006F461B">
        <w:rPr>
          <w:rStyle w:val="IntenseReference"/>
        </w:rPr>
        <w:fldChar w:fldCharType="end"/>
      </w:r>
      <w:r>
        <w:t xml:space="preserve"> of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_Ref448235458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>Build a Base RHEL Docker Image</w:t>
      </w:r>
      <w:r w:rsidRPr="006F461B">
        <w:rPr>
          <w:rStyle w:val="IntenseReference"/>
        </w:rPr>
        <w:fldChar w:fldCharType="end"/>
      </w:r>
      <w:r w:rsidR="008E338D">
        <w:t>.</w:t>
      </w:r>
    </w:p>
    <w:p w:rsidR="009658DF" w:rsidRDefault="00312CA4" w:rsidP="00681544">
      <w:pPr>
        <w:pStyle w:val="ListParagraph"/>
        <w:numPr>
          <w:ilvl w:val="0"/>
          <w:numId w:val="26"/>
        </w:numPr>
        <w:contextualSpacing w:val="0"/>
      </w:pPr>
      <w:r>
        <w:lastRenderedPageBreak/>
        <w:t xml:space="preserve">Make sure that a copy of the </w:t>
      </w:r>
      <w:r w:rsidRPr="00442B66">
        <w:rPr>
          <w:rStyle w:val="Comand"/>
        </w:rPr>
        <w:t>go</w:t>
      </w:r>
      <w:r>
        <w:t xml:space="preserve"> directory is in your </w:t>
      </w:r>
      <w:r w:rsidRPr="00442B66">
        <w:rPr>
          <w:rStyle w:val="Comand"/>
        </w:rPr>
        <w:t>/&lt;</w:t>
      </w:r>
      <w:proofErr w:type="spellStart"/>
      <w:r w:rsidRPr="00442B66">
        <w:rPr>
          <w:rStyle w:val="Comand"/>
        </w:rPr>
        <w:t>work_dir</w:t>
      </w:r>
      <w:proofErr w:type="spellEnd"/>
      <w:r w:rsidRPr="00442B66">
        <w:rPr>
          <w:rStyle w:val="Comand"/>
        </w:rPr>
        <w:t xml:space="preserve">&gt;/ </w:t>
      </w:r>
      <w:r>
        <w:t xml:space="preserve">directory.  If you </w:t>
      </w:r>
      <w:r w:rsidR="00442B66">
        <w:t>used</w:t>
      </w:r>
      <w:r>
        <w:t xml:space="preserve"> the same </w:t>
      </w:r>
      <w:r w:rsidRPr="00442B66">
        <w:rPr>
          <w:rStyle w:val="Comand"/>
        </w:rPr>
        <w:t>/&lt;</w:t>
      </w:r>
      <w:proofErr w:type="spellStart"/>
      <w:r w:rsidRPr="00442B66">
        <w:rPr>
          <w:rStyle w:val="Comand"/>
        </w:rPr>
        <w:t>work_dir</w:t>
      </w:r>
      <w:proofErr w:type="spellEnd"/>
      <w:r w:rsidRPr="00442B66">
        <w:rPr>
          <w:rStyle w:val="Comand"/>
        </w:rPr>
        <w:t xml:space="preserve">&gt;/ </w:t>
      </w:r>
      <w:r>
        <w:t xml:space="preserve">directory when </w:t>
      </w:r>
      <w:r w:rsidR="00442B66">
        <w:t>performing the instructions in section</w:t>
      </w:r>
      <w:r w:rsidR="00442B66" w:rsidRPr="00442B66">
        <w:rPr>
          <w:color w:val="2E74B5" w:themeColor="accent1" w:themeShade="BF"/>
        </w:rPr>
        <w:t xml:space="preserve"> </w:t>
      </w:r>
      <w:r w:rsidR="00442B66" w:rsidRPr="006F461B">
        <w:rPr>
          <w:rStyle w:val="IntenseReference"/>
        </w:rPr>
        <w:fldChar w:fldCharType="begin"/>
      </w:r>
      <w:r w:rsidR="00442B66" w:rsidRPr="006F461B">
        <w:rPr>
          <w:rStyle w:val="IntenseReference"/>
        </w:rPr>
        <w:instrText xml:space="preserve"> REF _Ref447966277 \h </w:instrText>
      </w:r>
      <w:r w:rsidR="00442B66" w:rsidRPr="006F461B">
        <w:rPr>
          <w:rStyle w:val="IntenseReference"/>
        </w:rPr>
      </w:r>
      <w:r w:rsidR="00442B66" w:rsidRPr="006F461B">
        <w:rPr>
          <w:rStyle w:val="IntenseReference"/>
        </w:rPr>
        <w:fldChar w:fldCharType="separate"/>
      </w:r>
      <w:r w:rsidR="00C35711">
        <w:t xml:space="preserve">Building the </w:t>
      </w:r>
      <w:proofErr w:type="spellStart"/>
      <w:r w:rsidR="00C35711">
        <w:t>Golang</w:t>
      </w:r>
      <w:proofErr w:type="spellEnd"/>
      <w:r w:rsidR="00C35711">
        <w:t xml:space="preserve"> </w:t>
      </w:r>
      <w:proofErr w:type="gramStart"/>
      <w:r w:rsidR="00C35711">
        <w:t>Toolchain</w:t>
      </w:r>
      <w:proofErr w:type="gramEnd"/>
      <w:r w:rsidR="00442B66" w:rsidRPr="006F461B">
        <w:rPr>
          <w:rStyle w:val="IntenseReference"/>
        </w:rPr>
        <w:fldChar w:fldCharType="end"/>
      </w:r>
      <w:r w:rsidR="00442B66">
        <w:t xml:space="preserve"> then you should already have your built </w:t>
      </w:r>
      <w:r w:rsidR="00442B66" w:rsidRPr="00442B66">
        <w:rPr>
          <w:rStyle w:val="Comand"/>
        </w:rPr>
        <w:t>go</w:t>
      </w:r>
      <w:r w:rsidR="00442B66">
        <w:t xml:space="preserve"> directory contained in </w:t>
      </w:r>
      <w:r w:rsidR="00442B66" w:rsidRPr="00442B66">
        <w:rPr>
          <w:rStyle w:val="Comand"/>
        </w:rPr>
        <w:t>/&lt;</w:t>
      </w:r>
      <w:proofErr w:type="spellStart"/>
      <w:r w:rsidR="00442B66" w:rsidRPr="00442B66">
        <w:rPr>
          <w:rStyle w:val="Comand"/>
        </w:rPr>
        <w:t>work_dir</w:t>
      </w:r>
      <w:proofErr w:type="spellEnd"/>
      <w:r w:rsidR="00442B66" w:rsidRPr="00442B66">
        <w:rPr>
          <w:rStyle w:val="Comand"/>
        </w:rPr>
        <w:t>&gt;/</w:t>
      </w:r>
      <w:r w:rsidR="00442B66" w:rsidRPr="00442B66">
        <w:t>.</w:t>
      </w:r>
    </w:p>
    <w:p w:rsidR="00681544" w:rsidRDefault="00681544" w:rsidP="00442B66">
      <w:pPr>
        <w:pStyle w:val="ListParagraph"/>
        <w:numPr>
          <w:ilvl w:val="0"/>
          <w:numId w:val="26"/>
        </w:numPr>
      </w:pPr>
      <w:r>
        <w:t xml:space="preserve">Issue the </w:t>
      </w:r>
      <w:proofErr w:type="spellStart"/>
      <w:r w:rsidRPr="00681544">
        <w:rPr>
          <w:rStyle w:val="Comand"/>
        </w:rPr>
        <w:t>docker</w:t>
      </w:r>
      <w:proofErr w:type="spellEnd"/>
      <w:r w:rsidRPr="00681544">
        <w:rPr>
          <w:rStyle w:val="Comand"/>
        </w:rPr>
        <w:t xml:space="preserve"> build</w:t>
      </w:r>
      <w:r>
        <w:t xml:space="preserve"> command:</w:t>
      </w:r>
    </w:p>
    <w:p w:rsidR="00681544" w:rsidRDefault="00681544" w:rsidP="00681544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681544" w:rsidRDefault="00681544" w:rsidP="00681544">
      <w:pPr>
        <w:pStyle w:val="Code-indent"/>
      </w:pPr>
      <w:proofErr w:type="spellStart"/>
      <w:r w:rsidRPr="00681544">
        <w:t>docker</w:t>
      </w:r>
      <w:proofErr w:type="spellEnd"/>
      <w:r w:rsidRPr="00681544">
        <w:t xml:space="preserve"> build -t </w:t>
      </w:r>
      <w:r w:rsidRPr="008670EF">
        <w:rPr>
          <w:b/>
        </w:rPr>
        <w:t>&lt;</w:t>
      </w:r>
      <w:proofErr w:type="spellStart"/>
      <w:r w:rsidRPr="008670EF">
        <w:rPr>
          <w:b/>
        </w:rPr>
        <w:t>docker_registry_host_ip</w:t>
      </w:r>
      <w:proofErr w:type="spellEnd"/>
      <w:r w:rsidRPr="008670EF">
        <w:rPr>
          <w:b/>
        </w:rPr>
        <w:t>&gt;</w:t>
      </w:r>
      <w:r w:rsidRPr="00681544">
        <w:t>:50</w:t>
      </w:r>
      <w:r>
        <w:t>5</w:t>
      </w:r>
      <w:r w:rsidRPr="00681544">
        <w:t>0/s390x/</w:t>
      </w:r>
      <w:proofErr w:type="spellStart"/>
      <w:r w:rsidRPr="00681544">
        <w:t>golang</w:t>
      </w:r>
      <w:proofErr w:type="spellEnd"/>
      <w:r w:rsidRPr="00681544">
        <w:t xml:space="preserve"> -f </w:t>
      </w:r>
      <w:r w:rsidRPr="008670EF">
        <w:rPr>
          <w:b/>
        </w:rPr>
        <w:t>&lt;</w:t>
      </w:r>
      <w:proofErr w:type="spellStart"/>
      <w:r w:rsidRPr="008670EF">
        <w:rPr>
          <w:b/>
        </w:rPr>
        <w:t>docker_file</w:t>
      </w:r>
      <w:proofErr w:type="spellEnd"/>
      <w:proofErr w:type="gramStart"/>
      <w:r w:rsidRPr="008670EF">
        <w:rPr>
          <w:b/>
        </w:rPr>
        <w:t>&gt;</w:t>
      </w:r>
      <w:r w:rsidR="0044638F">
        <w:rPr>
          <w:b/>
        </w:rPr>
        <w:t xml:space="preserve"> </w:t>
      </w:r>
      <w:r w:rsidRPr="00681544">
        <w:t>.</w:t>
      </w:r>
      <w:proofErr w:type="gramEnd"/>
    </w:p>
    <w:p w:rsidR="008670EF" w:rsidRPr="00442B66" w:rsidRDefault="008670EF" w:rsidP="008670EF">
      <w:pPr>
        <w:pStyle w:val="Note"/>
        <w:ind w:left="1584"/>
      </w:pPr>
      <w:r w:rsidRPr="008670EF">
        <w:rPr>
          <w:b/>
        </w:rPr>
        <w:t>NOTE:</w:t>
      </w:r>
      <w:r>
        <w:t xml:space="preserve">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docker_registry_host_ip</w:t>
      </w:r>
      <w:proofErr w:type="spellEnd"/>
      <w:r w:rsidRPr="008670EF">
        <w:rPr>
          <w:rStyle w:val="Comand"/>
        </w:rPr>
        <w:t>&gt;</w:t>
      </w:r>
      <w:r>
        <w:t xml:space="preserve"> with the IP address of the host that is running your Docker Registry.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docker_file</w:t>
      </w:r>
      <w:proofErr w:type="spellEnd"/>
      <w:r w:rsidRPr="008670EF">
        <w:rPr>
          <w:rStyle w:val="Comand"/>
        </w:rPr>
        <w:t>&gt;</w:t>
      </w:r>
      <w:r>
        <w:t xml:space="preserve"> with </w:t>
      </w:r>
      <w:proofErr w:type="spellStart"/>
      <w:r w:rsidRPr="008670EF">
        <w:rPr>
          <w:rStyle w:val="Comand"/>
        </w:rPr>
        <w:t>Dockerfile</w:t>
      </w:r>
      <w:proofErr w:type="spellEnd"/>
      <w:r>
        <w:t xml:space="preserve"> or the name of your file containing the Docker statements listed in step 2.</w:t>
      </w:r>
    </w:p>
    <w:p w:rsidR="00BD00C8" w:rsidRDefault="00BD00C8" w:rsidP="007F2BA9">
      <w:pPr>
        <w:pStyle w:val="ListParagraph"/>
        <w:numPr>
          <w:ilvl w:val="0"/>
          <w:numId w:val="26"/>
        </w:numPr>
        <w:spacing w:after="120"/>
        <w:contextualSpacing w:val="0"/>
      </w:pPr>
      <w:r>
        <w:t xml:space="preserve">Confirm that your new image was created by issuing the </w:t>
      </w:r>
      <w:proofErr w:type="spellStart"/>
      <w:r w:rsidRPr="00BD00C8">
        <w:rPr>
          <w:rStyle w:val="Comand"/>
        </w:rPr>
        <w:t>docker</w:t>
      </w:r>
      <w:proofErr w:type="spellEnd"/>
      <w:r w:rsidRPr="00BD00C8">
        <w:rPr>
          <w:rStyle w:val="Comand"/>
        </w:rPr>
        <w:t xml:space="preserve"> images</w:t>
      </w:r>
      <w:r>
        <w:t xml:space="preserve"> command.</w:t>
      </w:r>
    </w:p>
    <w:p w:rsidR="00442B66" w:rsidRDefault="00BD00C8" w:rsidP="00BD00C8">
      <w:pPr>
        <w:pStyle w:val="ListParagraph"/>
        <w:numPr>
          <w:ilvl w:val="0"/>
          <w:numId w:val="26"/>
        </w:numPr>
      </w:pPr>
      <w:r>
        <w:t xml:space="preserve">Push your new </w:t>
      </w:r>
      <w:proofErr w:type="spellStart"/>
      <w:r w:rsidR="009F4B5D">
        <w:t>Golang</w:t>
      </w:r>
      <w:proofErr w:type="spellEnd"/>
      <w:r>
        <w:t xml:space="preserve"> toolchain Docker image to your Docker Registry:</w:t>
      </w:r>
    </w:p>
    <w:p w:rsidR="00BD00C8" w:rsidRDefault="00BD00C8" w:rsidP="00BD00C8">
      <w:pPr>
        <w:pStyle w:val="Code-indent"/>
      </w:pPr>
      <w:proofErr w:type="spellStart"/>
      <w:r w:rsidRPr="00BD00C8">
        <w:t>docker</w:t>
      </w:r>
      <w:proofErr w:type="spellEnd"/>
      <w:r w:rsidRPr="00BD00C8">
        <w:t xml:space="preserve"> push </w:t>
      </w:r>
      <w:r w:rsidRPr="00BD00C8">
        <w:rPr>
          <w:b/>
        </w:rPr>
        <w:t>&lt;</w:t>
      </w:r>
      <w:proofErr w:type="spellStart"/>
      <w:r w:rsidRPr="00BD00C8">
        <w:rPr>
          <w:b/>
        </w:rPr>
        <w:t>docker_registry_host_ip</w:t>
      </w:r>
      <w:proofErr w:type="spellEnd"/>
      <w:r w:rsidRPr="00BD00C8">
        <w:rPr>
          <w:b/>
        </w:rPr>
        <w:t>&gt;</w:t>
      </w:r>
      <w:r w:rsidRPr="00BD00C8">
        <w:t>:50</w:t>
      </w:r>
      <w:r w:rsidR="00C032C1">
        <w:t>5</w:t>
      </w:r>
      <w:r w:rsidRPr="00BD00C8">
        <w:t>0/s390x/</w:t>
      </w:r>
      <w:proofErr w:type="spellStart"/>
      <w:r w:rsidRPr="00BD00C8">
        <w:t>golang</w:t>
      </w:r>
      <w:proofErr w:type="spellEnd"/>
    </w:p>
    <w:p w:rsidR="00BD00C8" w:rsidRDefault="00BD00C8" w:rsidP="00BD00C8">
      <w:pPr>
        <w:pStyle w:val="Note"/>
        <w:ind w:left="1584"/>
      </w:pPr>
      <w:r w:rsidRPr="008670EF">
        <w:rPr>
          <w:b/>
        </w:rPr>
        <w:t>NOTE:</w:t>
      </w:r>
      <w:r>
        <w:t xml:space="preserve">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docker_registry_host_ip</w:t>
      </w:r>
      <w:proofErr w:type="spellEnd"/>
      <w:r w:rsidRPr="008670EF">
        <w:rPr>
          <w:rStyle w:val="Comand"/>
        </w:rPr>
        <w:t>&gt;</w:t>
      </w:r>
      <w:r>
        <w:t xml:space="preserve"> with the IP address of the host that is running your Docker Registry.</w:t>
      </w:r>
    </w:p>
    <w:p w:rsidR="00ED31A4" w:rsidRDefault="00ED31A4" w:rsidP="00EB6527">
      <w:pPr>
        <w:pStyle w:val="ListParagraph"/>
        <w:numPr>
          <w:ilvl w:val="0"/>
          <w:numId w:val="26"/>
        </w:numPr>
      </w:pPr>
      <w:r>
        <w:t xml:space="preserve">Update your </w:t>
      </w:r>
      <w:proofErr w:type="spellStart"/>
      <w:r>
        <w:t>Hyperledger</w:t>
      </w:r>
      <w:proofErr w:type="spellEnd"/>
      <w:r>
        <w:t xml:space="preserve"> Fabric peer’s configuration file</w:t>
      </w:r>
      <w:r w:rsidR="00EB6527">
        <w:t xml:space="preserve"> and save</w:t>
      </w:r>
      <w:r>
        <w:t>.  Th</w:t>
      </w:r>
      <w:r w:rsidR="00EB6527">
        <w:t>e</w:t>
      </w:r>
      <w:r>
        <w:t xml:space="preserve"> following change </w:t>
      </w:r>
      <w:r w:rsidR="00EB6527">
        <w:t xml:space="preserve">informs </w:t>
      </w:r>
      <w:r>
        <w:t xml:space="preserve">the peer to use your </w:t>
      </w:r>
      <w:proofErr w:type="spellStart"/>
      <w:r w:rsidR="009F4B5D">
        <w:t>Golang</w:t>
      </w:r>
      <w:proofErr w:type="spellEnd"/>
      <w:r>
        <w:t xml:space="preserve"> toolchain Docker image when executing </w:t>
      </w:r>
      <w:proofErr w:type="spellStart"/>
      <w:r>
        <w:t>Chaincode</w:t>
      </w:r>
      <w:proofErr w:type="spellEnd"/>
      <w:r>
        <w:t xml:space="preserve"> transactions:</w:t>
      </w:r>
    </w:p>
    <w:p w:rsidR="00ED31A4" w:rsidRDefault="00ED31A4" w:rsidP="00EB6527">
      <w:pPr>
        <w:pStyle w:val="Code-indent"/>
      </w:pPr>
      <w:r>
        <w:t>cd /&lt;</w:t>
      </w:r>
      <w:proofErr w:type="spellStart"/>
      <w:r w:rsidR="00144F10">
        <w:t>work</w:t>
      </w:r>
      <w:r>
        <w:t>_dir</w:t>
      </w:r>
      <w:proofErr w:type="spellEnd"/>
      <w:r>
        <w:t>&gt;/</w:t>
      </w:r>
      <w:proofErr w:type="spellStart"/>
      <w:r w:rsidR="000C18AC">
        <w:t>src</w:t>
      </w:r>
      <w:proofErr w:type="spellEnd"/>
      <w:r w:rsidR="000C18AC">
        <w:t>/github.com/</w:t>
      </w:r>
      <w:proofErr w:type="spellStart"/>
      <w:r w:rsidR="00EB6527">
        <w:t>h</w:t>
      </w:r>
      <w:r>
        <w:t>yperledger</w:t>
      </w:r>
      <w:proofErr w:type="spellEnd"/>
      <w:r>
        <w:t>/fabric</w:t>
      </w:r>
      <w:r w:rsidR="00377183">
        <w:t>/peer</w:t>
      </w:r>
    </w:p>
    <w:p w:rsidR="00ED31A4" w:rsidRDefault="00ED31A4" w:rsidP="00EB6527">
      <w:pPr>
        <w:pStyle w:val="Code-indent"/>
      </w:pPr>
      <w:r>
        <w:t xml:space="preserve">vi </w:t>
      </w:r>
      <w:proofErr w:type="spellStart"/>
      <w:proofErr w:type="gramStart"/>
      <w:r>
        <w:t>core.yaml</w:t>
      </w:r>
      <w:proofErr w:type="spellEnd"/>
      <w:proofErr w:type="gramEnd"/>
    </w:p>
    <w:p w:rsidR="00EB6527" w:rsidRDefault="00EB6527" w:rsidP="00EB6527">
      <w:pPr>
        <w:pStyle w:val="Note"/>
        <w:ind w:left="1584"/>
      </w:pPr>
      <w:r w:rsidRPr="00EB6527">
        <w:rPr>
          <w:b/>
        </w:rPr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 w:rsidR="00144F10"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_Ref448238924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 xml:space="preserve">Build the </w:t>
      </w:r>
      <w:proofErr w:type="spellStart"/>
      <w:r w:rsidR="00C35711">
        <w:t>Hyperledger</w:t>
      </w:r>
      <w:proofErr w:type="spellEnd"/>
      <w:r w:rsidR="00C35711">
        <w:t xml:space="preserve"> Fabric Core</w:t>
      </w:r>
      <w:r w:rsidRPr="006F461B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C35711">
        <w:rPr>
          <w:noProof/>
        </w:rPr>
        <w:t>9</w:t>
      </w:r>
      <w:r>
        <w:fldChar w:fldCharType="end"/>
      </w:r>
      <w:r>
        <w:t>.</w:t>
      </w:r>
    </w:p>
    <w:p w:rsidR="00ED31A4" w:rsidRDefault="00ED31A4" w:rsidP="00EB6527">
      <w:pPr>
        <w:ind w:left="1440"/>
      </w:pPr>
      <w:r>
        <w:t xml:space="preserve">Replace the </w:t>
      </w:r>
      <w:proofErr w:type="spellStart"/>
      <w:proofErr w:type="gramStart"/>
      <w:r w:rsidR="00A86677">
        <w:rPr>
          <w:rStyle w:val="Comand"/>
        </w:rPr>
        <w:t>chaincode.</w:t>
      </w:r>
      <w:r w:rsidRPr="00EB6527">
        <w:rPr>
          <w:rStyle w:val="Comand"/>
        </w:rPr>
        <w:t>golang</w:t>
      </w:r>
      <w:proofErr w:type="gramEnd"/>
      <w:r w:rsidR="00A86677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r>
        <w:t xml:space="preserve"> parameter (</w:t>
      </w:r>
      <w:r w:rsidR="00020D4D">
        <w:t>located within</w:t>
      </w:r>
      <w:r w:rsidR="00EB6527">
        <w:t xml:space="preserve"> lines 280-290)</w:t>
      </w:r>
      <w:r>
        <w:t xml:space="preserve"> with the following:</w:t>
      </w:r>
    </w:p>
    <w:p w:rsidR="00EB6527" w:rsidRDefault="00EB6527" w:rsidP="00EB6527">
      <w:pPr>
        <w:pStyle w:val="Code-indent"/>
      </w:pPr>
      <w:proofErr w:type="spellStart"/>
      <w:r>
        <w:t>Dockerfile</w:t>
      </w:r>
      <w:proofErr w:type="spellEnd"/>
      <w:r>
        <w:t>:  |</w:t>
      </w:r>
    </w:p>
    <w:p w:rsidR="00EB6527" w:rsidRDefault="00EB6527" w:rsidP="00EB6527">
      <w:pPr>
        <w:pStyle w:val="Code-indent"/>
      </w:pPr>
      <w:r>
        <w:t xml:space="preserve">    from </w:t>
      </w:r>
      <w:r w:rsidRPr="00577D56">
        <w:rPr>
          <w:b/>
        </w:rPr>
        <w:t>&lt;</w:t>
      </w:r>
      <w:proofErr w:type="spellStart"/>
      <w:r w:rsidRPr="00577D56">
        <w:rPr>
          <w:b/>
        </w:rPr>
        <w:t>docker_registry_host_ip</w:t>
      </w:r>
      <w:proofErr w:type="spellEnd"/>
      <w:r w:rsidRPr="00577D56">
        <w:rPr>
          <w:b/>
        </w:rPr>
        <w:t>&gt;</w:t>
      </w:r>
      <w:r w:rsidRPr="00EB6527">
        <w:t>:5050/s390x/</w:t>
      </w:r>
      <w:proofErr w:type="spellStart"/>
      <w:r w:rsidRPr="00EB6527">
        <w:t>golang</w:t>
      </w:r>
      <w:proofErr w:type="spellEnd"/>
    </w:p>
    <w:p w:rsidR="00EB6527" w:rsidRDefault="00EB6527" w:rsidP="00EB6527">
      <w:pPr>
        <w:pStyle w:val="Code-indent"/>
      </w:pPr>
      <w:r>
        <w:t xml:space="preserve">    COPY </w:t>
      </w:r>
      <w:proofErr w:type="spellStart"/>
      <w:r>
        <w:t>src</w:t>
      </w:r>
      <w:proofErr w:type="spellEnd"/>
      <w:r>
        <w:t xml:space="preserve"> $GOPATH/</w:t>
      </w:r>
      <w:proofErr w:type="spellStart"/>
      <w:r>
        <w:t>src</w:t>
      </w:r>
      <w:proofErr w:type="spellEnd"/>
    </w:p>
    <w:p w:rsidR="00EB6527" w:rsidRPr="00ED31A4" w:rsidRDefault="00EB6527" w:rsidP="00EB6527">
      <w:pPr>
        <w:pStyle w:val="Code-indent"/>
      </w:pPr>
      <w:r>
        <w:t xml:space="preserve">    WORKDIR $GOPATH</w:t>
      </w:r>
    </w:p>
    <w:p w:rsidR="00F82AEA" w:rsidRDefault="00F82AEA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BD00C8" w:rsidRDefault="007F2BA9" w:rsidP="00B41B69">
      <w:pPr>
        <w:pStyle w:val="Heading2"/>
      </w:pPr>
      <w:bookmarkStart w:id="31" w:name="_Toc451280647"/>
      <w:r>
        <w:lastRenderedPageBreak/>
        <w:t xml:space="preserve">Build </w:t>
      </w:r>
      <w:proofErr w:type="spellStart"/>
      <w:r w:rsidR="00B41B69">
        <w:t>Hyperledger</w:t>
      </w:r>
      <w:proofErr w:type="spellEnd"/>
      <w:r w:rsidR="00B41B69">
        <w:t xml:space="preserve"> Fabric Docker Image</w:t>
      </w:r>
      <w:r w:rsidR="00301BAF">
        <w:t>s</w:t>
      </w:r>
      <w:bookmarkEnd w:id="31"/>
    </w:p>
    <w:p w:rsidR="00B41B69" w:rsidRDefault="00B41B69" w:rsidP="00B41B69">
      <w:r>
        <w:t xml:space="preserve">If you have progressed through this document from the beginning, you already built the components necessary to run the </w:t>
      </w:r>
      <w:proofErr w:type="spellStart"/>
      <w:r>
        <w:t>Hyperledger</w:t>
      </w:r>
      <w:proofErr w:type="spellEnd"/>
      <w:r>
        <w:t xml:space="preserve"> Fabric </w:t>
      </w:r>
      <w:r w:rsidR="00EE0648">
        <w:t>p</w:t>
      </w:r>
      <w:r>
        <w:t xml:space="preserve">eer along with the </w:t>
      </w:r>
      <w:proofErr w:type="spellStart"/>
      <w:r>
        <w:t>Hyperledger</w:t>
      </w:r>
      <w:proofErr w:type="spellEnd"/>
      <w:r>
        <w:t xml:space="preserve"> Fabric </w:t>
      </w:r>
      <w:r w:rsidR="00EE0648">
        <w:t>m</w:t>
      </w:r>
      <w:r>
        <w:t xml:space="preserve">embership </w:t>
      </w:r>
      <w:r w:rsidR="00EE0648">
        <w:t>s</w:t>
      </w:r>
      <w:r>
        <w:t xml:space="preserve">ervices and </w:t>
      </w:r>
      <w:r w:rsidR="00EE0648">
        <w:t>s</w:t>
      </w:r>
      <w:r>
        <w:t>ecu</w:t>
      </w:r>
      <w:r w:rsidR="00ED31A4">
        <w:t xml:space="preserve">rity </w:t>
      </w:r>
      <w:r w:rsidR="00EE0648">
        <w:t>s</w:t>
      </w:r>
      <w:r w:rsidR="00ED31A4">
        <w:t>erver on your Linux system</w:t>
      </w:r>
      <w:r w:rsidR="00301BAF">
        <w:t>.</w:t>
      </w:r>
    </w:p>
    <w:p w:rsidR="00301BAF" w:rsidRDefault="00301BAF" w:rsidP="00301BAF">
      <w:pPr>
        <w:spacing w:after="120"/>
      </w:pPr>
      <w:r>
        <w:t>However, if you would like to run your peer</w:t>
      </w:r>
      <w:r w:rsidR="007F2BA9">
        <w:t>(s)</w:t>
      </w:r>
      <w:r>
        <w:t xml:space="preserve"> or membership services components in their own Docker containers, perform the following steps to build their respective Docker images.</w:t>
      </w:r>
    </w:p>
    <w:p w:rsidR="00301BAF" w:rsidRDefault="007F2BA9" w:rsidP="002C5226">
      <w:pPr>
        <w:pStyle w:val="ListParagraph"/>
        <w:numPr>
          <w:ilvl w:val="0"/>
          <w:numId w:val="32"/>
        </w:numPr>
      </w:pPr>
      <w:r>
        <w:t xml:space="preserve">Update the </w:t>
      </w:r>
      <w:proofErr w:type="spellStart"/>
      <w:r>
        <w:t>Hyperledger</w:t>
      </w:r>
      <w:proofErr w:type="spellEnd"/>
      <w:r>
        <w:t xml:space="preserve"> Fabric’s </w:t>
      </w:r>
      <w:proofErr w:type="spellStart"/>
      <w:proofErr w:type="gramStart"/>
      <w:r>
        <w:t>core.yaml</w:t>
      </w:r>
      <w:proofErr w:type="spellEnd"/>
      <w:proofErr w:type="gramEnd"/>
      <w:r>
        <w:t xml:space="preserve"> file</w:t>
      </w:r>
      <w:r w:rsidR="002C5226">
        <w:t xml:space="preserve"> and save</w:t>
      </w:r>
      <w:r>
        <w:t>:</w:t>
      </w:r>
    </w:p>
    <w:p w:rsidR="002C5226" w:rsidRDefault="002C5226" w:rsidP="002C5226">
      <w:pPr>
        <w:pStyle w:val="Code-indent"/>
      </w:pPr>
      <w:r>
        <w:t>cd /&lt;</w:t>
      </w:r>
      <w:proofErr w:type="spellStart"/>
      <w:r w:rsidR="00087C70">
        <w:t>work</w:t>
      </w:r>
      <w:r>
        <w:t>_dir</w:t>
      </w:r>
      <w:proofErr w:type="spellEnd"/>
      <w:r>
        <w:t>&gt;/</w:t>
      </w:r>
      <w:proofErr w:type="spellStart"/>
      <w:r w:rsidR="000C18AC">
        <w:t>src</w:t>
      </w:r>
      <w:proofErr w:type="spellEnd"/>
      <w:r w:rsidR="000C18AC">
        <w:t>/github.com/</w:t>
      </w:r>
      <w:proofErr w:type="spellStart"/>
      <w:r>
        <w:t>hyperledger</w:t>
      </w:r>
      <w:proofErr w:type="spellEnd"/>
      <w:r>
        <w:t>/fabric</w:t>
      </w:r>
      <w:r w:rsidR="00377183">
        <w:t>/peer</w:t>
      </w:r>
    </w:p>
    <w:p w:rsidR="007F2BA9" w:rsidRDefault="002C5226" w:rsidP="002C5226">
      <w:pPr>
        <w:pStyle w:val="Code-indent"/>
      </w:pPr>
      <w:r>
        <w:t xml:space="preserve">vi </w:t>
      </w:r>
      <w:proofErr w:type="spellStart"/>
      <w:proofErr w:type="gramStart"/>
      <w:r>
        <w:t>core.yaml</w:t>
      </w:r>
      <w:proofErr w:type="spellEnd"/>
      <w:proofErr w:type="gramEnd"/>
    </w:p>
    <w:p w:rsidR="002C5226" w:rsidRDefault="002C5226" w:rsidP="002C5226">
      <w:pPr>
        <w:pStyle w:val="Note"/>
        <w:ind w:left="1584"/>
      </w:pPr>
      <w:r w:rsidRPr="00EB6527">
        <w:rPr>
          <w:b/>
        </w:rPr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 w:rsidR="00144F10"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_Ref448238924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 xml:space="preserve">Build the </w:t>
      </w:r>
      <w:proofErr w:type="spellStart"/>
      <w:r w:rsidR="00C35711">
        <w:t>Hyperledger</w:t>
      </w:r>
      <w:proofErr w:type="spellEnd"/>
      <w:r w:rsidR="00C35711">
        <w:t xml:space="preserve"> Fabric Core</w:t>
      </w:r>
      <w:r w:rsidRPr="006F461B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C35711">
        <w:rPr>
          <w:noProof/>
        </w:rPr>
        <w:t>9</w:t>
      </w:r>
      <w:r>
        <w:fldChar w:fldCharType="end"/>
      </w:r>
      <w:r>
        <w:t>.</w:t>
      </w:r>
    </w:p>
    <w:p w:rsidR="002C5226" w:rsidRDefault="002C5226" w:rsidP="002C5226">
      <w:pPr>
        <w:ind w:left="1440"/>
      </w:pPr>
      <w:r>
        <w:t xml:space="preserve">Replace the </w:t>
      </w:r>
      <w:proofErr w:type="spellStart"/>
      <w:proofErr w:type="gramStart"/>
      <w:r>
        <w:rPr>
          <w:rStyle w:val="Comand"/>
        </w:rPr>
        <w:t>peer</w:t>
      </w:r>
      <w:r w:rsidR="00A86677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proofErr w:type="gramEnd"/>
      <w:r>
        <w:t xml:space="preserve"> parameter (</w:t>
      </w:r>
      <w:r w:rsidR="00020D4D">
        <w:t>located within</w:t>
      </w:r>
      <w:r>
        <w:t xml:space="preserve"> lines </w:t>
      </w:r>
      <w:r w:rsidR="00020D4D">
        <w:t>9</w:t>
      </w:r>
      <w:r>
        <w:t>0-</w:t>
      </w:r>
      <w:r w:rsidR="003D0796">
        <w:t>10</w:t>
      </w:r>
      <w:r>
        <w:t>0) with the following:</w:t>
      </w:r>
    </w:p>
    <w:p w:rsidR="002C5226" w:rsidRPr="002C5226" w:rsidRDefault="002C5226" w:rsidP="002C5226">
      <w:pPr>
        <w:pStyle w:val="Code-indent"/>
      </w:pPr>
      <w:r w:rsidRPr="002C5226">
        <w:t xml:space="preserve">    </w:t>
      </w:r>
      <w:proofErr w:type="spellStart"/>
      <w:r w:rsidRPr="002C5226">
        <w:t>Dockerfile</w:t>
      </w:r>
      <w:proofErr w:type="spellEnd"/>
      <w:r w:rsidRPr="002C5226">
        <w:t>:  |</w:t>
      </w:r>
    </w:p>
    <w:p w:rsidR="002C5226" w:rsidRPr="002C5226" w:rsidRDefault="002C5226" w:rsidP="002C5226">
      <w:pPr>
        <w:pStyle w:val="Code-indent"/>
      </w:pPr>
      <w:r w:rsidRPr="002C5226">
        <w:t xml:space="preserve">        from </w:t>
      </w:r>
      <w:r w:rsidRPr="002C5226">
        <w:rPr>
          <w:b/>
        </w:rPr>
        <w:t>&lt;</w:t>
      </w:r>
      <w:proofErr w:type="spellStart"/>
      <w:r w:rsidRPr="002C5226">
        <w:rPr>
          <w:b/>
        </w:rPr>
        <w:t>docker_registry_host_ip</w:t>
      </w:r>
      <w:proofErr w:type="spellEnd"/>
      <w:r w:rsidRPr="002C5226">
        <w:rPr>
          <w:b/>
        </w:rPr>
        <w:t>&gt;</w:t>
      </w:r>
      <w:r>
        <w:t>:5050/s390x/</w:t>
      </w:r>
      <w:proofErr w:type="spellStart"/>
      <w:r>
        <w:t>golang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# Install </w:t>
      </w:r>
      <w:proofErr w:type="spellStart"/>
      <w:r w:rsidRPr="002C5226">
        <w:t>RocksDB</w:t>
      </w:r>
      <w:proofErr w:type="spellEnd"/>
    </w:p>
    <w:p w:rsidR="001347AA" w:rsidRDefault="002C5226" w:rsidP="002C5226">
      <w:pPr>
        <w:pStyle w:val="Code-indent"/>
      </w:pPr>
      <w:r w:rsidRPr="002C5226">
        <w:t xml:space="preserve">        </w:t>
      </w:r>
      <w:r w:rsidR="001347AA" w:rsidRPr="001347AA">
        <w:t xml:space="preserve">RUN cd /opt &amp;&amp; </w:t>
      </w:r>
      <w:proofErr w:type="spellStart"/>
      <w:r w:rsidR="001347AA" w:rsidRPr="001347AA">
        <w:t>git</w:t>
      </w:r>
      <w:proofErr w:type="spellEnd"/>
      <w:r w:rsidR="001347AA" w:rsidRPr="001347AA">
        <w:t xml:space="preserve"> clone --branch v4.5.1 --single-branch --depth 1 https://github.com/facebook/rocksdb.git &amp;&amp; cd </w:t>
      </w:r>
      <w:proofErr w:type="spellStart"/>
      <w:r w:rsidR="001347AA" w:rsidRPr="001347AA">
        <w:t>rocksdb</w:t>
      </w:r>
      <w:proofErr w:type="spellEnd"/>
    </w:p>
    <w:p w:rsidR="002C5226" w:rsidRPr="002C5226" w:rsidRDefault="001347AA" w:rsidP="001347AA">
      <w:pPr>
        <w:pStyle w:val="Code-indent"/>
        <w:ind w:firstLine="576"/>
      </w:pPr>
      <w:r>
        <w:t xml:space="preserve">  </w:t>
      </w:r>
      <w:r w:rsidR="002C5226" w:rsidRPr="002C5226">
        <w:t>WORKDIR /opt/</w:t>
      </w:r>
      <w:proofErr w:type="spellStart"/>
      <w:r w:rsidR="002C5226" w:rsidRPr="002C5226">
        <w:t>rocksdb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</w:t>
      </w:r>
      <w:proofErr w:type="spellStart"/>
      <w:r w:rsidRPr="002C5226">
        <w:t>sed</w:t>
      </w:r>
      <w:proofErr w:type="spellEnd"/>
      <w:r w:rsidRPr="002C5226">
        <w:t xml:space="preserve"> -</w:t>
      </w:r>
      <w:proofErr w:type="spellStart"/>
      <w:r w:rsidRPr="002C5226">
        <w:t>i</w:t>
      </w:r>
      <w:proofErr w:type="spellEnd"/>
      <w:r w:rsidRPr="002C5226">
        <w:t xml:space="preserve"> -e "s/-march=native/-march=zEC12/" </w:t>
      </w:r>
      <w:proofErr w:type="spellStart"/>
      <w:r w:rsidRPr="002C5226">
        <w:t>build_tools</w:t>
      </w:r>
      <w:proofErr w:type="spellEnd"/>
      <w:r w:rsidRPr="002C5226">
        <w:t>/</w:t>
      </w:r>
      <w:proofErr w:type="spellStart"/>
      <w:r w:rsidRPr="002C5226">
        <w:t>build_detect_platform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</w:t>
      </w:r>
      <w:proofErr w:type="spellStart"/>
      <w:r w:rsidRPr="002C5226">
        <w:t>sed</w:t>
      </w:r>
      <w:proofErr w:type="spellEnd"/>
      <w:r w:rsidRPr="002C5226">
        <w:t xml:space="preserve"> -</w:t>
      </w:r>
      <w:proofErr w:type="spellStart"/>
      <w:r w:rsidRPr="002C5226">
        <w:t>i</w:t>
      </w:r>
      <w:proofErr w:type="spellEnd"/>
      <w:r w:rsidRPr="002C5226">
        <w:t xml:space="preserve"> -e "s/-</w:t>
      </w:r>
      <w:proofErr w:type="spellStart"/>
      <w:r w:rsidRPr="002C5226">
        <w:t>momit</w:t>
      </w:r>
      <w:proofErr w:type="spellEnd"/>
      <w:r w:rsidRPr="002C5226">
        <w:t xml:space="preserve">-leaf-frame-pointer/-DDUMBDUMMY/" </w:t>
      </w:r>
      <w:proofErr w:type="spellStart"/>
      <w:r w:rsidRPr="002C5226">
        <w:t>Makefile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make </w:t>
      </w:r>
      <w:proofErr w:type="spellStart"/>
      <w:r w:rsidRPr="002C5226">
        <w:t>shared_lib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ENV LD_LIBRARY_PATH=/opt/</w:t>
      </w:r>
      <w:proofErr w:type="spellStart"/>
      <w:proofErr w:type="gramStart"/>
      <w:r w:rsidRPr="002C5226">
        <w:t>rocksdb</w:t>
      </w:r>
      <w:proofErr w:type="spellEnd"/>
      <w:r w:rsidRPr="002C5226">
        <w:t>:$</w:t>
      </w:r>
      <w:proofErr w:type="gramEnd"/>
      <w:r w:rsidRPr="002C5226">
        <w:t>LD_LIBRARY_PATH</w:t>
      </w:r>
    </w:p>
    <w:p w:rsidR="002C5226" w:rsidRPr="002C5226" w:rsidRDefault="002C5226" w:rsidP="002C5226">
      <w:pPr>
        <w:pStyle w:val="Code-indent"/>
      </w:pPr>
      <w:r w:rsidRPr="002C5226">
        <w:t xml:space="preserve">        RUN yum -y install snappy-</w:t>
      </w:r>
      <w:proofErr w:type="spellStart"/>
      <w:r w:rsidRPr="002C5226">
        <w:t>devel</w:t>
      </w:r>
      <w:proofErr w:type="spellEnd"/>
      <w:r w:rsidRPr="002C5226">
        <w:t xml:space="preserve"> </w:t>
      </w:r>
      <w:proofErr w:type="spellStart"/>
      <w:r w:rsidRPr="002C5226">
        <w:t>zlib-devel</w:t>
      </w:r>
      <w:proofErr w:type="spellEnd"/>
      <w:r w:rsidRPr="002C5226">
        <w:t xml:space="preserve"> bzip2-devel</w:t>
      </w:r>
    </w:p>
    <w:p w:rsidR="002C5226" w:rsidRPr="002C5226" w:rsidRDefault="002C5226" w:rsidP="002C5226">
      <w:pPr>
        <w:pStyle w:val="Code-indent"/>
      </w:pPr>
      <w:r w:rsidRPr="002C5226">
        <w:t xml:space="preserve">        # Copy GOPATH </w:t>
      </w:r>
      <w:proofErr w:type="spellStart"/>
      <w:r w:rsidRPr="002C5226">
        <w:t>src</w:t>
      </w:r>
      <w:proofErr w:type="spellEnd"/>
      <w:r w:rsidRPr="002C5226">
        <w:t xml:space="preserve"> and install Peer</w:t>
      </w:r>
    </w:p>
    <w:p w:rsidR="002C5226" w:rsidRPr="002C5226" w:rsidRDefault="002C5226" w:rsidP="002C5226">
      <w:pPr>
        <w:pStyle w:val="Code-indent"/>
      </w:pPr>
      <w:r w:rsidRPr="002C5226">
        <w:t xml:space="preserve">        COPY </w:t>
      </w:r>
      <w:proofErr w:type="spellStart"/>
      <w:r w:rsidRPr="002C5226">
        <w:t>src</w:t>
      </w:r>
      <w:proofErr w:type="spellEnd"/>
      <w:r w:rsidRPr="002C5226">
        <w:t xml:space="preserve"> $GOPATH/</w:t>
      </w:r>
      <w:proofErr w:type="spellStart"/>
      <w:r w:rsidRPr="002C5226">
        <w:t>src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</w:t>
      </w:r>
      <w:proofErr w:type="spellStart"/>
      <w:r w:rsidRPr="002C5226">
        <w:t>mkdir</w:t>
      </w:r>
      <w:proofErr w:type="spellEnd"/>
      <w:r w:rsidRPr="002C5226">
        <w:t xml:space="preserve"> -p /</w:t>
      </w:r>
      <w:proofErr w:type="spellStart"/>
      <w:r w:rsidRPr="002C5226">
        <w:t>var</w:t>
      </w:r>
      <w:proofErr w:type="spellEnd"/>
      <w:r w:rsidRPr="002C5226">
        <w:t>/</w:t>
      </w:r>
      <w:proofErr w:type="spellStart"/>
      <w:r w:rsidRPr="002C5226">
        <w:t>hyperledger</w:t>
      </w:r>
      <w:proofErr w:type="spellEnd"/>
      <w:r w:rsidRPr="002C5226">
        <w:t>/</w:t>
      </w:r>
      <w:proofErr w:type="spellStart"/>
      <w:r w:rsidRPr="002C5226">
        <w:t>db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WORKDIR $GOPATH/</w:t>
      </w:r>
      <w:proofErr w:type="spellStart"/>
      <w:r w:rsidRPr="002C5226">
        <w:t>src</w:t>
      </w:r>
      <w:proofErr w:type="spellEnd"/>
      <w:r w:rsidRPr="002C5226">
        <w:t>/github.com/</w:t>
      </w:r>
      <w:proofErr w:type="spellStart"/>
      <w:r w:rsidRPr="002C5226">
        <w:t>hyperledger</w:t>
      </w:r>
      <w:proofErr w:type="spellEnd"/>
      <w:r w:rsidRPr="002C5226">
        <w:t>/fabric</w:t>
      </w:r>
      <w:r w:rsidR="00377183">
        <w:t>/peer</w:t>
      </w:r>
    </w:p>
    <w:p w:rsidR="002C5226" w:rsidRPr="002C5226" w:rsidRDefault="002C5226" w:rsidP="002C5226">
      <w:pPr>
        <w:pStyle w:val="Code-indent"/>
      </w:pPr>
      <w:r w:rsidRPr="002C5226">
        <w:t xml:space="preserve">        ENV PATH $GOPATH/</w:t>
      </w:r>
      <w:proofErr w:type="gramStart"/>
      <w:r w:rsidRPr="002C5226">
        <w:t>bin:$</w:t>
      </w:r>
      <w:proofErr w:type="gramEnd"/>
      <w:r w:rsidRPr="002C5226">
        <w:t>PATH</w:t>
      </w:r>
    </w:p>
    <w:p w:rsidR="002C5226" w:rsidRDefault="002C5226" w:rsidP="002C5226">
      <w:pPr>
        <w:pStyle w:val="Code-indent"/>
      </w:pPr>
      <w:r w:rsidRPr="002C5226">
        <w:t xml:space="preserve">        RUN CGO_CFLAGS="-I/opt/</w:t>
      </w:r>
      <w:proofErr w:type="spellStart"/>
      <w:r w:rsidRPr="002C5226">
        <w:t>rocksdb</w:t>
      </w:r>
      <w:proofErr w:type="spellEnd"/>
      <w:r w:rsidRPr="002C5226">
        <w:t>/include" CGO_LDFLAGS="-L/opt/</w:t>
      </w:r>
      <w:proofErr w:type="spellStart"/>
      <w:r w:rsidRPr="002C5226">
        <w:t>rocksdb</w:t>
      </w:r>
      <w:proofErr w:type="spellEnd"/>
      <w:r w:rsidRPr="002C5226">
        <w:t xml:space="preserve"> -</w:t>
      </w:r>
      <w:proofErr w:type="spellStart"/>
      <w:r w:rsidRPr="002C5226">
        <w:t>lrocksdb</w:t>
      </w:r>
      <w:proofErr w:type="spellEnd"/>
      <w:r w:rsidRPr="002C5226">
        <w:t xml:space="preserve"> -</w:t>
      </w:r>
      <w:proofErr w:type="spellStart"/>
      <w:r w:rsidRPr="002C5226">
        <w:t>lstdc</w:t>
      </w:r>
      <w:proofErr w:type="spellEnd"/>
      <w:r w:rsidRPr="002C5226">
        <w:t>++ -lm -</w:t>
      </w:r>
      <w:proofErr w:type="spellStart"/>
      <w:r w:rsidRPr="002C5226">
        <w:t>lz</w:t>
      </w:r>
      <w:proofErr w:type="spellEnd"/>
      <w:r w:rsidRPr="002C5226">
        <w:t xml:space="preserve"> -lbz2 -</w:t>
      </w:r>
      <w:proofErr w:type="spellStart"/>
      <w:r w:rsidRPr="002C5226">
        <w:t>lsnappy</w:t>
      </w:r>
      <w:proofErr w:type="spellEnd"/>
      <w:r w:rsidRPr="002C5226">
        <w:t xml:space="preserve">" go install &amp;&amp; </w:t>
      </w:r>
      <w:proofErr w:type="spellStart"/>
      <w:r w:rsidRPr="002C5226">
        <w:t>cp</w:t>
      </w:r>
      <w:proofErr w:type="spellEnd"/>
      <w:r w:rsidRPr="002C5226">
        <w:t xml:space="preserve"> $GOPATH/</w:t>
      </w:r>
      <w:proofErr w:type="spellStart"/>
      <w:r w:rsidRPr="002C5226">
        <w:t>src</w:t>
      </w:r>
      <w:proofErr w:type="spellEnd"/>
      <w:r w:rsidRPr="002C5226">
        <w:t>/github.com/</w:t>
      </w:r>
      <w:proofErr w:type="spellStart"/>
      <w:r w:rsidRPr="002C5226">
        <w:t>hyperledger</w:t>
      </w:r>
      <w:proofErr w:type="spellEnd"/>
      <w:r w:rsidRPr="002C5226">
        <w:t>/fabric/</w:t>
      </w:r>
      <w:r w:rsidR="00377183">
        <w:t>peer/</w:t>
      </w:r>
      <w:proofErr w:type="spellStart"/>
      <w:r w:rsidRPr="002C5226">
        <w:t>core.yaml</w:t>
      </w:r>
      <w:proofErr w:type="spellEnd"/>
      <w:r w:rsidRPr="002C5226">
        <w:t xml:space="preserve"> $GOPATH/bin</w:t>
      </w:r>
    </w:p>
    <w:p w:rsidR="002C5226" w:rsidRDefault="002C5226" w:rsidP="002C5226">
      <w:pPr>
        <w:pStyle w:val="Note"/>
        <w:ind w:left="1584"/>
      </w:pPr>
      <w:r w:rsidRPr="008670EF">
        <w:rPr>
          <w:b/>
        </w:rPr>
        <w:t>NOTE:</w:t>
      </w:r>
      <w:r>
        <w:t xml:space="preserve">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docker_registry_host_ip</w:t>
      </w:r>
      <w:proofErr w:type="spellEnd"/>
      <w:r w:rsidRPr="008670EF">
        <w:rPr>
          <w:rStyle w:val="Comand"/>
        </w:rPr>
        <w:t>&gt;</w:t>
      </w:r>
      <w:r>
        <w:t xml:space="preserve"> with the IP address of the host that is running your Docker Registry.</w:t>
      </w:r>
    </w:p>
    <w:p w:rsidR="002C5226" w:rsidRDefault="007357AE" w:rsidP="007357AE">
      <w:pPr>
        <w:pStyle w:val="ListParagraph"/>
        <w:numPr>
          <w:ilvl w:val="0"/>
          <w:numId w:val="32"/>
        </w:numPr>
      </w:pPr>
      <w:r>
        <w:t xml:space="preserve">Build the </w:t>
      </w:r>
      <w:proofErr w:type="spellStart"/>
      <w:r w:rsidRPr="00217698">
        <w:rPr>
          <w:rStyle w:val="Comand"/>
        </w:rPr>
        <w:t>hyperledger</w:t>
      </w:r>
      <w:proofErr w:type="spellEnd"/>
      <w:r w:rsidRPr="00217698">
        <w:rPr>
          <w:rStyle w:val="Comand"/>
        </w:rPr>
        <w:t>-peer</w:t>
      </w:r>
      <w:r>
        <w:t xml:space="preserve"> and </w:t>
      </w:r>
      <w:proofErr w:type="spellStart"/>
      <w:r w:rsidRPr="00217698">
        <w:rPr>
          <w:rStyle w:val="Comand"/>
        </w:rPr>
        <w:t>membersrvc</w:t>
      </w:r>
      <w:proofErr w:type="spellEnd"/>
      <w:r>
        <w:t xml:space="preserve"> Docker images:</w:t>
      </w:r>
    </w:p>
    <w:p w:rsidR="007357AE" w:rsidRDefault="007357AE" w:rsidP="007357AE">
      <w:pPr>
        <w:pStyle w:val="Code-indent"/>
      </w:pPr>
      <w:r>
        <w:t>cd</w:t>
      </w:r>
      <w:r w:rsidR="00D96B0F">
        <w:t xml:space="preserve"> </w:t>
      </w:r>
      <w:r w:rsidRPr="00D96B0F">
        <w:rPr>
          <w:b/>
        </w:rPr>
        <w:t>/&lt;</w:t>
      </w:r>
      <w:proofErr w:type="spellStart"/>
      <w:r w:rsidR="007A08BD">
        <w:rPr>
          <w:b/>
        </w:rPr>
        <w:t>work</w:t>
      </w:r>
      <w:r w:rsidRPr="00D96B0F">
        <w:rPr>
          <w:b/>
        </w:rPr>
        <w:t>_dir</w:t>
      </w:r>
      <w:proofErr w:type="spellEnd"/>
      <w:r w:rsidRPr="00D96B0F">
        <w:rPr>
          <w:b/>
        </w:rPr>
        <w:t>&gt;/</w:t>
      </w:r>
      <w:proofErr w:type="spellStart"/>
      <w:r w:rsidR="000C18AC">
        <w:t>src</w:t>
      </w:r>
      <w:proofErr w:type="spellEnd"/>
      <w:r w:rsidR="000C18AC">
        <w:t>/github.com/</w:t>
      </w:r>
      <w:proofErr w:type="spellStart"/>
      <w:r w:rsidR="000C18AC">
        <w:t>h</w:t>
      </w:r>
      <w:r w:rsidRPr="007357AE">
        <w:t>yperledger</w:t>
      </w:r>
      <w:proofErr w:type="spellEnd"/>
      <w:r w:rsidRPr="007357AE">
        <w:t>/fabric</w:t>
      </w:r>
      <w:r>
        <w:t>/core/container</w:t>
      </w:r>
    </w:p>
    <w:p w:rsidR="007357AE" w:rsidRDefault="007357AE" w:rsidP="007357AE">
      <w:pPr>
        <w:pStyle w:val="Code-indent"/>
      </w:pPr>
      <w:r w:rsidRPr="007357AE">
        <w:t xml:space="preserve">go test -timeout=20m -run </w:t>
      </w:r>
      <w:proofErr w:type="spellStart"/>
      <w:r w:rsidRPr="007357AE">
        <w:t>BuildImage_Peer</w:t>
      </w:r>
      <w:proofErr w:type="spellEnd"/>
    </w:p>
    <w:p w:rsidR="007357AE" w:rsidRDefault="007357AE" w:rsidP="007357AE">
      <w:pPr>
        <w:pStyle w:val="Code-indent"/>
      </w:pPr>
      <w:r w:rsidRPr="007357AE">
        <w:t>go test -</w:t>
      </w:r>
      <w:r>
        <w:t xml:space="preserve">timeout=20m -run </w:t>
      </w:r>
      <w:proofErr w:type="spellStart"/>
      <w:r>
        <w:t>BuildImage_Obcca</w:t>
      </w:r>
      <w:proofErr w:type="spellEnd"/>
    </w:p>
    <w:p w:rsidR="00D96B0F" w:rsidRDefault="00D96B0F" w:rsidP="00D96B0F">
      <w:pPr>
        <w:pStyle w:val="Note"/>
        <w:ind w:left="1584"/>
      </w:pPr>
      <w:r w:rsidRPr="00EB6527">
        <w:rPr>
          <w:b/>
        </w:rPr>
        <w:lastRenderedPageBreak/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 w:rsidR="00144F10"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_Ref448238924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 xml:space="preserve">Build the </w:t>
      </w:r>
      <w:proofErr w:type="spellStart"/>
      <w:r w:rsidR="00C35711">
        <w:t>Hyperledger</w:t>
      </w:r>
      <w:proofErr w:type="spellEnd"/>
      <w:r w:rsidR="00C35711">
        <w:t xml:space="preserve"> Fabric Core</w:t>
      </w:r>
      <w:r w:rsidRPr="006F461B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C35711">
        <w:rPr>
          <w:noProof/>
        </w:rPr>
        <w:t>9</w:t>
      </w:r>
      <w:r>
        <w:fldChar w:fldCharType="end"/>
      </w:r>
      <w:r>
        <w:t>.</w:t>
      </w:r>
      <w:r w:rsidR="0018766A">
        <w:t xml:space="preserve">  Both of the images are also built when running the Unit Tests.</w:t>
      </w:r>
    </w:p>
    <w:p w:rsidR="00D96B0F" w:rsidRDefault="008727EA" w:rsidP="008727EA">
      <w:pPr>
        <w:pStyle w:val="ListParagraph"/>
        <w:numPr>
          <w:ilvl w:val="0"/>
          <w:numId w:val="32"/>
        </w:numPr>
      </w:pPr>
      <w:r>
        <w:t xml:space="preserve">Verify that the </w:t>
      </w:r>
      <w:proofErr w:type="spellStart"/>
      <w:r w:rsidRPr="008727EA">
        <w:rPr>
          <w:rStyle w:val="Comand"/>
        </w:rPr>
        <w:t>hyperledger</w:t>
      </w:r>
      <w:proofErr w:type="spellEnd"/>
      <w:r w:rsidRPr="008727EA">
        <w:rPr>
          <w:rStyle w:val="Comand"/>
        </w:rPr>
        <w:t>-peer</w:t>
      </w:r>
      <w:r>
        <w:t xml:space="preserve"> and </w:t>
      </w:r>
      <w:proofErr w:type="spellStart"/>
      <w:r w:rsidRPr="008727EA">
        <w:rPr>
          <w:rStyle w:val="Comand"/>
        </w:rPr>
        <w:t>membersrvc</w:t>
      </w:r>
      <w:proofErr w:type="spellEnd"/>
      <w:r>
        <w:t xml:space="preserve"> images are displayed </w:t>
      </w:r>
      <w:r w:rsidR="00093403">
        <w:t>after issuing</w:t>
      </w:r>
      <w:r>
        <w:t xml:space="preserve"> a </w:t>
      </w:r>
      <w:proofErr w:type="spellStart"/>
      <w:r w:rsidRPr="008D57E0">
        <w:rPr>
          <w:rStyle w:val="Comand"/>
        </w:rPr>
        <w:t>docker</w:t>
      </w:r>
      <w:proofErr w:type="spellEnd"/>
      <w:r w:rsidRPr="008D57E0">
        <w:rPr>
          <w:rStyle w:val="Comand"/>
        </w:rPr>
        <w:t xml:space="preserve"> images</w:t>
      </w:r>
      <w:r>
        <w:t xml:space="preserve"> command:</w:t>
      </w:r>
    </w:p>
    <w:p w:rsidR="008727EA" w:rsidRDefault="008727EA" w:rsidP="008727EA">
      <w:pPr>
        <w:pStyle w:val="Code-indent"/>
      </w:pPr>
      <w:proofErr w:type="spellStart"/>
      <w:r>
        <w:t>docker</w:t>
      </w:r>
      <w:proofErr w:type="spellEnd"/>
      <w:r>
        <w:t xml:space="preserve"> images</w:t>
      </w:r>
    </w:p>
    <w:p w:rsidR="00F82AEA" w:rsidRDefault="00F82AEA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8727EA" w:rsidRDefault="000145F2" w:rsidP="000145F2">
      <w:pPr>
        <w:pStyle w:val="Heading1"/>
      </w:pPr>
      <w:bookmarkStart w:id="32" w:name="_Toc451280648"/>
      <w:r>
        <w:lastRenderedPageBreak/>
        <w:t>Unit Tests</w:t>
      </w:r>
      <w:bookmarkEnd w:id="32"/>
    </w:p>
    <w:p w:rsidR="000145F2" w:rsidRDefault="00A63E1B" w:rsidP="000145F2">
      <w:r>
        <w:t xml:space="preserve">If you feel inclined to run the </w:t>
      </w:r>
      <w:proofErr w:type="spellStart"/>
      <w:r>
        <w:t>Hyperledger</w:t>
      </w:r>
      <w:proofErr w:type="spellEnd"/>
      <w:r>
        <w:t xml:space="preserve"> Fabric unit tests, there are </w:t>
      </w:r>
      <w:r w:rsidR="00571F94">
        <w:t xml:space="preserve">a few </w:t>
      </w:r>
      <w:r>
        <w:t xml:space="preserve">minor changes that need to be made to some </w:t>
      </w:r>
      <w:proofErr w:type="spellStart"/>
      <w:r w:rsidR="009F4B5D">
        <w:t>Golang</w:t>
      </w:r>
      <w:proofErr w:type="spellEnd"/>
      <w:r>
        <w:t xml:space="preserve"> test files prior to invoking the unit tests.</w:t>
      </w:r>
    </w:p>
    <w:p w:rsidR="00973AFF" w:rsidRDefault="00973AFF" w:rsidP="00973AFF">
      <w:pPr>
        <w:pStyle w:val="Heading2"/>
      </w:pPr>
      <w:bookmarkStart w:id="33" w:name="_Toc451280649"/>
      <w:r>
        <w:t>Test File Changes</w:t>
      </w:r>
      <w:bookmarkEnd w:id="33"/>
    </w:p>
    <w:p w:rsidR="000C18AC" w:rsidRDefault="000C18AC" w:rsidP="00F43B3B">
      <w:pPr>
        <w:pStyle w:val="ListParagraph"/>
        <w:numPr>
          <w:ilvl w:val="0"/>
          <w:numId w:val="33"/>
        </w:numPr>
      </w:pPr>
      <w:r>
        <w:t xml:space="preserve">Edit </w:t>
      </w:r>
      <w:r w:rsidRPr="000C18AC">
        <w:rPr>
          <w:rStyle w:val="Comand"/>
        </w:rPr>
        <w:t>/&lt;</w:t>
      </w:r>
      <w:r w:rsidR="007A08BD">
        <w:rPr>
          <w:rStyle w:val="Comand"/>
        </w:rPr>
        <w:t>work</w:t>
      </w:r>
      <w:r w:rsidRPr="000C18AC">
        <w:rPr>
          <w:rStyle w:val="Comand"/>
        </w:rPr>
        <w:t>_dir&gt;/src/github.com/</w:t>
      </w:r>
      <w:r>
        <w:rPr>
          <w:rStyle w:val="Comand"/>
        </w:rPr>
        <w:t>h</w:t>
      </w:r>
      <w:r w:rsidRPr="000C18AC">
        <w:rPr>
          <w:rStyle w:val="Comand"/>
        </w:rPr>
        <w:t>yperledger/fabric/membersrvc/ca/ca_test.yaml</w:t>
      </w:r>
      <w:r>
        <w:t xml:space="preserve"> and replace the </w:t>
      </w:r>
      <w:proofErr w:type="spellStart"/>
      <w:proofErr w:type="gramStart"/>
      <w:r>
        <w:rPr>
          <w:rStyle w:val="Comand"/>
        </w:rPr>
        <w:t>peer</w:t>
      </w:r>
      <w:r w:rsidR="00A86677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proofErr w:type="gramEnd"/>
      <w:r>
        <w:t xml:space="preserve"> parameter with the following:</w:t>
      </w:r>
    </w:p>
    <w:p w:rsidR="000C18AC" w:rsidRDefault="000C18AC" w:rsidP="000C18AC">
      <w:pPr>
        <w:pStyle w:val="Code-indent"/>
      </w:pPr>
      <w:r>
        <w:t xml:space="preserve">    </w:t>
      </w:r>
      <w:proofErr w:type="spellStart"/>
      <w:r>
        <w:t>Dockerfile</w:t>
      </w:r>
      <w:proofErr w:type="spellEnd"/>
      <w:r>
        <w:t>:  |</w:t>
      </w:r>
    </w:p>
    <w:p w:rsidR="000C18AC" w:rsidRDefault="000C18AC" w:rsidP="000C18AC">
      <w:pPr>
        <w:pStyle w:val="Code-indent"/>
      </w:pPr>
      <w:r>
        <w:t xml:space="preserve">        from </w:t>
      </w:r>
      <w:r w:rsidRPr="00577D56">
        <w:rPr>
          <w:b/>
        </w:rPr>
        <w:t>&lt;</w:t>
      </w:r>
      <w:proofErr w:type="spellStart"/>
      <w:r w:rsidRPr="00577D56">
        <w:rPr>
          <w:b/>
        </w:rPr>
        <w:t>docker_registry_host_ip</w:t>
      </w:r>
      <w:proofErr w:type="spellEnd"/>
      <w:r w:rsidRPr="00577D56">
        <w:rPr>
          <w:b/>
        </w:rPr>
        <w:t>&gt;</w:t>
      </w:r>
      <w:r>
        <w:t>:5050/s390x/</w:t>
      </w:r>
      <w:proofErr w:type="spellStart"/>
      <w:r>
        <w:t>golang</w:t>
      </w:r>
      <w:proofErr w:type="spellEnd"/>
    </w:p>
    <w:p w:rsidR="000C18AC" w:rsidRDefault="000C18AC" w:rsidP="000C18AC">
      <w:pPr>
        <w:pStyle w:val="Code-indent"/>
      </w:pPr>
      <w:r>
        <w:t xml:space="preserve">        # Install </w:t>
      </w:r>
      <w:proofErr w:type="spellStart"/>
      <w:r>
        <w:t>RocksDB</w:t>
      </w:r>
      <w:proofErr w:type="spellEnd"/>
    </w:p>
    <w:p w:rsidR="000C18AC" w:rsidRDefault="000C18AC" w:rsidP="000C18AC">
      <w:pPr>
        <w:pStyle w:val="Code-indent"/>
      </w:pPr>
      <w:r>
        <w:t xml:space="preserve">        </w:t>
      </w:r>
      <w:r w:rsidR="001347AA" w:rsidRPr="001347AA">
        <w:t xml:space="preserve">RUN cd /opt &amp;&amp; </w:t>
      </w:r>
      <w:proofErr w:type="spellStart"/>
      <w:r w:rsidR="001347AA" w:rsidRPr="001347AA">
        <w:t>git</w:t>
      </w:r>
      <w:proofErr w:type="spellEnd"/>
      <w:r w:rsidR="001347AA" w:rsidRPr="001347AA">
        <w:t xml:space="preserve"> clone --branch v4.5.1 --single-branch --depth 1 https://github.com/facebook/rocksdb.git &amp;&amp; cd </w:t>
      </w:r>
      <w:proofErr w:type="spellStart"/>
      <w:r w:rsidR="001347AA" w:rsidRPr="001347AA">
        <w:t>rocksdb</w:t>
      </w:r>
      <w:proofErr w:type="spellEnd"/>
    </w:p>
    <w:p w:rsidR="000C18AC" w:rsidRDefault="000C18AC" w:rsidP="000C18AC">
      <w:pPr>
        <w:pStyle w:val="Code-indent"/>
      </w:pPr>
      <w:r>
        <w:t xml:space="preserve">        WORKDIR /opt/</w:t>
      </w:r>
      <w:proofErr w:type="spellStart"/>
      <w:r>
        <w:t>rocksdb</w:t>
      </w:r>
      <w:proofErr w:type="spellEnd"/>
    </w:p>
    <w:p w:rsidR="000C18AC" w:rsidRDefault="000C18AC" w:rsidP="000C18AC">
      <w:pPr>
        <w:pStyle w:val="Code-indent"/>
      </w:pPr>
      <w:r>
        <w:t xml:space="preserve">        RUN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"s/-march=native/-march=zEC12/" </w:t>
      </w:r>
      <w:proofErr w:type="spellStart"/>
      <w:r>
        <w:t>build_tools</w:t>
      </w:r>
      <w:proofErr w:type="spellEnd"/>
      <w:r>
        <w:t>/</w:t>
      </w:r>
      <w:proofErr w:type="spellStart"/>
      <w:r>
        <w:t>build_detect_platform</w:t>
      </w:r>
      <w:proofErr w:type="spellEnd"/>
    </w:p>
    <w:p w:rsidR="000C18AC" w:rsidRDefault="000C18AC" w:rsidP="000C18AC">
      <w:pPr>
        <w:pStyle w:val="Code-indent"/>
      </w:pPr>
      <w:r>
        <w:t xml:space="preserve">        RUN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</w:t>
      </w:r>
      <w:proofErr w:type="spellStart"/>
      <w:r>
        <w:t>momit</w:t>
      </w:r>
      <w:proofErr w:type="spellEnd"/>
      <w:r>
        <w:t xml:space="preserve">-leaf-frame-pointer/-DDUMBDUMMY/" </w:t>
      </w:r>
      <w:proofErr w:type="spellStart"/>
      <w:r>
        <w:t>Makefile</w:t>
      </w:r>
      <w:proofErr w:type="spellEnd"/>
    </w:p>
    <w:p w:rsidR="000C18AC" w:rsidRDefault="000C18AC" w:rsidP="000C18AC">
      <w:pPr>
        <w:pStyle w:val="Code-indent"/>
      </w:pPr>
      <w:r>
        <w:t xml:space="preserve">        RUN make </w:t>
      </w:r>
      <w:proofErr w:type="spellStart"/>
      <w:r>
        <w:t>shared_lib</w:t>
      </w:r>
      <w:proofErr w:type="spellEnd"/>
    </w:p>
    <w:p w:rsidR="000C18AC" w:rsidRDefault="000C18AC" w:rsidP="000C18AC">
      <w:pPr>
        <w:pStyle w:val="Code-indent"/>
      </w:pPr>
      <w:r>
        <w:t xml:space="preserve">        ENV LD_LIBRARY_PATH=/opt/</w:t>
      </w:r>
      <w:proofErr w:type="spellStart"/>
      <w:proofErr w:type="gramStart"/>
      <w:r>
        <w:t>rocksdb</w:t>
      </w:r>
      <w:proofErr w:type="spellEnd"/>
      <w:r>
        <w:t>:$</w:t>
      </w:r>
      <w:proofErr w:type="gramEnd"/>
      <w:r>
        <w:t>LD_LIBRARY_PATH</w:t>
      </w:r>
    </w:p>
    <w:p w:rsidR="000C18AC" w:rsidRDefault="000C18AC" w:rsidP="000C18AC">
      <w:pPr>
        <w:pStyle w:val="Code-indent"/>
      </w:pPr>
      <w:r>
        <w:t xml:space="preserve">        RUN yum -y install snappy-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bzip2-devel</w:t>
      </w:r>
    </w:p>
    <w:p w:rsidR="000C18AC" w:rsidRDefault="000C18AC" w:rsidP="000C18AC">
      <w:pPr>
        <w:pStyle w:val="Code-indent"/>
      </w:pPr>
      <w:r>
        <w:t xml:space="preserve">        # Copy GOPATH </w:t>
      </w:r>
      <w:proofErr w:type="spellStart"/>
      <w:r>
        <w:t>src</w:t>
      </w:r>
      <w:proofErr w:type="spellEnd"/>
      <w:r>
        <w:t xml:space="preserve"> and install Peer</w:t>
      </w:r>
    </w:p>
    <w:p w:rsidR="000C18AC" w:rsidRDefault="000C18AC" w:rsidP="000C18AC">
      <w:pPr>
        <w:pStyle w:val="Code-indent"/>
      </w:pPr>
      <w:r>
        <w:t xml:space="preserve">        COPY </w:t>
      </w:r>
      <w:proofErr w:type="spellStart"/>
      <w:r>
        <w:t>src</w:t>
      </w:r>
      <w:proofErr w:type="spellEnd"/>
      <w:r>
        <w:t xml:space="preserve"> $GOPATH/</w:t>
      </w:r>
      <w:proofErr w:type="spellStart"/>
      <w:r>
        <w:t>src</w:t>
      </w:r>
      <w:proofErr w:type="spellEnd"/>
    </w:p>
    <w:p w:rsidR="000C18AC" w:rsidRDefault="000C18AC" w:rsidP="000C18AC">
      <w:pPr>
        <w:pStyle w:val="Code-indent"/>
      </w:pPr>
      <w:r>
        <w:t xml:space="preserve">        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</w:t>
      </w:r>
      <w:proofErr w:type="spellStart"/>
      <w:r>
        <w:t>hyperledger</w:t>
      </w:r>
      <w:proofErr w:type="spellEnd"/>
      <w:r>
        <w:t>/</w:t>
      </w:r>
      <w:proofErr w:type="spellStart"/>
      <w:r>
        <w:t>db</w:t>
      </w:r>
      <w:proofErr w:type="spellEnd"/>
    </w:p>
    <w:p w:rsidR="000C18AC" w:rsidRDefault="000C18AC" w:rsidP="000C18AC">
      <w:pPr>
        <w:pStyle w:val="Code-indent"/>
      </w:pPr>
      <w:r>
        <w:t xml:space="preserve">        WORKDIR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</w:t>
      </w:r>
      <w:r w:rsidR="00377183">
        <w:t>/peer</w:t>
      </w:r>
    </w:p>
    <w:p w:rsidR="000C18AC" w:rsidRDefault="000C18AC" w:rsidP="000C18AC">
      <w:pPr>
        <w:pStyle w:val="Code-indent"/>
      </w:pPr>
      <w:r>
        <w:t xml:space="preserve">        ENV PATH $GOPATH/</w:t>
      </w:r>
      <w:proofErr w:type="gramStart"/>
      <w:r>
        <w:t>bin:$</w:t>
      </w:r>
      <w:proofErr w:type="gramEnd"/>
      <w:r>
        <w:t>PATH</w:t>
      </w:r>
    </w:p>
    <w:p w:rsidR="000C18AC" w:rsidRDefault="000C18AC" w:rsidP="000C18AC">
      <w:pPr>
        <w:pStyle w:val="Code-indent"/>
      </w:pPr>
      <w:r>
        <w:t xml:space="preserve">        RUN CGO_CFLAGS="-I/opt/</w:t>
      </w:r>
      <w:proofErr w:type="spellStart"/>
      <w:r>
        <w:t>rocksdb</w:t>
      </w:r>
      <w:proofErr w:type="spellEnd"/>
      <w:r>
        <w:t>/include" CGO_LDFLAGS="-L/opt/</w:t>
      </w:r>
      <w:proofErr w:type="spellStart"/>
      <w:r>
        <w:t>rocksdb</w:t>
      </w:r>
      <w:proofErr w:type="spellEnd"/>
      <w:r>
        <w:t xml:space="preserve"> -</w:t>
      </w:r>
      <w:proofErr w:type="spellStart"/>
      <w:r>
        <w:t>lrocksdb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-lm -</w:t>
      </w:r>
      <w:proofErr w:type="spellStart"/>
      <w:r>
        <w:t>lz</w:t>
      </w:r>
      <w:proofErr w:type="spellEnd"/>
      <w:r>
        <w:t xml:space="preserve"> -lbz2 -</w:t>
      </w:r>
      <w:proofErr w:type="spellStart"/>
      <w:r>
        <w:t>lsnappy</w:t>
      </w:r>
      <w:proofErr w:type="spellEnd"/>
      <w:r>
        <w:t xml:space="preserve">" go install &amp;&amp; </w:t>
      </w:r>
      <w:proofErr w:type="spellStart"/>
      <w:r>
        <w:t>cp</w:t>
      </w:r>
      <w:proofErr w:type="spellEnd"/>
      <w:r>
        <w:t xml:space="preserve">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</w:t>
      </w:r>
      <w:r w:rsidR="00377183">
        <w:t>peer/</w:t>
      </w:r>
      <w:proofErr w:type="spellStart"/>
      <w:r>
        <w:t>core.yaml</w:t>
      </w:r>
      <w:proofErr w:type="spellEnd"/>
      <w:r>
        <w:t xml:space="preserve"> $GOPATH/bin</w:t>
      </w:r>
    </w:p>
    <w:p w:rsidR="00577D56" w:rsidRDefault="00577D56" w:rsidP="00577D56">
      <w:pPr>
        <w:pStyle w:val="ListParagraph"/>
        <w:numPr>
          <w:ilvl w:val="0"/>
          <w:numId w:val="33"/>
        </w:numPr>
      </w:pPr>
      <w:r>
        <w:t xml:space="preserve">Edit </w:t>
      </w:r>
      <w:r w:rsidRPr="000C18AC">
        <w:rPr>
          <w:rStyle w:val="Comand"/>
        </w:rPr>
        <w:t>/&lt;</w:t>
      </w:r>
      <w:r w:rsidR="007D35D3">
        <w:rPr>
          <w:rStyle w:val="Comand"/>
        </w:rPr>
        <w:t>work</w:t>
      </w:r>
      <w:r w:rsidRPr="000C18AC">
        <w:rPr>
          <w:rStyle w:val="Comand"/>
        </w:rPr>
        <w:t>_dir&gt;/src/github.com/</w:t>
      </w:r>
      <w:r>
        <w:rPr>
          <w:rStyle w:val="Comand"/>
        </w:rPr>
        <w:t>h</w:t>
      </w:r>
      <w:r w:rsidRPr="000C18AC">
        <w:rPr>
          <w:rStyle w:val="Comand"/>
        </w:rPr>
        <w:t>yperledger/fabric/membersrvc/ca/ca_test.yaml</w:t>
      </w:r>
      <w:r>
        <w:t xml:space="preserve"> and replace the </w:t>
      </w:r>
      <w:proofErr w:type="spellStart"/>
      <w:proofErr w:type="gramStart"/>
      <w:r w:rsidR="00A86677">
        <w:rPr>
          <w:rStyle w:val="Comand"/>
        </w:rPr>
        <w:t>chaincode.</w:t>
      </w:r>
      <w:r w:rsidRPr="00EB6527">
        <w:rPr>
          <w:rStyle w:val="Comand"/>
        </w:rPr>
        <w:t>golang</w:t>
      </w:r>
      <w:proofErr w:type="gramEnd"/>
      <w:r w:rsidR="00A86677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r>
        <w:t xml:space="preserve"> parameter with the following:</w:t>
      </w:r>
    </w:p>
    <w:p w:rsidR="00577D56" w:rsidRDefault="00183051" w:rsidP="00577D56">
      <w:pPr>
        <w:pStyle w:val="Code-indent"/>
      </w:pPr>
      <w:r>
        <w:t xml:space="preserve">    </w:t>
      </w:r>
      <w:r w:rsidR="00354154">
        <w:t xml:space="preserve">    </w:t>
      </w:r>
      <w:proofErr w:type="spellStart"/>
      <w:r w:rsidR="00577D56">
        <w:t>Dockerfile</w:t>
      </w:r>
      <w:proofErr w:type="spellEnd"/>
      <w:r w:rsidR="00577D56">
        <w:t>:  |</w:t>
      </w:r>
    </w:p>
    <w:p w:rsidR="00577D56" w:rsidRDefault="00577D56" w:rsidP="00577D56">
      <w:pPr>
        <w:pStyle w:val="Code-indent"/>
      </w:pPr>
      <w:r>
        <w:t xml:space="preserve">    </w:t>
      </w:r>
      <w:r w:rsidR="00183051">
        <w:t xml:space="preserve">    </w:t>
      </w:r>
      <w:r w:rsidR="00354154">
        <w:t xml:space="preserve">    </w:t>
      </w:r>
      <w:r>
        <w:t xml:space="preserve">from </w:t>
      </w:r>
      <w:r w:rsidRPr="00577D56">
        <w:rPr>
          <w:b/>
        </w:rPr>
        <w:t>&lt;</w:t>
      </w:r>
      <w:proofErr w:type="spellStart"/>
      <w:r w:rsidRPr="00577D56">
        <w:rPr>
          <w:b/>
        </w:rPr>
        <w:t>docker_registry_host_ip</w:t>
      </w:r>
      <w:proofErr w:type="spellEnd"/>
      <w:r w:rsidRPr="00577D56">
        <w:rPr>
          <w:b/>
        </w:rPr>
        <w:t>&gt;</w:t>
      </w:r>
      <w:r>
        <w:t>:5050/s390x/</w:t>
      </w:r>
      <w:proofErr w:type="spellStart"/>
      <w:r>
        <w:t>golang</w:t>
      </w:r>
      <w:proofErr w:type="spellEnd"/>
    </w:p>
    <w:p w:rsidR="00577D56" w:rsidRDefault="00577D56" w:rsidP="00577D56">
      <w:pPr>
        <w:pStyle w:val="Code-indent"/>
      </w:pPr>
      <w:r>
        <w:t xml:space="preserve">    </w:t>
      </w:r>
      <w:r w:rsidR="00354154">
        <w:t xml:space="preserve">    </w:t>
      </w:r>
      <w:r w:rsidR="00183051">
        <w:t xml:space="preserve">    </w:t>
      </w:r>
      <w:r>
        <w:t xml:space="preserve">COPY </w:t>
      </w:r>
      <w:proofErr w:type="spellStart"/>
      <w:r>
        <w:t>src</w:t>
      </w:r>
      <w:proofErr w:type="spellEnd"/>
      <w:r>
        <w:t xml:space="preserve"> $GOPATH/</w:t>
      </w:r>
      <w:proofErr w:type="spellStart"/>
      <w:r>
        <w:t>src</w:t>
      </w:r>
      <w:proofErr w:type="spellEnd"/>
    </w:p>
    <w:p w:rsidR="00577D56" w:rsidRDefault="00577D56" w:rsidP="00577D56">
      <w:pPr>
        <w:pStyle w:val="Code-indent"/>
      </w:pPr>
      <w:r>
        <w:t xml:space="preserve">    </w:t>
      </w:r>
      <w:r w:rsidR="00354154">
        <w:t xml:space="preserve">    </w:t>
      </w:r>
      <w:r w:rsidR="00183051">
        <w:t xml:space="preserve">    </w:t>
      </w:r>
      <w:r>
        <w:t>WORKDIR $GOPATH</w:t>
      </w:r>
    </w:p>
    <w:p w:rsidR="00577D56" w:rsidRPr="00577D56" w:rsidRDefault="00183051" w:rsidP="00073925">
      <w:pPr>
        <w:pStyle w:val="ListParagraph"/>
        <w:numPr>
          <w:ilvl w:val="0"/>
          <w:numId w:val="33"/>
        </w:numPr>
        <w:spacing w:after="160"/>
        <w:contextualSpacing w:val="0"/>
        <w:rPr>
          <w:rStyle w:val="Comand"/>
          <w:rFonts w:asciiTheme="minorHAnsi" w:hAnsiTheme="minorHAnsi"/>
          <w:b w:val="0"/>
          <w:sz w:val="22"/>
        </w:rPr>
      </w:pPr>
      <w:r>
        <w:t>Perform steps 1 and 2</w:t>
      </w:r>
      <w:r w:rsidR="00577D56">
        <w:t xml:space="preserve"> for file</w:t>
      </w:r>
      <w:r w:rsidR="00073925">
        <w:t xml:space="preserve"> </w:t>
      </w:r>
      <w:r w:rsidR="00577D56" w:rsidRPr="00FB6D1E">
        <w:rPr>
          <w:rStyle w:val="Comand"/>
          <w:sz w:val="18"/>
          <w:szCs w:val="18"/>
        </w:rPr>
        <w:t>/&lt;</w:t>
      </w:r>
      <w:r w:rsidR="007A08BD" w:rsidRPr="00FB6D1E">
        <w:rPr>
          <w:rStyle w:val="Comand"/>
          <w:sz w:val="18"/>
          <w:szCs w:val="18"/>
        </w:rPr>
        <w:t>work</w:t>
      </w:r>
      <w:r w:rsidR="00577D56" w:rsidRPr="00FB6D1E">
        <w:rPr>
          <w:rStyle w:val="Comand"/>
          <w:sz w:val="18"/>
          <w:szCs w:val="18"/>
        </w:rPr>
        <w:t>_dir&gt;/src/github.com/hyperledger/fabric/core/ledger/genesis/genesis_test.yaml</w:t>
      </w:r>
      <w:r w:rsidR="00577D56" w:rsidRPr="00577D56">
        <w:rPr>
          <w:rStyle w:val="Comand"/>
          <w:rFonts w:asciiTheme="minorHAnsi" w:hAnsiTheme="minorHAnsi"/>
        </w:rPr>
        <w:t>.</w:t>
      </w:r>
    </w:p>
    <w:p w:rsidR="00577D56" w:rsidRDefault="00973AFF" w:rsidP="00973AFF">
      <w:pPr>
        <w:pStyle w:val="ListParagraph"/>
        <w:numPr>
          <w:ilvl w:val="0"/>
          <w:numId w:val="33"/>
        </w:numPr>
      </w:pPr>
      <w:r w:rsidRPr="00973AFF">
        <w:t>Edit</w:t>
      </w:r>
      <w:r>
        <w:rPr>
          <w:rStyle w:val="Comand"/>
        </w:rPr>
        <w:t xml:space="preserve"> </w:t>
      </w:r>
      <w:r w:rsidRPr="004B70EC">
        <w:rPr>
          <w:rStyle w:val="Comand"/>
          <w:sz w:val="18"/>
          <w:szCs w:val="18"/>
        </w:rPr>
        <w:t>/&lt;</w:t>
      </w:r>
      <w:r w:rsidR="007A08BD" w:rsidRPr="004B70EC">
        <w:rPr>
          <w:rStyle w:val="Comand"/>
          <w:sz w:val="18"/>
          <w:szCs w:val="18"/>
        </w:rPr>
        <w:t>work</w:t>
      </w:r>
      <w:r w:rsidRPr="004B70EC">
        <w:rPr>
          <w:rStyle w:val="Comand"/>
          <w:sz w:val="18"/>
          <w:szCs w:val="18"/>
        </w:rPr>
        <w:t>_dir&gt;/src/github.com/hyperledger/fabric/core/container/controller_</w:t>
      </w:r>
      <w:proofErr w:type="gramStart"/>
      <w:r w:rsidRPr="004B70EC">
        <w:rPr>
          <w:rStyle w:val="Comand"/>
          <w:sz w:val="18"/>
          <w:szCs w:val="18"/>
        </w:rPr>
        <w:t>test</w:t>
      </w:r>
      <w:r w:rsidR="0030018D" w:rsidRPr="004B70EC">
        <w:rPr>
          <w:rStyle w:val="Comand"/>
          <w:sz w:val="18"/>
          <w:szCs w:val="18"/>
        </w:rPr>
        <w:t>.</w:t>
      </w:r>
      <w:r w:rsidRPr="004B70EC">
        <w:rPr>
          <w:rStyle w:val="Comand"/>
          <w:sz w:val="18"/>
          <w:szCs w:val="18"/>
        </w:rPr>
        <w:t>go</w:t>
      </w:r>
      <w:proofErr w:type="gramEnd"/>
      <w:r>
        <w:t xml:space="preserve"> and replace </w:t>
      </w:r>
      <w:proofErr w:type="spellStart"/>
      <w:r w:rsidRPr="00973AFF">
        <w:rPr>
          <w:rStyle w:val="Comand"/>
        </w:rPr>
        <w:t>busybox</w:t>
      </w:r>
      <w:proofErr w:type="spellEnd"/>
      <w:r>
        <w:t xml:space="preserve"> with </w:t>
      </w:r>
      <w:r w:rsidRPr="00973AFF">
        <w:rPr>
          <w:rStyle w:val="Comand"/>
        </w:rPr>
        <w:t>s390x/</w:t>
      </w:r>
      <w:proofErr w:type="spellStart"/>
      <w:r w:rsidRPr="00973AFF">
        <w:rPr>
          <w:rStyle w:val="Comand"/>
        </w:rPr>
        <w:t>busybox</w:t>
      </w:r>
      <w:proofErr w:type="spellEnd"/>
      <w:r>
        <w:t>.</w:t>
      </w:r>
    </w:p>
    <w:p w:rsidR="00F82AEA" w:rsidRDefault="00F82AEA" w:rsidP="00F82AEA">
      <w:pPr>
        <w:pStyle w:val="Note"/>
        <w:ind w:left="720"/>
      </w:pPr>
      <w:r w:rsidRPr="00EB6527">
        <w:rPr>
          <w:b/>
        </w:rPr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_Ref448238924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 xml:space="preserve">Build the </w:t>
      </w:r>
      <w:proofErr w:type="spellStart"/>
      <w:r w:rsidR="00C35711">
        <w:t>Hyperledger</w:t>
      </w:r>
      <w:proofErr w:type="spellEnd"/>
      <w:r w:rsidR="00C35711">
        <w:t xml:space="preserve"> Fabric Core</w:t>
      </w:r>
      <w:r w:rsidRPr="006F461B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C35711">
        <w:rPr>
          <w:noProof/>
        </w:rPr>
        <w:t>9</w:t>
      </w:r>
      <w:r>
        <w:fldChar w:fldCharType="end"/>
      </w:r>
      <w:r>
        <w:t xml:space="preserve">.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docker_registry_host_ip</w:t>
      </w:r>
      <w:proofErr w:type="spellEnd"/>
      <w:r w:rsidRPr="008670EF">
        <w:rPr>
          <w:rStyle w:val="Comand"/>
        </w:rPr>
        <w:t>&gt;</w:t>
      </w:r>
      <w:r>
        <w:t xml:space="preserve"> with the IP address of the host that is running your Docker Registry.</w:t>
      </w:r>
    </w:p>
    <w:p w:rsidR="00973AFF" w:rsidRDefault="0030018D" w:rsidP="0030018D">
      <w:pPr>
        <w:pStyle w:val="Heading2"/>
      </w:pPr>
      <w:bookmarkStart w:id="34" w:name="_Toc451280650"/>
      <w:r>
        <w:lastRenderedPageBreak/>
        <w:t>Running the Unit Tests</w:t>
      </w:r>
      <w:bookmarkEnd w:id="34"/>
    </w:p>
    <w:p w:rsidR="0030018D" w:rsidRDefault="00462D26" w:rsidP="00462D26">
      <w:pPr>
        <w:pStyle w:val="ListParagraph"/>
        <w:numPr>
          <w:ilvl w:val="0"/>
          <w:numId w:val="35"/>
        </w:numPr>
      </w:pPr>
      <w:r>
        <w:t xml:space="preserve">Bring up a window (via </w:t>
      </w:r>
      <w:proofErr w:type="spellStart"/>
      <w:r>
        <w:t>ssh</w:t>
      </w:r>
      <w:proofErr w:type="spellEnd"/>
      <w:r>
        <w:t xml:space="preserve"> or screen) of the system </w:t>
      </w:r>
      <w:r w:rsidR="000F0BF0">
        <w:t>where you</w:t>
      </w:r>
      <w:r>
        <w:t xml:space="preserve"> built the </w:t>
      </w:r>
      <w:proofErr w:type="spellStart"/>
      <w:r>
        <w:t>Hyperledger</w:t>
      </w:r>
      <w:proofErr w:type="spellEnd"/>
      <w:r>
        <w:t xml:space="preserve"> Fabric </w:t>
      </w:r>
      <w:r w:rsidR="000F0BF0">
        <w:t>components</w:t>
      </w:r>
      <w:r>
        <w:t xml:space="preserve"> and start the Fabric Peer:</w:t>
      </w:r>
    </w:p>
    <w:p w:rsidR="00462D26" w:rsidRPr="00462D26" w:rsidRDefault="00462D26" w:rsidP="00462D26">
      <w:pPr>
        <w:pStyle w:val="Code-indent"/>
        <w:rPr>
          <w:rStyle w:val="Comand"/>
          <w:b w:val="0"/>
        </w:rPr>
      </w:pPr>
      <w:r>
        <w:t xml:space="preserve">cd </w:t>
      </w:r>
      <w:r w:rsidRPr="000C18AC">
        <w:rPr>
          <w:rStyle w:val="Comand"/>
        </w:rPr>
        <w:t>/&lt;</w:t>
      </w:r>
      <w:proofErr w:type="spellStart"/>
      <w:r w:rsidR="007A08BD">
        <w:rPr>
          <w:rStyle w:val="Comand"/>
        </w:rPr>
        <w:t>work</w:t>
      </w:r>
      <w:r w:rsidRPr="000C18AC">
        <w:rPr>
          <w:rStyle w:val="Comand"/>
        </w:rPr>
        <w:t>_dir</w:t>
      </w:r>
      <w:proofErr w:type="spellEnd"/>
      <w:r w:rsidRPr="000C18AC">
        <w:rPr>
          <w:rStyle w:val="Comand"/>
        </w:rPr>
        <w:t>&gt;/</w:t>
      </w:r>
      <w:proofErr w:type="spellStart"/>
      <w:r w:rsidRPr="00462D26">
        <w:rPr>
          <w:rStyle w:val="Comand"/>
          <w:b w:val="0"/>
        </w:rPr>
        <w:t>src</w:t>
      </w:r>
      <w:proofErr w:type="spellEnd"/>
      <w:r w:rsidRPr="00462D26">
        <w:rPr>
          <w:rStyle w:val="Comand"/>
          <w:b w:val="0"/>
        </w:rPr>
        <w:t>/github.com/</w:t>
      </w:r>
      <w:proofErr w:type="spellStart"/>
      <w:r w:rsidRPr="00462D26">
        <w:rPr>
          <w:rStyle w:val="Comand"/>
          <w:b w:val="0"/>
        </w:rPr>
        <w:t>hyperledger</w:t>
      </w:r>
      <w:proofErr w:type="spellEnd"/>
      <w:r w:rsidRPr="00462D26">
        <w:rPr>
          <w:rStyle w:val="Comand"/>
          <w:b w:val="0"/>
        </w:rPr>
        <w:t>/fabric</w:t>
      </w:r>
      <w:r w:rsidR="00377183">
        <w:rPr>
          <w:rStyle w:val="Comand"/>
          <w:b w:val="0"/>
        </w:rPr>
        <w:t>/peer</w:t>
      </w:r>
    </w:p>
    <w:p w:rsidR="00462D26" w:rsidRDefault="0075387B" w:rsidP="00462D26">
      <w:pPr>
        <w:pStyle w:val="Code-indent"/>
        <w:rPr>
          <w:rStyle w:val="Comand"/>
          <w:b w:val="0"/>
        </w:rPr>
      </w:pPr>
      <w:proofErr w:type="spellStart"/>
      <w:r>
        <w:rPr>
          <w:rStyle w:val="Comand"/>
          <w:b w:val="0"/>
        </w:rPr>
        <w:t>sudo</w:t>
      </w:r>
      <w:proofErr w:type="spellEnd"/>
      <w:r>
        <w:rPr>
          <w:rStyle w:val="Comand"/>
          <w:b w:val="0"/>
        </w:rPr>
        <w:t xml:space="preserve"> </w:t>
      </w:r>
      <w:r w:rsidRPr="0075387B">
        <w:t>LD_LIBRARY_PATH=/opt/</w:t>
      </w:r>
      <w:proofErr w:type="spellStart"/>
      <w:proofErr w:type="gramStart"/>
      <w:r w:rsidRPr="0075387B">
        <w:t>rocksdb</w:t>
      </w:r>
      <w:proofErr w:type="spellEnd"/>
      <w:r w:rsidRPr="0075387B">
        <w:t>:$</w:t>
      </w:r>
      <w:proofErr w:type="gramEnd"/>
      <w:r w:rsidRPr="0075387B">
        <w:t>LD_LIBRARY_PATH</w:t>
      </w:r>
      <w:r>
        <w:t xml:space="preserve"> </w:t>
      </w:r>
      <w:r w:rsidR="00462D26" w:rsidRPr="00462D26">
        <w:rPr>
          <w:rStyle w:val="Comand"/>
          <w:b w:val="0"/>
        </w:rPr>
        <w:t xml:space="preserve">./peer </w:t>
      </w:r>
      <w:r w:rsidR="0008315A">
        <w:rPr>
          <w:rStyle w:val="Comand"/>
          <w:b w:val="0"/>
        </w:rPr>
        <w:t>node start</w:t>
      </w:r>
    </w:p>
    <w:p w:rsidR="003D4A9A" w:rsidRDefault="003D4A9A" w:rsidP="003D4A9A">
      <w:pPr>
        <w:pStyle w:val="ListParagraph"/>
        <w:numPr>
          <w:ilvl w:val="0"/>
          <w:numId w:val="35"/>
        </w:numPr>
      </w:pPr>
      <w:r>
        <w:t xml:space="preserve">From another window of the same Linux system, create an executable script called </w:t>
      </w:r>
      <w:r w:rsidRPr="00170EF6">
        <w:rPr>
          <w:rStyle w:val="Comand"/>
        </w:rPr>
        <w:t>unit-tests.sh</w:t>
      </w:r>
      <w:r>
        <w:t xml:space="preserve"> in </w:t>
      </w:r>
      <w:r w:rsidRPr="00CA19FD">
        <w:rPr>
          <w:rStyle w:val="Comand"/>
        </w:rPr>
        <w:t>/</w:t>
      </w:r>
      <w:r>
        <w:rPr>
          <w:rStyle w:val="Comand"/>
        </w:rPr>
        <w:t>&lt;</w:t>
      </w:r>
      <w:proofErr w:type="spellStart"/>
      <w:r w:rsidRPr="00CA19FD">
        <w:rPr>
          <w:rStyle w:val="Comand"/>
        </w:rPr>
        <w:t>work_dir</w:t>
      </w:r>
      <w:proofErr w:type="spellEnd"/>
      <w:r>
        <w:rPr>
          <w:rStyle w:val="Comand"/>
        </w:rPr>
        <w:t>&gt;</w:t>
      </w:r>
      <w:r w:rsidRPr="00CA19FD">
        <w:rPr>
          <w:rStyle w:val="Comand"/>
        </w:rPr>
        <w:t>/</w:t>
      </w:r>
      <w:r>
        <w:t xml:space="preserve"> using the following lines:</w:t>
      </w:r>
    </w:p>
    <w:p w:rsidR="003D4A9A" w:rsidRDefault="003D4A9A" w:rsidP="003D4A9A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3D4A9A" w:rsidRDefault="003D4A9A" w:rsidP="003D4A9A">
      <w:pPr>
        <w:pStyle w:val="Code-indent"/>
      </w:pPr>
    </w:p>
    <w:p w:rsidR="003D4A9A" w:rsidRDefault="003D4A9A" w:rsidP="003D4A9A">
      <w:pPr>
        <w:pStyle w:val="Code-indent"/>
      </w:pPr>
      <w:r>
        <w:t>export GOPATH=/&lt;</w:t>
      </w:r>
      <w:proofErr w:type="spellStart"/>
      <w:r>
        <w:t>work_dir</w:t>
      </w:r>
      <w:proofErr w:type="spellEnd"/>
      <w:r>
        <w:t>&gt;/</w:t>
      </w:r>
    </w:p>
    <w:p w:rsidR="003D4A9A" w:rsidRDefault="003D4A9A" w:rsidP="003D4A9A">
      <w:pPr>
        <w:pStyle w:val="Code-indent"/>
      </w:pPr>
      <w:r>
        <w:t>export GOROOT=/</w:t>
      </w:r>
      <w:r w:rsidR="00B33BA4">
        <w:t>&lt;</w:t>
      </w:r>
      <w:proofErr w:type="spellStart"/>
      <w:r>
        <w:t>golang_home</w:t>
      </w:r>
      <w:proofErr w:type="spellEnd"/>
      <w:r>
        <w:t>&gt;/go</w:t>
      </w:r>
    </w:p>
    <w:p w:rsidR="003D4A9A" w:rsidRDefault="003D4A9A" w:rsidP="003D4A9A">
      <w:pPr>
        <w:pStyle w:val="Code-indent"/>
      </w:pPr>
      <w:r>
        <w:t>export PATH=/&lt;</w:t>
      </w:r>
      <w:proofErr w:type="spellStart"/>
      <w:r>
        <w:t>golang_home</w:t>
      </w:r>
      <w:proofErr w:type="spellEnd"/>
      <w:r>
        <w:t>&gt;/go/</w:t>
      </w:r>
      <w:proofErr w:type="gramStart"/>
      <w:r>
        <w:t>bin:$</w:t>
      </w:r>
      <w:proofErr w:type="gramEnd"/>
      <w:r>
        <w:t>PATH</w:t>
      </w:r>
    </w:p>
    <w:p w:rsidR="003D4A9A" w:rsidRDefault="003D4A9A" w:rsidP="003D4A9A">
      <w:pPr>
        <w:pStyle w:val="Code-indent"/>
      </w:pPr>
      <w:r>
        <w:t>export CGO_LDFLAGS="-L/opt/</w:t>
      </w:r>
      <w:proofErr w:type="spellStart"/>
      <w:r>
        <w:t>rocksdb</w:t>
      </w:r>
      <w:proofErr w:type="spellEnd"/>
      <w:r>
        <w:t xml:space="preserve"> -</w:t>
      </w:r>
      <w:proofErr w:type="spellStart"/>
      <w:r>
        <w:t>lrocksdb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-lm -</w:t>
      </w:r>
      <w:proofErr w:type="spellStart"/>
      <w:r>
        <w:t>lz</w:t>
      </w:r>
      <w:proofErr w:type="spellEnd"/>
      <w:r>
        <w:t xml:space="preserve"> "</w:t>
      </w:r>
    </w:p>
    <w:p w:rsidR="003D4A9A" w:rsidRDefault="003D4A9A" w:rsidP="003D4A9A">
      <w:pPr>
        <w:pStyle w:val="Code-indent"/>
      </w:pPr>
      <w:r>
        <w:t>export CGO_CFLAGS="-I/opt/</w:t>
      </w:r>
      <w:proofErr w:type="spellStart"/>
      <w:r>
        <w:t>rocksdb</w:t>
      </w:r>
      <w:proofErr w:type="spellEnd"/>
      <w:r>
        <w:t>/include"</w:t>
      </w:r>
    </w:p>
    <w:p w:rsidR="003D4A9A" w:rsidRDefault="003D4A9A" w:rsidP="003D4A9A">
      <w:pPr>
        <w:pStyle w:val="Code-indent"/>
      </w:pPr>
      <w:r>
        <w:t>export LD_LIBRARY_PATH=/opt/</w:t>
      </w:r>
      <w:proofErr w:type="spellStart"/>
      <w:proofErr w:type="gramStart"/>
      <w:r>
        <w:t>rocksdb</w:t>
      </w:r>
      <w:proofErr w:type="spellEnd"/>
      <w:r>
        <w:t>:$</w:t>
      </w:r>
      <w:proofErr w:type="gramEnd"/>
      <w:r>
        <w:t>LD_LIBRARY_PATH</w:t>
      </w:r>
    </w:p>
    <w:p w:rsidR="003D4A9A" w:rsidRDefault="003D4A9A" w:rsidP="003D4A9A">
      <w:pPr>
        <w:pStyle w:val="Code-indent"/>
      </w:pPr>
    </w:p>
    <w:p w:rsidR="003D4A9A" w:rsidRDefault="003D4A9A" w:rsidP="003D4A9A">
      <w:pPr>
        <w:pStyle w:val="Code-indent"/>
        <w:rPr>
          <w:rStyle w:val="Comand"/>
          <w:b w:val="0"/>
        </w:rPr>
      </w:pPr>
      <w:r>
        <w:t>go test -timeout=20m $(go list github.com/</w:t>
      </w:r>
      <w:proofErr w:type="spellStart"/>
      <w:r>
        <w:t>hyperledger</w:t>
      </w:r>
      <w:proofErr w:type="spellEnd"/>
      <w:r>
        <w:t>/fabric/... | grep -v /vendor/ | grep -v /examples/)</w:t>
      </w:r>
    </w:p>
    <w:p w:rsidR="003D4A9A" w:rsidRDefault="003D4A9A" w:rsidP="003D4A9A">
      <w:pPr>
        <w:pStyle w:val="Note"/>
        <w:ind w:left="1584"/>
      </w:pPr>
      <w:r w:rsidRPr="005648E0">
        <w:rPr>
          <w:b/>
        </w:rPr>
        <w:t>NOTE:</w:t>
      </w:r>
      <w:r>
        <w:t xml:space="preserve">  If you have root access and would like to run the unit tests, simply set the environment variables listed above and then issue the go test command.  Also, replace </w:t>
      </w:r>
      <w:r w:rsidRPr="00641545">
        <w:rPr>
          <w:rStyle w:val="Comand"/>
        </w:rPr>
        <w:t>/&lt;</w:t>
      </w:r>
      <w:proofErr w:type="spellStart"/>
      <w:r w:rsidRPr="00641545">
        <w:rPr>
          <w:rStyle w:val="Comand"/>
        </w:rPr>
        <w:t>work_dir</w:t>
      </w:r>
      <w:proofErr w:type="spellEnd"/>
      <w:r w:rsidRPr="00641545">
        <w:rPr>
          <w:rStyle w:val="Comand"/>
        </w:rPr>
        <w:t>&gt;/</w:t>
      </w:r>
      <w:r>
        <w:t xml:space="preserve"> with the directory used when building the </w:t>
      </w:r>
      <w:proofErr w:type="spellStart"/>
      <w:r>
        <w:t>Hyperledger</w:t>
      </w:r>
      <w:proofErr w:type="spellEnd"/>
      <w:r>
        <w:t xml:space="preserve"> Fabric components in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_Ref448238924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 xml:space="preserve">Build the </w:t>
      </w:r>
      <w:proofErr w:type="spellStart"/>
      <w:r w:rsidR="00C35711">
        <w:t>Hyperledger</w:t>
      </w:r>
      <w:proofErr w:type="spellEnd"/>
      <w:r w:rsidR="00C35711">
        <w:t xml:space="preserve"> Fabric Core</w:t>
      </w:r>
      <w:r w:rsidRPr="006F461B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_Ref448238924 \h </w:instrText>
      </w:r>
      <w:r>
        <w:fldChar w:fldCharType="separate"/>
      </w:r>
      <w:r w:rsidR="00C35711">
        <w:rPr>
          <w:noProof/>
        </w:rPr>
        <w:t>9</w:t>
      </w:r>
      <w:r>
        <w:fldChar w:fldCharType="end"/>
      </w:r>
      <w:r>
        <w:t xml:space="preserve">.  Replace </w:t>
      </w:r>
      <w:r w:rsidRPr="00170EF6">
        <w:rPr>
          <w:b/>
        </w:rPr>
        <w:t>/&lt;</w:t>
      </w:r>
      <w:proofErr w:type="spellStart"/>
      <w:r w:rsidRPr="00170EF6">
        <w:rPr>
          <w:b/>
        </w:rPr>
        <w:t>golang_home</w:t>
      </w:r>
      <w:proofErr w:type="spellEnd"/>
      <w:r w:rsidRPr="00170EF6">
        <w:rPr>
          <w:b/>
        </w:rPr>
        <w:t>&gt;/</w:t>
      </w:r>
      <w:r w:rsidRPr="00170EF6">
        <w:t xml:space="preserve"> </w:t>
      </w:r>
      <w:r>
        <w:t xml:space="preserve">with the </w:t>
      </w:r>
      <w:r w:rsidRPr="00170EF6">
        <w:t xml:space="preserve">directory where </w:t>
      </w:r>
      <w:proofErr w:type="spellStart"/>
      <w:r w:rsidRPr="00170EF6">
        <w:t>Golang</w:t>
      </w:r>
      <w:proofErr w:type="spellEnd"/>
      <w:r w:rsidRPr="00170EF6">
        <w:t xml:space="preserve"> was installed after performing step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_Ref447966526 \r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rPr>
          <w:rStyle w:val="IntenseReference"/>
        </w:rPr>
        <w:t>4</w:t>
      </w:r>
      <w:r w:rsidRPr="006F461B">
        <w:rPr>
          <w:rStyle w:val="IntenseReference"/>
        </w:rPr>
        <w:fldChar w:fldCharType="end"/>
      </w:r>
      <w:r w:rsidRPr="00170EF6">
        <w:t xml:space="preserve"> in </w:t>
      </w:r>
      <w:r w:rsidRPr="006F461B">
        <w:rPr>
          <w:rStyle w:val="IntenseReference"/>
        </w:rPr>
        <w:fldChar w:fldCharType="begin"/>
      </w:r>
      <w:r w:rsidRPr="006F461B">
        <w:rPr>
          <w:rStyle w:val="IntenseReference"/>
        </w:rPr>
        <w:instrText xml:space="preserve"> REF _Ref447966603 \h </w:instrText>
      </w:r>
      <w:r w:rsidRPr="006F461B">
        <w:rPr>
          <w:rStyle w:val="IntenseReference"/>
        </w:rPr>
      </w:r>
      <w:r w:rsidRPr="006F461B">
        <w:rPr>
          <w:rStyle w:val="IntenseReference"/>
        </w:rPr>
        <w:fldChar w:fldCharType="separate"/>
      </w:r>
      <w:r w:rsidR="00C35711">
        <w:t xml:space="preserve">Building the </w:t>
      </w:r>
      <w:proofErr w:type="spellStart"/>
      <w:r w:rsidR="00C35711">
        <w:t>Golang</w:t>
      </w:r>
      <w:proofErr w:type="spellEnd"/>
      <w:r w:rsidR="00C35711">
        <w:t xml:space="preserve"> Toolchain</w:t>
      </w:r>
      <w:r w:rsidRPr="006F461B">
        <w:rPr>
          <w:rStyle w:val="IntenseReference"/>
        </w:rPr>
        <w:fldChar w:fldCharType="end"/>
      </w:r>
      <w:r w:rsidRPr="00170EF6">
        <w:t xml:space="preserve"> on page </w:t>
      </w:r>
      <w:r w:rsidRPr="00170EF6">
        <w:fldChar w:fldCharType="begin"/>
      </w:r>
      <w:r w:rsidRPr="00170EF6">
        <w:instrText xml:space="preserve"> PAGEREF _Ref447966526 \h </w:instrText>
      </w:r>
      <w:r w:rsidRPr="00170EF6">
        <w:fldChar w:fldCharType="separate"/>
      </w:r>
      <w:r w:rsidR="00C35711">
        <w:rPr>
          <w:noProof/>
        </w:rPr>
        <w:t>4</w:t>
      </w:r>
      <w:r w:rsidRPr="00170EF6">
        <w:fldChar w:fldCharType="end"/>
      </w:r>
      <w:r w:rsidRPr="00170EF6">
        <w:t xml:space="preserve">.  </w:t>
      </w:r>
    </w:p>
    <w:p w:rsidR="003D4A9A" w:rsidRDefault="003D4A9A" w:rsidP="003D4A9A">
      <w:pPr>
        <w:pStyle w:val="ListParagraph"/>
        <w:numPr>
          <w:ilvl w:val="0"/>
          <w:numId w:val="35"/>
        </w:numPr>
      </w:pPr>
      <w:r>
        <w:t>Invoke the unit-tests.sh script:</w:t>
      </w:r>
    </w:p>
    <w:p w:rsidR="003D4A9A" w:rsidRDefault="003D4A9A" w:rsidP="003D4A9A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3D4A9A" w:rsidRPr="0087575D" w:rsidRDefault="00B33BA4" w:rsidP="003D4A9A">
      <w:pPr>
        <w:pStyle w:val="Code-indent"/>
      </w:pPr>
      <w:proofErr w:type="spellStart"/>
      <w:r>
        <w:t>sudo</w:t>
      </w:r>
      <w:proofErr w:type="spellEnd"/>
      <w:r>
        <w:t xml:space="preserve"> </w:t>
      </w:r>
      <w:r w:rsidR="003D4A9A">
        <w:t>./unit-tests.sh</w:t>
      </w:r>
    </w:p>
    <w:p w:rsidR="0087575D" w:rsidRPr="0087575D" w:rsidRDefault="0087575D" w:rsidP="0087575D"/>
    <w:sectPr w:rsidR="0087575D" w:rsidRPr="0087575D" w:rsidSect="00584925">
      <w:footerReference w:type="first" r:id="rId25"/>
      <w:pgSz w:w="12240" w:h="15840"/>
      <w:pgMar w:top="1440" w:right="1080" w:bottom="1440" w:left="108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D0" w:rsidRDefault="00273CD0" w:rsidP="002D1376">
      <w:pPr>
        <w:spacing w:after="0" w:line="240" w:lineRule="auto"/>
      </w:pPr>
      <w:r>
        <w:separator/>
      </w:r>
    </w:p>
  </w:endnote>
  <w:endnote w:type="continuationSeparator" w:id="0">
    <w:p w:rsidR="00273CD0" w:rsidRDefault="00273CD0" w:rsidP="002D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orbe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B5D" w:rsidRDefault="009F4B5D">
    <w:pPr>
      <w:pStyle w:val="Footer"/>
      <w:jc w:val="right"/>
      <w:rPr>
        <w:color w:val="000000" w:themeColor="text1"/>
        <w:sz w:val="20"/>
        <w:szCs w:val="20"/>
      </w:rPr>
    </w:pPr>
    <w:r w:rsidRPr="00745B8C">
      <w:rPr>
        <w:noProof/>
        <w:color w:val="000000" w:themeColor="text1"/>
      </w:rPr>
      <w:drawing>
        <wp:anchor distT="0" distB="0" distL="114300" distR="114300" simplePos="0" relativeHeight="251660288" behindDoc="1" locked="0" layoutInCell="1" allowOverlap="1" wp14:anchorId="7644F3EF" wp14:editId="4E4F0DFC">
          <wp:simplePos x="0" y="0"/>
          <wp:positionH relativeFrom="margin">
            <wp:posOffset>181610</wp:posOffset>
          </wp:positionH>
          <wp:positionV relativeFrom="paragraph">
            <wp:posOffset>110160</wp:posOffset>
          </wp:positionV>
          <wp:extent cx="508635" cy="353695"/>
          <wp:effectExtent l="0" t="0" r="5715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bm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35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B8C"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8679E" wp14:editId="0E0C07E5">
              <wp:simplePos x="0" y="0"/>
              <wp:positionH relativeFrom="margin">
                <wp:posOffset>-69215</wp:posOffset>
              </wp:positionH>
              <wp:positionV relativeFrom="page">
                <wp:posOffset>9344965</wp:posOffset>
              </wp:positionV>
              <wp:extent cx="6572250" cy="20144"/>
              <wp:effectExtent l="0" t="0" r="19050" b="3746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2250" cy="20144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02637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5.45pt,735.8pt" to="512.05pt,7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" strokecolor="#7b7b7b [2406]" strokeweight=".5pt">
              <v:stroke joinstyle="miter"/>
              <w10:wrap anchorx="margin" anchory="page"/>
            </v:line>
          </w:pict>
        </mc:Fallback>
      </mc:AlternateContent>
    </w:r>
  </w:p>
  <w:p w:rsidR="009F4B5D" w:rsidRDefault="009F4B5D">
    <w:pPr>
      <w:pStyle w:val="Footer"/>
      <w:jc w:val="right"/>
    </w:pPr>
    <w:r w:rsidRPr="00745B8C">
      <w:rPr>
        <w:color w:val="000000" w:themeColor="text1"/>
        <w:sz w:val="20"/>
        <w:szCs w:val="20"/>
      </w:rPr>
      <w:fldChar w:fldCharType="begin"/>
    </w:r>
    <w:r w:rsidRPr="00745B8C">
      <w:rPr>
        <w:color w:val="000000" w:themeColor="text1"/>
        <w:sz w:val="20"/>
        <w:szCs w:val="20"/>
      </w:rPr>
      <w:instrText xml:space="preserve"> PAGE  \* Arabic </w:instrText>
    </w:r>
    <w:r w:rsidRPr="00745B8C">
      <w:rPr>
        <w:color w:val="000000" w:themeColor="text1"/>
        <w:sz w:val="20"/>
        <w:szCs w:val="20"/>
      </w:rPr>
      <w:fldChar w:fldCharType="separate"/>
    </w:r>
    <w:r w:rsidR="00C35711">
      <w:rPr>
        <w:noProof/>
        <w:color w:val="000000" w:themeColor="text1"/>
        <w:sz w:val="20"/>
        <w:szCs w:val="20"/>
      </w:rPr>
      <w:t>17</w:t>
    </w:r>
    <w:r w:rsidRPr="00745B8C">
      <w:rPr>
        <w:color w:val="000000" w:themeColor="text1"/>
        <w:sz w:val="20"/>
        <w:szCs w:val="20"/>
      </w:rPr>
      <w:fldChar w:fldCharType="end"/>
    </w:r>
  </w:p>
  <w:p w:rsidR="009F4B5D" w:rsidRDefault="009F4B5D" w:rsidP="00745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82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B5D" w:rsidRDefault="009F4B5D">
        <w:pPr>
          <w:pStyle w:val="Footer"/>
          <w:jc w:val="right"/>
        </w:pPr>
        <w:r w:rsidRPr="00584925">
          <w:rPr>
            <w:noProof/>
          </w:rPr>
          <w:drawing>
            <wp:anchor distT="0" distB="0" distL="114300" distR="114300" simplePos="0" relativeHeight="251666432" behindDoc="1" locked="0" layoutInCell="1" allowOverlap="1" wp14:anchorId="7E979A74" wp14:editId="190D522C">
              <wp:simplePos x="0" y="0"/>
              <wp:positionH relativeFrom="margin">
                <wp:posOffset>250825</wp:posOffset>
              </wp:positionH>
              <wp:positionV relativeFrom="paragraph">
                <wp:posOffset>-66675</wp:posOffset>
              </wp:positionV>
              <wp:extent cx="508635" cy="353695"/>
              <wp:effectExtent l="0" t="0" r="5715" b="825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bm-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" cy="353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584925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F16298B" wp14:editId="00447EE2">
                  <wp:simplePos x="0" y="0"/>
                  <wp:positionH relativeFrom="margin">
                    <wp:posOffset>0</wp:posOffset>
                  </wp:positionH>
                  <wp:positionV relativeFrom="page">
                    <wp:posOffset>9330995</wp:posOffset>
                  </wp:positionV>
                  <wp:extent cx="6572250" cy="19685"/>
                  <wp:effectExtent l="0" t="0" r="19050" b="37465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572250" cy="196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6103422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34.7pt" to="517.5pt,7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" strokecolor="#7b7b7b [2406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71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F4B5D" w:rsidRDefault="009F4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320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B5D" w:rsidRDefault="009F4B5D">
        <w:pPr>
          <w:pStyle w:val="Footer"/>
          <w:jc w:val="right"/>
        </w:pPr>
        <w:r w:rsidRPr="00584925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EDB0B93" wp14:editId="2457BFCD">
                  <wp:simplePos x="0" y="0"/>
                  <wp:positionH relativeFrom="margin">
                    <wp:posOffset>0</wp:posOffset>
                  </wp:positionH>
                  <wp:positionV relativeFrom="page">
                    <wp:posOffset>9338310</wp:posOffset>
                  </wp:positionV>
                  <wp:extent cx="6572250" cy="19685"/>
                  <wp:effectExtent l="0" t="0" r="19050" b="37465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572250" cy="196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8C93BD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35.3pt" to="517.5pt,7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" strokecolor="#7c7c7c" strokeweight=".5pt">
                  <v:stroke joinstyle="miter"/>
                  <w10:wrap anchorx="margin" anchory="page"/>
                </v:line>
              </w:pict>
            </mc:Fallback>
          </mc:AlternateContent>
        </w:r>
        <w:r w:rsidRPr="00584925">
          <w:rPr>
            <w:noProof/>
          </w:rPr>
          <w:drawing>
            <wp:anchor distT="0" distB="0" distL="114300" distR="114300" simplePos="0" relativeHeight="251663360" behindDoc="1" locked="0" layoutInCell="1" allowOverlap="1" wp14:anchorId="74C75745" wp14:editId="1E6BF678">
              <wp:simplePos x="0" y="0"/>
              <wp:positionH relativeFrom="margin">
                <wp:posOffset>250825</wp:posOffset>
              </wp:positionH>
              <wp:positionV relativeFrom="paragraph">
                <wp:posOffset>-59385</wp:posOffset>
              </wp:positionV>
              <wp:extent cx="508635" cy="353695"/>
              <wp:effectExtent l="0" t="0" r="5715" b="8255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bm-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" cy="353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7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B5D" w:rsidRDefault="009F4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D0" w:rsidRDefault="00273CD0" w:rsidP="002D1376">
      <w:pPr>
        <w:spacing w:after="0" w:line="240" w:lineRule="auto"/>
      </w:pPr>
      <w:r>
        <w:separator/>
      </w:r>
    </w:p>
  </w:footnote>
  <w:footnote w:type="continuationSeparator" w:id="0">
    <w:p w:rsidR="00273CD0" w:rsidRDefault="00273CD0" w:rsidP="002D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FD20A6B86F024058AC63DAE7F38D857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F4B5D" w:rsidRDefault="009F4B5D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Building </w:t>
        </w:r>
        <w:proofErr w:type="spellStart"/>
        <w:r>
          <w:rPr>
            <w:color w:val="7F7F7F" w:themeColor="text1" w:themeTint="80"/>
          </w:rPr>
          <w:t>Hyperledger</w:t>
        </w:r>
        <w:proofErr w:type="spellEnd"/>
        <w:r>
          <w:rPr>
            <w:color w:val="7F7F7F" w:themeColor="text1" w:themeTint="80"/>
          </w:rPr>
          <w:t xml:space="preserve"> Fabric for Linux on z Systems</w:t>
        </w:r>
      </w:p>
    </w:sdtContent>
  </w:sdt>
  <w:p w:rsidR="009F4B5D" w:rsidRDefault="009F4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609851986"/>
      <w:placeholder>
        <w:docPart w:val="6E2BA0F1BBD04844B89A763C261F2AC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F4B5D" w:rsidRDefault="009F4B5D" w:rsidP="0058492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Building </w:t>
        </w:r>
        <w:proofErr w:type="spellStart"/>
        <w:r>
          <w:rPr>
            <w:color w:val="7F7F7F" w:themeColor="text1" w:themeTint="80"/>
          </w:rPr>
          <w:t>Hyperledger</w:t>
        </w:r>
        <w:proofErr w:type="spellEnd"/>
        <w:r>
          <w:rPr>
            <w:color w:val="7F7F7F" w:themeColor="text1" w:themeTint="80"/>
          </w:rPr>
          <w:t xml:space="preserve"> Fabric for Linux on z Systems</w:t>
        </w:r>
      </w:p>
    </w:sdtContent>
  </w:sdt>
  <w:p w:rsidR="009F4B5D" w:rsidRPr="00584925" w:rsidRDefault="009F4B5D" w:rsidP="00584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F85"/>
    <w:multiLevelType w:val="hybridMultilevel"/>
    <w:tmpl w:val="F06E3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3505E"/>
    <w:multiLevelType w:val="hybridMultilevel"/>
    <w:tmpl w:val="C7742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A3FE1"/>
    <w:multiLevelType w:val="hybridMultilevel"/>
    <w:tmpl w:val="338E5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141B0B"/>
    <w:multiLevelType w:val="hybridMultilevel"/>
    <w:tmpl w:val="5D62E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66EF9"/>
    <w:multiLevelType w:val="hybridMultilevel"/>
    <w:tmpl w:val="182E0B1E"/>
    <w:lvl w:ilvl="0" w:tplc="B31EF33E">
      <w:start w:val="1"/>
      <w:numFmt w:val="bullet"/>
      <w:lvlText w:val="▶"/>
      <w:lvlJc w:val="left"/>
      <w:pPr>
        <w:ind w:left="1152" w:hanging="360"/>
      </w:pPr>
      <w:rPr>
        <w:rFonts w:ascii="Source Sans Pro" w:hAnsi="Source Sans Pro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1202D96"/>
    <w:multiLevelType w:val="multilevel"/>
    <w:tmpl w:val="182E0B1E"/>
    <w:numStyleLink w:val="Style1"/>
  </w:abstractNum>
  <w:abstractNum w:abstractNumId="6" w15:restartNumberingAfterBreak="0">
    <w:nsid w:val="15BB567B"/>
    <w:multiLevelType w:val="hybridMultilevel"/>
    <w:tmpl w:val="48A44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2C6CD0"/>
    <w:multiLevelType w:val="hybridMultilevel"/>
    <w:tmpl w:val="26E6A21E"/>
    <w:lvl w:ilvl="0" w:tplc="E404213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44038C"/>
    <w:multiLevelType w:val="hybridMultilevel"/>
    <w:tmpl w:val="73CA9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3D730B"/>
    <w:multiLevelType w:val="hybridMultilevel"/>
    <w:tmpl w:val="E16C7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0F3C9D"/>
    <w:multiLevelType w:val="hybridMultilevel"/>
    <w:tmpl w:val="16285D58"/>
    <w:lvl w:ilvl="0" w:tplc="2E0253EC">
      <w:start w:val="1"/>
      <w:numFmt w:val="decimal"/>
      <w:lvlText w:val="%1."/>
      <w:lvlJc w:val="left"/>
      <w:pPr>
        <w:ind w:left="0" w:firstLine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830CF8"/>
    <w:multiLevelType w:val="hybridMultilevel"/>
    <w:tmpl w:val="4D1C8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6473DE"/>
    <w:multiLevelType w:val="hybridMultilevel"/>
    <w:tmpl w:val="A70AD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8E1B7C"/>
    <w:multiLevelType w:val="hybridMultilevel"/>
    <w:tmpl w:val="39E43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E6263C"/>
    <w:multiLevelType w:val="hybridMultilevel"/>
    <w:tmpl w:val="0E5AD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9E4C9E"/>
    <w:multiLevelType w:val="hybridMultilevel"/>
    <w:tmpl w:val="310E4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89493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AE50C8"/>
    <w:multiLevelType w:val="hybridMultilevel"/>
    <w:tmpl w:val="E1DC3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7A2513"/>
    <w:multiLevelType w:val="multilevel"/>
    <w:tmpl w:val="182E0B1E"/>
    <w:numStyleLink w:val="Style1"/>
  </w:abstractNum>
  <w:abstractNum w:abstractNumId="19" w15:restartNumberingAfterBreak="0">
    <w:nsid w:val="4B456B77"/>
    <w:multiLevelType w:val="hybridMultilevel"/>
    <w:tmpl w:val="032C0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9C1C8C"/>
    <w:multiLevelType w:val="hybridMultilevel"/>
    <w:tmpl w:val="95D450B4"/>
    <w:lvl w:ilvl="0" w:tplc="04090007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ED044D0"/>
    <w:multiLevelType w:val="multilevel"/>
    <w:tmpl w:val="182E0B1E"/>
    <w:styleLink w:val="Style1"/>
    <w:lvl w:ilvl="0">
      <w:start w:val="1"/>
      <w:numFmt w:val="bullet"/>
      <w:lvlText w:val="▶"/>
      <w:lvlJc w:val="left"/>
      <w:pPr>
        <w:ind w:left="1152" w:hanging="360"/>
      </w:pPr>
      <w:rPr>
        <w:rFonts w:ascii="Source Sans Pro" w:hAnsi="Source Sans Pro" w:hint="default"/>
      </w:rPr>
    </w:lvl>
    <w:lvl w:ilvl="1">
      <w:start w:val="1"/>
      <w:numFmt w:val="bullet"/>
      <w:lvlText w:val="­"/>
      <w:lvlJc w:val="left"/>
      <w:pPr>
        <w:ind w:left="187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513950F0"/>
    <w:multiLevelType w:val="hybridMultilevel"/>
    <w:tmpl w:val="A4DAD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D2146"/>
    <w:multiLevelType w:val="hybridMultilevel"/>
    <w:tmpl w:val="05669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5416DD"/>
    <w:multiLevelType w:val="hybridMultilevel"/>
    <w:tmpl w:val="281AA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9F3C6E"/>
    <w:multiLevelType w:val="hybridMultilevel"/>
    <w:tmpl w:val="39F4C316"/>
    <w:lvl w:ilvl="0" w:tplc="9EC0D56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7433F1"/>
    <w:multiLevelType w:val="hybridMultilevel"/>
    <w:tmpl w:val="A7CA5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A14F27"/>
    <w:multiLevelType w:val="hybridMultilevel"/>
    <w:tmpl w:val="73DE9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3E64BD"/>
    <w:multiLevelType w:val="hybridMultilevel"/>
    <w:tmpl w:val="A6EE7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F01739"/>
    <w:multiLevelType w:val="hybridMultilevel"/>
    <w:tmpl w:val="D534C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652AE6"/>
    <w:multiLevelType w:val="multilevel"/>
    <w:tmpl w:val="182E0B1E"/>
    <w:numStyleLink w:val="Style1"/>
  </w:abstractNum>
  <w:abstractNum w:abstractNumId="31" w15:restartNumberingAfterBreak="0">
    <w:nsid w:val="6FF26882"/>
    <w:multiLevelType w:val="multilevel"/>
    <w:tmpl w:val="182E0B1E"/>
    <w:numStyleLink w:val="Style1"/>
  </w:abstractNum>
  <w:abstractNum w:abstractNumId="32" w15:restartNumberingAfterBreak="0">
    <w:nsid w:val="746B0CE7"/>
    <w:multiLevelType w:val="hybridMultilevel"/>
    <w:tmpl w:val="34CCEFA6"/>
    <w:lvl w:ilvl="0" w:tplc="231C5D2E">
      <w:start w:val="1"/>
      <w:numFmt w:val="decimal"/>
      <w:lvlText w:val="%1."/>
      <w:lvlJc w:val="left"/>
      <w:pPr>
        <w:tabs>
          <w:tab w:val="num" w:pos="1080"/>
        </w:tabs>
        <w:ind w:left="216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E852A5"/>
    <w:multiLevelType w:val="hybridMultilevel"/>
    <w:tmpl w:val="1CAEB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196C0D"/>
    <w:multiLevelType w:val="hybridMultilevel"/>
    <w:tmpl w:val="01682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917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31"/>
  </w:num>
  <w:num w:numId="5">
    <w:abstractNumId w:val="18"/>
  </w:num>
  <w:num w:numId="6">
    <w:abstractNumId w:val="25"/>
  </w:num>
  <w:num w:numId="7">
    <w:abstractNumId w:val="10"/>
  </w:num>
  <w:num w:numId="8">
    <w:abstractNumId w:val="7"/>
  </w:num>
  <w:num w:numId="9">
    <w:abstractNumId w:val="32"/>
  </w:num>
  <w:num w:numId="10">
    <w:abstractNumId w:val="5"/>
  </w:num>
  <w:num w:numId="11">
    <w:abstractNumId w:val="30"/>
  </w:num>
  <w:num w:numId="12">
    <w:abstractNumId w:val="15"/>
  </w:num>
  <w:num w:numId="13">
    <w:abstractNumId w:val="9"/>
  </w:num>
  <w:num w:numId="14">
    <w:abstractNumId w:val="6"/>
  </w:num>
  <w:num w:numId="15">
    <w:abstractNumId w:val="22"/>
  </w:num>
  <w:num w:numId="16">
    <w:abstractNumId w:val="35"/>
  </w:num>
  <w:num w:numId="17">
    <w:abstractNumId w:val="17"/>
  </w:num>
  <w:num w:numId="18">
    <w:abstractNumId w:val="16"/>
  </w:num>
  <w:num w:numId="19">
    <w:abstractNumId w:val="23"/>
  </w:num>
  <w:num w:numId="20">
    <w:abstractNumId w:val="0"/>
  </w:num>
  <w:num w:numId="21">
    <w:abstractNumId w:val="27"/>
  </w:num>
  <w:num w:numId="22">
    <w:abstractNumId w:val="24"/>
  </w:num>
  <w:num w:numId="23">
    <w:abstractNumId w:val="12"/>
  </w:num>
  <w:num w:numId="24">
    <w:abstractNumId w:val="28"/>
  </w:num>
  <w:num w:numId="25">
    <w:abstractNumId w:val="1"/>
  </w:num>
  <w:num w:numId="26">
    <w:abstractNumId w:val="2"/>
  </w:num>
  <w:num w:numId="27">
    <w:abstractNumId w:val="26"/>
  </w:num>
  <w:num w:numId="28">
    <w:abstractNumId w:val="3"/>
  </w:num>
  <w:num w:numId="29">
    <w:abstractNumId w:val="19"/>
  </w:num>
  <w:num w:numId="30">
    <w:abstractNumId w:val="13"/>
  </w:num>
  <w:num w:numId="31">
    <w:abstractNumId w:val="34"/>
  </w:num>
  <w:num w:numId="32">
    <w:abstractNumId w:val="8"/>
  </w:num>
  <w:num w:numId="33">
    <w:abstractNumId w:val="33"/>
  </w:num>
  <w:num w:numId="34">
    <w:abstractNumId w:val="14"/>
  </w:num>
  <w:num w:numId="35">
    <w:abstractNumId w:val="1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5E"/>
    <w:rsid w:val="00001C43"/>
    <w:rsid w:val="000052FC"/>
    <w:rsid w:val="00007B66"/>
    <w:rsid w:val="00012D56"/>
    <w:rsid w:val="000145F2"/>
    <w:rsid w:val="000168AA"/>
    <w:rsid w:val="00017047"/>
    <w:rsid w:val="00020D4D"/>
    <w:rsid w:val="00023DC2"/>
    <w:rsid w:val="00035243"/>
    <w:rsid w:val="00040D4C"/>
    <w:rsid w:val="00044B2B"/>
    <w:rsid w:val="00051CB5"/>
    <w:rsid w:val="00062177"/>
    <w:rsid w:val="00064735"/>
    <w:rsid w:val="00072F1D"/>
    <w:rsid w:val="00073925"/>
    <w:rsid w:val="00075E26"/>
    <w:rsid w:val="0008073E"/>
    <w:rsid w:val="000807F7"/>
    <w:rsid w:val="0008315A"/>
    <w:rsid w:val="00087989"/>
    <w:rsid w:val="00087C70"/>
    <w:rsid w:val="00093403"/>
    <w:rsid w:val="000A1808"/>
    <w:rsid w:val="000A49C4"/>
    <w:rsid w:val="000A4D93"/>
    <w:rsid w:val="000A4E78"/>
    <w:rsid w:val="000A67CA"/>
    <w:rsid w:val="000B5A0C"/>
    <w:rsid w:val="000C18AC"/>
    <w:rsid w:val="000D2F34"/>
    <w:rsid w:val="000D7383"/>
    <w:rsid w:val="000E2AFB"/>
    <w:rsid w:val="000F0BF0"/>
    <w:rsid w:val="000F76B7"/>
    <w:rsid w:val="00107239"/>
    <w:rsid w:val="00115563"/>
    <w:rsid w:val="00123CE9"/>
    <w:rsid w:val="00131094"/>
    <w:rsid w:val="00132617"/>
    <w:rsid w:val="001347AA"/>
    <w:rsid w:val="00144F10"/>
    <w:rsid w:val="00162F2E"/>
    <w:rsid w:val="0017103C"/>
    <w:rsid w:val="0017295B"/>
    <w:rsid w:val="00173C18"/>
    <w:rsid w:val="00180656"/>
    <w:rsid w:val="00180957"/>
    <w:rsid w:val="00183051"/>
    <w:rsid w:val="00185DDA"/>
    <w:rsid w:val="0018766A"/>
    <w:rsid w:val="001978B5"/>
    <w:rsid w:val="001A2D2B"/>
    <w:rsid w:val="001A420F"/>
    <w:rsid w:val="001A6A0D"/>
    <w:rsid w:val="001B1FE6"/>
    <w:rsid w:val="001B229A"/>
    <w:rsid w:val="001D0FEC"/>
    <w:rsid w:val="001E5981"/>
    <w:rsid w:val="001F53C6"/>
    <w:rsid w:val="00200ADA"/>
    <w:rsid w:val="002020E2"/>
    <w:rsid w:val="0020518F"/>
    <w:rsid w:val="00217698"/>
    <w:rsid w:val="00217973"/>
    <w:rsid w:val="00225A23"/>
    <w:rsid w:val="0023432C"/>
    <w:rsid w:val="00234A3A"/>
    <w:rsid w:val="00237D2A"/>
    <w:rsid w:val="00241C7B"/>
    <w:rsid w:val="002500E6"/>
    <w:rsid w:val="00252F7E"/>
    <w:rsid w:val="00265D29"/>
    <w:rsid w:val="00265F88"/>
    <w:rsid w:val="00267994"/>
    <w:rsid w:val="00270221"/>
    <w:rsid w:val="00273CD0"/>
    <w:rsid w:val="0027565E"/>
    <w:rsid w:val="002803DE"/>
    <w:rsid w:val="00282A25"/>
    <w:rsid w:val="0029056C"/>
    <w:rsid w:val="00290991"/>
    <w:rsid w:val="00294BE4"/>
    <w:rsid w:val="002A128C"/>
    <w:rsid w:val="002A6138"/>
    <w:rsid w:val="002B00B9"/>
    <w:rsid w:val="002B1688"/>
    <w:rsid w:val="002B3803"/>
    <w:rsid w:val="002C5226"/>
    <w:rsid w:val="002D0029"/>
    <w:rsid w:val="002D073F"/>
    <w:rsid w:val="002D1376"/>
    <w:rsid w:val="002D20EB"/>
    <w:rsid w:val="002D43BC"/>
    <w:rsid w:val="002E7810"/>
    <w:rsid w:val="002F3FB0"/>
    <w:rsid w:val="002F65F1"/>
    <w:rsid w:val="002F6C5C"/>
    <w:rsid w:val="002F7C5F"/>
    <w:rsid w:val="0030018D"/>
    <w:rsid w:val="00301BAF"/>
    <w:rsid w:val="00304048"/>
    <w:rsid w:val="00304ACA"/>
    <w:rsid w:val="00306D03"/>
    <w:rsid w:val="00310512"/>
    <w:rsid w:val="00312CA4"/>
    <w:rsid w:val="00316B93"/>
    <w:rsid w:val="00316DB8"/>
    <w:rsid w:val="003235B7"/>
    <w:rsid w:val="00324521"/>
    <w:rsid w:val="00331D5C"/>
    <w:rsid w:val="0033676B"/>
    <w:rsid w:val="00340F29"/>
    <w:rsid w:val="00341BEA"/>
    <w:rsid w:val="0035331C"/>
    <w:rsid w:val="00354154"/>
    <w:rsid w:val="0035415A"/>
    <w:rsid w:val="003655A0"/>
    <w:rsid w:val="00372676"/>
    <w:rsid w:val="00377183"/>
    <w:rsid w:val="00377452"/>
    <w:rsid w:val="003851BF"/>
    <w:rsid w:val="003A7669"/>
    <w:rsid w:val="003B3869"/>
    <w:rsid w:val="003C4A69"/>
    <w:rsid w:val="003C53B5"/>
    <w:rsid w:val="003C61E9"/>
    <w:rsid w:val="003D0796"/>
    <w:rsid w:val="003D18A9"/>
    <w:rsid w:val="003D4A9A"/>
    <w:rsid w:val="003E42B0"/>
    <w:rsid w:val="00415919"/>
    <w:rsid w:val="00426D9E"/>
    <w:rsid w:val="00431086"/>
    <w:rsid w:val="00433556"/>
    <w:rsid w:val="00442B66"/>
    <w:rsid w:val="0044638F"/>
    <w:rsid w:val="00452B41"/>
    <w:rsid w:val="00453797"/>
    <w:rsid w:val="004554BB"/>
    <w:rsid w:val="00462D26"/>
    <w:rsid w:val="00463234"/>
    <w:rsid w:val="0047473B"/>
    <w:rsid w:val="00481FD3"/>
    <w:rsid w:val="004A3183"/>
    <w:rsid w:val="004A504F"/>
    <w:rsid w:val="004A7424"/>
    <w:rsid w:val="004A7DE3"/>
    <w:rsid w:val="004B70EC"/>
    <w:rsid w:val="004C1B90"/>
    <w:rsid w:val="004D2DEB"/>
    <w:rsid w:val="004D450B"/>
    <w:rsid w:val="004D5FE6"/>
    <w:rsid w:val="004E5286"/>
    <w:rsid w:val="004F4B53"/>
    <w:rsid w:val="004F4F28"/>
    <w:rsid w:val="004F731F"/>
    <w:rsid w:val="00506A87"/>
    <w:rsid w:val="0051142A"/>
    <w:rsid w:val="00517626"/>
    <w:rsid w:val="00525DA0"/>
    <w:rsid w:val="00526DD7"/>
    <w:rsid w:val="005353E7"/>
    <w:rsid w:val="005464F1"/>
    <w:rsid w:val="00551233"/>
    <w:rsid w:val="005521F7"/>
    <w:rsid w:val="005626DC"/>
    <w:rsid w:val="005648E0"/>
    <w:rsid w:val="00571F94"/>
    <w:rsid w:val="00572537"/>
    <w:rsid w:val="00577D56"/>
    <w:rsid w:val="005814F2"/>
    <w:rsid w:val="00581A20"/>
    <w:rsid w:val="00581DE5"/>
    <w:rsid w:val="00584137"/>
    <w:rsid w:val="00584925"/>
    <w:rsid w:val="0059361C"/>
    <w:rsid w:val="00597CFD"/>
    <w:rsid w:val="005D3B74"/>
    <w:rsid w:val="005D5AE2"/>
    <w:rsid w:val="005D7F8D"/>
    <w:rsid w:val="005E00EA"/>
    <w:rsid w:val="005E38E2"/>
    <w:rsid w:val="005E3C09"/>
    <w:rsid w:val="005F5F42"/>
    <w:rsid w:val="005F7211"/>
    <w:rsid w:val="00606202"/>
    <w:rsid w:val="00646777"/>
    <w:rsid w:val="00650EFA"/>
    <w:rsid w:val="00652EA8"/>
    <w:rsid w:val="00655F7C"/>
    <w:rsid w:val="00665119"/>
    <w:rsid w:val="0066793E"/>
    <w:rsid w:val="006704FB"/>
    <w:rsid w:val="00672AD4"/>
    <w:rsid w:val="0067580E"/>
    <w:rsid w:val="00677AD5"/>
    <w:rsid w:val="00681544"/>
    <w:rsid w:val="00682B9A"/>
    <w:rsid w:val="00693105"/>
    <w:rsid w:val="006A4FE1"/>
    <w:rsid w:val="006B0524"/>
    <w:rsid w:val="006B27C9"/>
    <w:rsid w:val="006B364A"/>
    <w:rsid w:val="006E669E"/>
    <w:rsid w:val="006F461B"/>
    <w:rsid w:val="006F7DBC"/>
    <w:rsid w:val="00701D9C"/>
    <w:rsid w:val="00703AC0"/>
    <w:rsid w:val="00705FE6"/>
    <w:rsid w:val="007073CF"/>
    <w:rsid w:val="007118BF"/>
    <w:rsid w:val="0071795E"/>
    <w:rsid w:val="00732EB9"/>
    <w:rsid w:val="007354F0"/>
    <w:rsid w:val="007357AE"/>
    <w:rsid w:val="00740C50"/>
    <w:rsid w:val="00741163"/>
    <w:rsid w:val="007422F6"/>
    <w:rsid w:val="00742ADC"/>
    <w:rsid w:val="00745B8C"/>
    <w:rsid w:val="007511B5"/>
    <w:rsid w:val="0075387B"/>
    <w:rsid w:val="00756E16"/>
    <w:rsid w:val="007625B0"/>
    <w:rsid w:val="007647FE"/>
    <w:rsid w:val="0076489A"/>
    <w:rsid w:val="00766517"/>
    <w:rsid w:val="00767EDC"/>
    <w:rsid w:val="007753B7"/>
    <w:rsid w:val="00792C6A"/>
    <w:rsid w:val="00797191"/>
    <w:rsid w:val="007A08BD"/>
    <w:rsid w:val="007A4482"/>
    <w:rsid w:val="007A6482"/>
    <w:rsid w:val="007A70DE"/>
    <w:rsid w:val="007B5B5E"/>
    <w:rsid w:val="007D35D3"/>
    <w:rsid w:val="007F2BA9"/>
    <w:rsid w:val="0080028F"/>
    <w:rsid w:val="00800BB3"/>
    <w:rsid w:val="00802D02"/>
    <w:rsid w:val="008037BD"/>
    <w:rsid w:val="00804236"/>
    <w:rsid w:val="00804C18"/>
    <w:rsid w:val="008109C2"/>
    <w:rsid w:val="00813488"/>
    <w:rsid w:val="0081748C"/>
    <w:rsid w:val="00821397"/>
    <w:rsid w:val="008256F7"/>
    <w:rsid w:val="0083164E"/>
    <w:rsid w:val="008411BD"/>
    <w:rsid w:val="00850109"/>
    <w:rsid w:val="0086032F"/>
    <w:rsid w:val="0086198C"/>
    <w:rsid w:val="00866704"/>
    <w:rsid w:val="008670EF"/>
    <w:rsid w:val="00871601"/>
    <w:rsid w:val="008727EA"/>
    <w:rsid w:val="0087575D"/>
    <w:rsid w:val="00884058"/>
    <w:rsid w:val="008929C2"/>
    <w:rsid w:val="00896F15"/>
    <w:rsid w:val="0089763B"/>
    <w:rsid w:val="008A75EE"/>
    <w:rsid w:val="008B0F25"/>
    <w:rsid w:val="008B46AD"/>
    <w:rsid w:val="008B7D8A"/>
    <w:rsid w:val="008C03FD"/>
    <w:rsid w:val="008D210A"/>
    <w:rsid w:val="008D37BD"/>
    <w:rsid w:val="008D57E0"/>
    <w:rsid w:val="008E1526"/>
    <w:rsid w:val="008E2AB4"/>
    <w:rsid w:val="008E338D"/>
    <w:rsid w:val="008E6F24"/>
    <w:rsid w:val="009024A0"/>
    <w:rsid w:val="00903FE2"/>
    <w:rsid w:val="00906A57"/>
    <w:rsid w:val="00907583"/>
    <w:rsid w:val="00916682"/>
    <w:rsid w:val="00926E70"/>
    <w:rsid w:val="00927C24"/>
    <w:rsid w:val="00932F94"/>
    <w:rsid w:val="0093367B"/>
    <w:rsid w:val="009454CC"/>
    <w:rsid w:val="009658DF"/>
    <w:rsid w:val="00966BF5"/>
    <w:rsid w:val="00970BE0"/>
    <w:rsid w:val="00973AFF"/>
    <w:rsid w:val="00977CE0"/>
    <w:rsid w:val="00980087"/>
    <w:rsid w:val="00985426"/>
    <w:rsid w:val="00986179"/>
    <w:rsid w:val="00987CDF"/>
    <w:rsid w:val="009A5122"/>
    <w:rsid w:val="009B69F0"/>
    <w:rsid w:val="009C116E"/>
    <w:rsid w:val="009D01BC"/>
    <w:rsid w:val="009F4B5D"/>
    <w:rsid w:val="00A0177F"/>
    <w:rsid w:val="00A10EB7"/>
    <w:rsid w:val="00A110EF"/>
    <w:rsid w:val="00A1340D"/>
    <w:rsid w:val="00A26A5F"/>
    <w:rsid w:val="00A304BD"/>
    <w:rsid w:val="00A34766"/>
    <w:rsid w:val="00A43503"/>
    <w:rsid w:val="00A54140"/>
    <w:rsid w:val="00A558ED"/>
    <w:rsid w:val="00A55924"/>
    <w:rsid w:val="00A620DF"/>
    <w:rsid w:val="00A63298"/>
    <w:rsid w:val="00A632D4"/>
    <w:rsid w:val="00A63E1B"/>
    <w:rsid w:val="00A71931"/>
    <w:rsid w:val="00A72981"/>
    <w:rsid w:val="00A86677"/>
    <w:rsid w:val="00AB065D"/>
    <w:rsid w:val="00AB08BF"/>
    <w:rsid w:val="00AB1EF6"/>
    <w:rsid w:val="00AC41FC"/>
    <w:rsid w:val="00AD07E3"/>
    <w:rsid w:val="00AF22A8"/>
    <w:rsid w:val="00B052F1"/>
    <w:rsid w:val="00B06586"/>
    <w:rsid w:val="00B261E2"/>
    <w:rsid w:val="00B32C55"/>
    <w:rsid w:val="00B33472"/>
    <w:rsid w:val="00B33BA4"/>
    <w:rsid w:val="00B4107E"/>
    <w:rsid w:val="00B4124A"/>
    <w:rsid w:val="00B41B69"/>
    <w:rsid w:val="00B43222"/>
    <w:rsid w:val="00B45B1B"/>
    <w:rsid w:val="00B5582A"/>
    <w:rsid w:val="00B61F5A"/>
    <w:rsid w:val="00B716BF"/>
    <w:rsid w:val="00B83A34"/>
    <w:rsid w:val="00B858DB"/>
    <w:rsid w:val="00B91F12"/>
    <w:rsid w:val="00B93F24"/>
    <w:rsid w:val="00BA2E4B"/>
    <w:rsid w:val="00BA3B59"/>
    <w:rsid w:val="00BA4F31"/>
    <w:rsid w:val="00BA6432"/>
    <w:rsid w:val="00BA67B1"/>
    <w:rsid w:val="00BB1CD5"/>
    <w:rsid w:val="00BC0FA8"/>
    <w:rsid w:val="00BC54C2"/>
    <w:rsid w:val="00BC67E1"/>
    <w:rsid w:val="00BC6C55"/>
    <w:rsid w:val="00BD00C8"/>
    <w:rsid w:val="00BD2698"/>
    <w:rsid w:val="00BE5327"/>
    <w:rsid w:val="00BF4B4B"/>
    <w:rsid w:val="00C022ED"/>
    <w:rsid w:val="00C032C1"/>
    <w:rsid w:val="00C077C6"/>
    <w:rsid w:val="00C14E78"/>
    <w:rsid w:val="00C277DF"/>
    <w:rsid w:val="00C35711"/>
    <w:rsid w:val="00C412DD"/>
    <w:rsid w:val="00C5205F"/>
    <w:rsid w:val="00C54564"/>
    <w:rsid w:val="00C56259"/>
    <w:rsid w:val="00C654D0"/>
    <w:rsid w:val="00C66F16"/>
    <w:rsid w:val="00C71EF8"/>
    <w:rsid w:val="00C72AF4"/>
    <w:rsid w:val="00C752EE"/>
    <w:rsid w:val="00C83C7D"/>
    <w:rsid w:val="00C858E3"/>
    <w:rsid w:val="00C90DF0"/>
    <w:rsid w:val="00C9521C"/>
    <w:rsid w:val="00CA01EB"/>
    <w:rsid w:val="00CA0E49"/>
    <w:rsid w:val="00CB2BC0"/>
    <w:rsid w:val="00CB69C4"/>
    <w:rsid w:val="00CB71CC"/>
    <w:rsid w:val="00CD299A"/>
    <w:rsid w:val="00CD62D9"/>
    <w:rsid w:val="00CE2B2C"/>
    <w:rsid w:val="00CE73C4"/>
    <w:rsid w:val="00CF1640"/>
    <w:rsid w:val="00CF374F"/>
    <w:rsid w:val="00D37390"/>
    <w:rsid w:val="00D410F3"/>
    <w:rsid w:val="00D47213"/>
    <w:rsid w:val="00D51596"/>
    <w:rsid w:val="00D51C2A"/>
    <w:rsid w:val="00D52080"/>
    <w:rsid w:val="00D543CA"/>
    <w:rsid w:val="00D549CA"/>
    <w:rsid w:val="00D55234"/>
    <w:rsid w:val="00D60759"/>
    <w:rsid w:val="00D7396A"/>
    <w:rsid w:val="00D75322"/>
    <w:rsid w:val="00D8199B"/>
    <w:rsid w:val="00D96B0F"/>
    <w:rsid w:val="00DA0CD3"/>
    <w:rsid w:val="00DA469F"/>
    <w:rsid w:val="00DB11E7"/>
    <w:rsid w:val="00DC143B"/>
    <w:rsid w:val="00DD022A"/>
    <w:rsid w:val="00DD06A4"/>
    <w:rsid w:val="00DD270E"/>
    <w:rsid w:val="00DD4772"/>
    <w:rsid w:val="00DF3679"/>
    <w:rsid w:val="00E013C8"/>
    <w:rsid w:val="00E01503"/>
    <w:rsid w:val="00E0226A"/>
    <w:rsid w:val="00E17053"/>
    <w:rsid w:val="00E2243C"/>
    <w:rsid w:val="00E224ED"/>
    <w:rsid w:val="00E37593"/>
    <w:rsid w:val="00E40970"/>
    <w:rsid w:val="00E44B4A"/>
    <w:rsid w:val="00E532E1"/>
    <w:rsid w:val="00E55934"/>
    <w:rsid w:val="00E56F21"/>
    <w:rsid w:val="00E731AA"/>
    <w:rsid w:val="00E756D2"/>
    <w:rsid w:val="00E80BA0"/>
    <w:rsid w:val="00E84840"/>
    <w:rsid w:val="00E85B0C"/>
    <w:rsid w:val="00E96660"/>
    <w:rsid w:val="00E9731B"/>
    <w:rsid w:val="00EA7AF7"/>
    <w:rsid w:val="00EA7DE7"/>
    <w:rsid w:val="00EB18EF"/>
    <w:rsid w:val="00EB56C1"/>
    <w:rsid w:val="00EB6079"/>
    <w:rsid w:val="00EB6527"/>
    <w:rsid w:val="00EC478C"/>
    <w:rsid w:val="00ED31A4"/>
    <w:rsid w:val="00ED711D"/>
    <w:rsid w:val="00ED7F9B"/>
    <w:rsid w:val="00EE0648"/>
    <w:rsid w:val="00EE5737"/>
    <w:rsid w:val="00EE5832"/>
    <w:rsid w:val="00EF2BB0"/>
    <w:rsid w:val="00EF5287"/>
    <w:rsid w:val="00F037C2"/>
    <w:rsid w:val="00F03C91"/>
    <w:rsid w:val="00F04A67"/>
    <w:rsid w:val="00F04EF8"/>
    <w:rsid w:val="00F13B25"/>
    <w:rsid w:val="00F15443"/>
    <w:rsid w:val="00F20F57"/>
    <w:rsid w:val="00F2216E"/>
    <w:rsid w:val="00F326C4"/>
    <w:rsid w:val="00F37FD5"/>
    <w:rsid w:val="00F41DE0"/>
    <w:rsid w:val="00F43B3B"/>
    <w:rsid w:val="00F45336"/>
    <w:rsid w:val="00F460ED"/>
    <w:rsid w:val="00F603EC"/>
    <w:rsid w:val="00F7028B"/>
    <w:rsid w:val="00F8048F"/>
    <w:rsid w:val="00F815EA"/>
    <w:rsid w:val="00F82AEA"/>
    <w:rsid w:val="00F83287"/>
    <w:rsid w:val="00F84D6B"/>
    <w:rsid w:val="00F9260F"/>
    <w:rsid w:val="00F93BAF"/>
    <w:rsid w:val="00FA6AA6"/>
    <w:rsid w:val="00FB1A87"/>
    <w:rsid w:val="00FB69AC"/>
    <w:rsid w:val="00FB6D1E"/>
    <w:rsid w:val="00FB78D1"/>
    <w:rsid w:val="00FC21D3"/>
    <w:rsid w:val="00FC338E"/>
    <w:rsid w:val="00FC3AD3"/>
    <w:rsid w:val="00FC3F92"/>
    <w:rsid w:val="00FC6526"/>
    <w:rsid w:val="00FE5035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BA393-F2D9-4751-BF22-2AEEE7FF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00E6"/>
    <w:pPr>
      <w:spacing w:before="40" w:after="80"/>
      <w:ind w:left="720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rsid w:val="00372676"/>
    <w:pPr>
      <w:keepNext/>
      <w:keepLines/>
      <w:numPr>
        <w:numId w:val="18"/>
      </w:numPr>
      <w:pBdr>
        <w:top w:val="single" w:sz="12" w:space="1" w:color="5B9BD5" w:themeColor="accent1"/>
      </w:pBdr>
      <w:spacing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B45B1B"/>
    <w:pPr>
      <w:keepNext/>
      <w:keepLines/>
      <w:numPr>
        <w:ilvl w:val="1"/>
        <w:numId w:val="18"/>
      </w:numPr>
      <w:pBdr>
        <w:top w:val="single" w:sz="4" w:space="1" w:color="ACB9CA" w:themeColor="text2" w:themeTint="66"/>
      </w:pBdr>
      <w:spacing w:before="3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1B229A"/>
    <w:pPr>
      <w:keepNext/>
      <w:keepLines/>
      <w:numPr>
        <w:ilvl w:val="2"/>
        <w:numId w:val="18"/>
      </w:numPr>
      <w:spacing w:before="80" w:after="6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1B229A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1B229A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1B229A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BC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BC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BC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B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B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D43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3472"/>
    <w:rPr>
      <w:rFonts w:asciiTheme="minorHAnsi" w:hAnsiTheme="minorHAnsi"/>
      <w:b w:val="0"/>
      <w:bCs/>
      <w:caps w:val="0"/>
      <w:smallCaps w:val="0"/>
      <w:color w:val="2E74B5" w:themeColor="accent1" w:themeShade="BF"/>
      <w:u w:val="none"/>
    </w:rPr>
  </w:style>
  <w:style w:type="character" w:styleId="BookTitle">
    <w:name w:val="Book Title"/>
    <w:basedOn w:val="DefaultParagraphFont"/>
    <w:uiPriority w:val="33"/>
    <w:qFormat/>
    <w:rsid w:val="002D43BC"/>
    <w:rPr>
      <w:b/>
      <w:bCs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B45B1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267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B229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22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B22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29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B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B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B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43B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D43B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BC"/>
    <w:pPr>
      <w:numPr>
        <w:ilvl w:val="1"/>
      </w:numPr>
      <w:spacing w:after="240" w:line="240" w:lineRule="auto"/>
      <w:ind w:left="432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D43B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D43BC"/>
    <w:rPr>
      <w:b/>
      <w:bCs/>
    </w:rPr>
  </w:style>
  <w:style w:type="character" w:styleId="Emphasis">
    <w:name w:val="Emphasis"/>
    <w:basedOn w:val="DefaultParagraphFont"/>
    <w:uiPriority w:val="20"/>
    <w:qFormat/>
    <w:rsid w:val="002D43BC"/>
    <w:rPr>
      <w:i/>
      <w:iCs/>
    </w:rPr>
  </w:style>
  <w:style w:type="paragraph" w:styleId="NoSpacing">
    <w:name w:val="No Spacing"/>
    <w:link w:val="NoSpacingChar"/>
    <w:uiPriority w:val="1"/>
    <w:qFormat/>
    <w:rsid w:val="002D43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43B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43B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D43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43BC"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D43BC"/>
    <w:pPr>
      <w:numPr>
        <w:numId w:val="0"/>
      </w:num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D43BC"/>
  </w:style>
  <w:style w:type="paragraph" w:customStyle="1" w:styleId="Code">
    <w:name w:val="Code"/>
    <w:qFormat/>
    <w:rsid w:val="00E85B0C"/>
    <w:pPr>
      <w:pBdr>
        <w:top w:val="single" w:sz="4" w:space="4" w:color="ACB9CA" w:themeColor="text2" w:themeTint="66"/>
        <w:left w:val="single" w:sz="4" w:space="2" w:color="ACB9CA" w:themeColor="text2" w:themeTint="66"/>
        <w:bottom w:val="single" w:sz="4" w:space="4" w:color="ACB9CA" w:themeColor="text2" w:themeTint="66"/>
        <w:right w:val="single" w:sz="4" w:space="2" w:color="ACB9CA" w:themeColor="text2" w:themeTint="66"/>
      </w:pBdr>
      <w:shd w:val="clear" w:color="auto" w:fill="FBFBFB"/>
      <w:spacing w:before="160" w:after="160" w:line="288" w:lineRule="auto"/>
      <w:ind w:left="1008" w:right="576"/>
      <w:contextualSpacing/>
    </w:pPr>
    <w:rPr>
      <w:rFonts w:ascii="Consolas" w:hAnsi="Consolas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76"/>
  </w:style>
  <w:style w:type="paragraph" w:styleId="Footer">
    <w:name w:val="footer"/>
    <w:basedOn w:val="Normal"/>
    <w:link w:val="FooterChar"/>
    <w:uiPriority w:val="99"/>
    <w:unhideWhenUsed/>
    <w:rsid w:val="002D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76"/>
  </w:style>
  <w:style w:type="character" w:styleId="PlaceholderText">
    <w:name w:val="Placeholder Text"/>
    <w:basedOn w:val="DefaultParagraphFont"/>
    <w:uiPriority w:val="99"/>
    <w:semiHidden/>
    <w:rsid w:val="00646777"/>
    <w:rPr>
      <w:color w:val="808080"/>
    </w:rPr>
  </w:style>
  <w:style w:type="paragraph" w:styleId="ListParagraph">
    <w:name w:val="List Paragraph"/>
    <w:basedOn w:val="Normal"/>
    <w:uiPriority w:val="34"/>
    <w:qFormat/>
    <w:rsid w:val="00C83C7D"/>
    <w:pPr>
      <w:contextualSpacing/>
    </w:pPr>
  </w:style>
  <w:style w:type="numbering" w:customStyle="1" w:styleId="Style1">
    <w:name w:val="Style1"/>
    <w:uiPriority w:val="99"/>
    <w:rsid w:val="00C54564"/>
    <w:pPr>
      <w:numPr>
        <w:numId w:val="3"/>
      </w:numPr>
    </w:pPr>
  </w:style>
  <w:style w:type="character" w:customStyle="1" w:styleId="Comand">
    <w:name w:val="Comand"/>
    <w:basedOn w:val="DefaultParagraphFont"/>
    <w:uiPriority w:val="1"/>
    <w:qFormat/>
    <w:rsid w:val="001A420F"/>
    <w:rPr>
      <w:rFonts w:ascii="Consolas" w:hAnsi="Consolas"/>
      <w:b/>
      <w:sz w:val="20"/>
    </w:rPr>
  </w:style>
  <w:style w:type="paragraph" w:customStyle="1" w:styleId="Note">
    <w:name w:val="Note"/>
    <w:basedOn w:val="Code"/>
    <w:next w:val="Normal"/>
    <w:qFormat/>
    <w:rsid w:val="00051CB5"/>
    <w:pPr>
      <w:pBdr>
        <w:top w:val="single" w:sz="2" w:space="2" w:color="BFBFBF" w:themeColor="background1" w:themeShade="BF"/>
        <w:left w:val="single" w:sz="2" w:space="4" w:color="BFBFBF" w:themeColor="background1" w:themeShade="BF"/>
        <w:bottom w:val="single" w:sz="2" w:space="2" w:color="BFBFBF" w:themeColor="background1" w:themeShade="BF"/>
        <w:right w:val="single" w:sz="2" w:space="4" w:color="BFBFBF" w:themeColor="background1" w:themeShade="BF"/>
      </w:pBdr>
      <w:shd w:val="clear" w:color="auto" w:fill="E7E6E6" w:themeFill="background2"/>
      <w:ind w:left="936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7B5B5E"/>
    <w:rPr>
      <w:color w:val="0563C1" w:themeColor="hyperlink"/>
      <w:u w:val="single"/>
    </w:rPr>
  </w:style>
  <w:style w:type="paragraph" w:customStyle="1" w:styleId="Code-indent">
    <w:name w:val="Code-indent"/>
    <w:basedOn w:val="Code"/>
    <w:qFormat/>
    <w:rsid w:val="00E85B0C"/>
    <w:pPr>
      <w:ind w:left="1584"/>
    </w:pPr>
  </w:style>
  <w:style w:type="character" w:styleId="FollowedHyperlink">
    <w:name w:val="FollowedHyperlink"/>
    <w:basedOn w:val="DefaultParagraphFont"/>
    <w:uiPriority w:val="99"/>
    <w:semiHidden/>
    <w:unhideWhenUsed/>
    <w:rsid w:val="00225A23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726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7267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726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illiman@us.ibm.com" TargetMode="External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bm.com/developerworks/linux/linux390/docke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harriso@us.ibm.com" TargetMode="External"/><Relationship Id="rId17" Type="http://schemas.openxmlformats.org/officeDocument/2006/relationships/header" Target="header2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dave.cheney.net/2015/10/16/bootstrapping-go-1-5-on-non-intel-platfor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illiman@us.ibm.com" TargetMode="External"/><Relationship Id="rId24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github.com/docker/docker/blob/master/contrib/mkimage-yum.sh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jharriso@us.ibm.com" TargetMode="External"/><Relationship Id="rId19" Type="http://schemas.openxmlformats.org/officeDocument/2006/relationships/hyperlink" Target="https://github.com/hyperledger/fabr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.emf"/><Relationship Id="rId22" Type="http://schemas.openxmlformats.org/officeDocument/2006/relationships/hyperlink" Target="https://github.com/docker/distribution" TargetMode="External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Documents\Custom%20Office%20Templates\ibm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0A6B86F024058AC63DAE7F38D8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95D0C-F220-4C28-AE08-9634BE202BC2}"/>
      </w:docPartPr>
      <w:docPartBody>
        <w:p w:rsidR="00757857" w:rsidRDefault="007C36DF">
          <w:pPr>
            <w:pStyle w:val="FD20A6B86F024058AC63DAE7F38D857D"/>
          </w:pPr>
          <w:r w:rsidRPr="00AB08BF">
            <w:rPr>
              <w:rFonts w:cstheme="minorHAnsi"/>
              <w:color w:val="5B9BD5" w:themeColor="accent1"/>
              <w:sz w:val="64"/>
              <w:szCs w:val="64"/>
            </w:rPr>
            <w:t>[Document title]</w:t>
          </w:r>
        </w:p>
      </w:docPartBody>
    </w:docPart>
    <w:docPart>
      <w:docPartPr>
        <w:name w:val="6E2BA0F1BBD04844B89A763C261F2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BEC6C-5FDC-4AF6-8B8E-48FA5097A20E}"/>
      </w:docPartPr>
      <w:docPartBody>
        <w:p w:rsidR="004A1CD9" w:rsidRDefault="00936725" w:rsidP="00936725">
          <w:pPr>
            <w:pStyle w:val="6E2BA0F1BBD04844B89A763C261F2AC6"/>
          </w:pPr>
          <w:r w:rsidRPr="00AB08BF">
            <w:rPr>
              <w:rFonts w:cstheme="minorHAnsi"/>
              <w:color w:val="5B9BD5" w:themeColor="accent1"/>
              <w:sz w:val="64"/>
              <w:szCs w:val="64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orbe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DF"/>
    <w:rsid w:val="0002677E"/>
    <w:rsid w:val="0003256F"/>
    <w:rsid w:val="00052297"/>
    <w:rsid w:val="00065FF0"/>
    <w:rsid w:val="000C14DA"/>
    <w:rsid w:val="001211F9"/>
    <w:rsid w:val="00130812"/>
    <w:rsid w:val="00191FDD"/>
    <w:rsid w:val="00211976"/>
    <w:rsid w:val="00242013"/>
    <w:rsid w:val="002731D1"/>
    <w:rsid w:val="00287686"/>
    <w:rsid w:val="00302145"/>
    <w:rsid w:val="00305094"/>
    <w:rsid w:val="00360F95"/>
    <w:rsid w:val="003D0D52"/>
    <w:rsid w:val="003E1CD8"/>
    <w:rsid w:val="00483313"/>
    <w:rsid w:val="004A1CD9"/>
    <w:rsid w:val="004F6D12"/>
    <w:rsid w:val="00584949"/>
    <w:rsid w:val="005866B5"/>
    <w:rsid w:val="005A408E"/>
    <w:rsid w:val="005A7223"/>
    <w:rsid w:val="00627A59"/>
    <w:rsid w:val="00641724"/>
    <w:rsid w:val="0067760A"/>
    <w:rsid w:val="006B38DF"/>
    <w:rsid w:val="00735484"/>
    <w:rsid w:val="00757857"/>
    <w:rsid w:val="007C36DF"/>
    <w:rsid w:val="007E60E1"/>
    <w:rsid w:val="0080434C"/>
    <w:rsid w:val="008439DC"/>
    <w:rsid w:val="00866347"/>
    <w:rsid w:val="008A4B7C"/>
    <w:rsid w:val="008B7222"/>
    <w:rsid w:val="00906CF6"/>
    <w:rsid w:val="00936725"/>
    <w:rsid w:val="00946D49"/>
    <w:rsid w:val="00A50ECA"/>
    <w:rsid w:val="00A51BF3"/>
    <w:rsid w:val="00A90440"/>
    <w:rsid w:val="00AC152A"/>
    <w:rsid w:val="00AC2E7E"/>
    <w:rsid w:val="00AE6779"/>
    <w:rsid w:val="00B04A9B"/>
    <w:rsid w:val="00B15371"/>
    <w:rsid w:val="00B22992"/>
    <w:rsid w:val="00B25885"/>
    <w:rsid w:val="00B372FA"/>
    <w:rsid w:val="00B90697"/>
    <w:rsid w:val="00BE4548"/>
    <w:rsid w:val="00C1006E"/>
    <w:rsid w:val="00CE554C"/>
    <w:rsid w:val="00D03454"/>
    <w:rsid w:val="00DC611C"/>
    <w:rsid w:val="00E32251"/>
    <w:rsid w:val="00E95304"/>
    <w:rsid w:val="00F23DB4"/>
    <w:rsid w:val="00F464CA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20A6B86F024058AC63DAE7F38D857D">
    <w:name w:val="FD20A6B86F024058AC63DAE7F38D857D"/>
  </w:style>
  <w:style w:type="paragraph" w:customStyle="1" w:styleId="D7BE005147E44BBBB15C5CB3081EC591">
    <w:name w:val="D7BE005147E44BBBB15C5CB3081EC591"/>
  </w:style>
  <w:style w:type="paragraph" w:customStyle="1" w:styleId="EBB81AC8E2804581B693159D32243412">
    <w:name w:val="EBB81AC8E2804581B693159D32243412"/>
  </w:style>
  <w:style w:type="character" w:styleId="PlaceholderText">
    <w:name w:val="Placeholder Text"/>
    <w:basedOn w:val="DefaultParagraphFont"/>
    <w:uiPriority w:val="99"/>
    <w:semiHidden/>
    <w:rsid w:val="00936725"/>
    <w:rPr>
      <w:color w:val="808080"/>
    </w:rPr>
  </w:style>
  <w:style w:type="paragraph" w:customStyle="1" w:styleId="6E2BA0F1BBD04844B89A763C261F2AC6">
    <w:name w:val="6E2BA0F1BBD04844B89A763C261F2AC6"/>
    <w:rsid w:val="00936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8881-1063-4149-AD84-EDF0032F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ibm-report.dotx</Template>
  <TotalTime>5</TotalTime>
  <Pages>1</Pages>
  <Words>4244</Words>
  <Characters>24194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Hyperledger Fabric for Linux on z Systems</vt:lpstr>
    </vt:vector>
  </TitlesOfParts>
  <Company/>
  <LinksUpToDate>false</LinksUpToDate>
  <CharactersWithSpaces>28382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Hyperledger Fabric for Linux on z Systems</dc:title>
  <dc:subject>Red Hat Enterprise Linux Distribution</dc:subject>
  <dc:creator>John Harrison</dc:creator>
  <cp:keywords/>
  <dc:description/>
  <cp:lastModifiedBy>John Harrison</cp:lastModifiedBy>
  <cp:revision>10</cp:revision>
  <cp:lastPrinted>2016-05-18T00:35:00Z</cp:lastPrinted>
  <dcterms:created xsi:type="dcterms:W3CDTF">2016-05-17T22:55:00Z</dcterms:created>
  <dcterms:modified xsi:type="dcterms:W3CDTF">2016-05-18T00:36:00Z</dcterms:modified>
</cp:coreProperties>
</file>